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FAB7BA" w14:textId="77777777" w:rsidR="006F7754" w:rsidRPr="00334AAB" w:rsidRDefault="00851F14" w:rsidP="00AA17E4">
      <w:pPr>
        <w:spacing w:after="12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บทที่ 2</w:t>
      </w:r>
    </w:p>
    <w:p w14:paraId="6F671516" w14:textId="77777777" w:rsidR="00851F14" w:rsidRPr="00334AAB" w:rsidRDefault="00851F14" w:rsidP="00AA17E4">
      <w:pPr>
        <w:spacing w:after="12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เอกสารและทฤษฎีที่เกี่ยวข้อง</w:t>
      </w:r>
    </w:p>
    <w:p w14:paraId="60A0E7DF" w14:textId="53C662DA" w:rsidR="00AA17E4" w:rsidRPr="00334AAB" w:rsidRDefault="00851F14" w:rsidP="00AA17E4">
      <w:pPr>
        <w:tabs>
          <w:tab w:val="left" w:pos="851"/>
        </w:tabs>
        <w:spacing w:after="120"/>
        <w:rPr>
          <w:rFonts w:ascii="TH Sarabun New" w:hAnsi="TH Sarabun New" w:cs="TH Sarabun New"/>
          <w:sz w:val="32"/>
          <w:szCs w:val="32"/>
          <w:cs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>การ</w:t>
      </w:r>
      <w:r w:rsidR="00AA17E4" w:rsidRPr="00334AAB">
        <w:rPr>
          <w:rFonts w:ascii="TH Sarabun New" w:hAnsi="TH Sarabun New" w:cs="TH Sarabun New"/>
          <w:sz w:val="32"/>
          <w:szCs w:val="32"/>
          <w:cs/>
        </w:rPr>
        <w:t>ศึกษาโครง</w:t>
      </w:r>
      <w:r w:rsidR="00A57898" w:rsidRPr="00334AAB">
        <w:rPr>
          <w:rFonts w:ascii="TH Sarabun New" w:hAnsi="TH Sarabun New" w:cs="TH Sarabun New"/>
          <w:sz w:val="32"/>
          <w:szCs w:val="32"/>
          <w:cs/>
        </w:rPr>
        <w:t xml:space="preserve">งาน ร้านเครื่องเขียนและกิ๊ฟช็อป </w:t>
      </w:r>
      <w:r w:rsidR="00AA17E4" w:rsidRPr="00334AAB">
        <w:rPr>
          <w:rFonts w:ascii="TH Sarabun New" w:hAnsi="TH Sarabun New" w:cs="TH Sarabun New"/>
          <w:sz w:val="32"/>
          <w:szCs w:val="32"/>
          <w:cs/>
        </w:rPr>
        <w:t>ผู้รับผิดชอบโครงการได้ศึกษาค้นคว้าทฤษฎีและรวบรวมเอกสารตำราที่เกี่ยวข้อง ดังนี้</w:t>
      </w:r>
    </w:p>
    <w:p w14:paraId="3825E5B1" w14:textId="77777777" w:rsidR="00A57898" w:rsidRPr="00334AAB" w:rsidRDefault="008671BC" w:rsidP="00A57898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="00A57898" w:rsidRPr="00334AAB">
        <w:rPr>
          <w:rFonts w:ascii="TH Sarabun New" w:hAnsi="TH Sarabun New" w:cs="TH Sarabun New"/>
          <w:sz w:val="32"/>
          <w:szCs w:val="32"/>
          <w:cs/>
        </w:rPr>
        <w:t xml:space="preserve">2.1 </w:t>
      </w:r>
      <w:r w:rsidR="00A57898"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="00A57898" w:rsidRPr="00334AAB">
        <w:rPr>
          <w:rFonts w:ascii="TH Sarabun New" w:hAnsi="TH Sarabun New" w:cs="TH Sarabun New"/>
          <w:sz w:val="32"/>
          <w:szCs w:val="32"/>
          <w:cs/>
        </w:rPr>
        <w:t xml:space="preserve">โปรแกรม </w:t>
      </w:r>
      <w:r w:rsidR="00A57898" w:rsidRPr="00334AAB">
        <w:rPr>
          <w:rFonts w:ascii="TH Sarabun New" w:hAnsi="TH Sarabun New" w:cs="TH Sarabun New"/>
          <w:sz w:val="32"/>
          <w:szCs w:val="32"/>
        </w:rPr>
        <w:t>XAMPP</w:t>
      </w:r>
    </w:p>
    <w:p w14:paraId="20E98C0C" w14:textId="77777777" w:rsidR="00A57898" w:rsidRPr="00334AAB" w:rsidRDefault="00A57898" w:rsidP="00A57898">
      <w:pPr>
        <w:tabs>
          <w:tab w:val="left" w:pos="425"/>
          <w:tab w:val="left" w:pos="964"/>
          <w:tab w:val="left" w:pos="5540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  <w:t>2.2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โปรแกรม </w:t>
      </w:r>
      <w:r w:rsidRPr="00334AAB">
        <w:rPr>
          <w:rFonts w:ascii="TH Sarabun New" w:hAnsi="TH Sarabun New" w:cs="TH Sarabun New"/>
          <w:sz w:val="32"/>
          <w:szCs w:val="32"/>
        </w:rPr>
        <w:t>Visual Studio Code</w:t>
      </w:r>
      <w:r w:rsidRPr="00334AAB">
        <w:rPr>
          <w:rFonts w:ascii="TH Sarabun New" w:hAnsi="TH Sarabun New" w:cs="TH Sarabun New"/>
          <w:sz w:val="32"/>
          <w:szCs w:val="32"/>
        </w:rPr>
        <w:tab/>
      </w:r>
    </w:p>
    <w:p w14:paraId="3AAE6C8B" w14:textId="77777777" w:rsidR="00A57898" w:rsidRPr="00334AAB" w:rsidRDefault="00A57898" w:rsidP="00A57898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  <w:t>2.3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ภาษา </w:t>
      </w:r>
      <w:r w:rsidRPr="00334AAB">
        <w:rPr>
          <w:rFonts w:ascii="TH Sarabun New" w:hAnsi="TH Sarabun New" w:cs="TH Sarabun New"/>
          <w:sz w:val="32"/>
          <w:szCs w:val="32"/>
        </w:rPr>
        <w:t>PHP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5086F593" w14:textId="77777777" w:rsidR="00A57898" w:rsidRPr="00334AAB" w:rsidRDefault="00A57898" w:rsidP="00A57898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  <w:t xml:space="preserve">2.4 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ภาษา </w:t>
      </w:r>
      <w:r w:rsidRPr="00334AAB">
        <w:rPr>
          <w:rFonts w:ascii="TH Sarabun New" w:hAnsi="TH Sarabun New" w:cs="TH Sarabun New"/>
          <w:sz w:val="32"/>
          <w:szCs w:val="32"/>
        </w:rPr>
        <w:t>CSS</w:t>
      </w:r>
    </w:p>
    <w:p w14:paraId="6487E383" w14:textId="61CC26E1" w:rsidR="00A57898" w:rsidRPr="00334AAB" w:rsidRDefault="00A57898" w:rsidP="00A57898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  <w:t xml:space="preserve">2.5 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ภาษา </w:t>
      </w:r>
      <w:r w:rsidR="00416B88" w:rsidRPr="00334AAB">
        <w:rPr>
          <w:rFonts w:ascii="TH Sarabun New" w:hAnsi="TH Sarabun New" w:cs="TH Sarabun New"/>
          <w:sz w:val="32"/>
          <w:szCs w:val="32"/>
        </w:rPr>
        <w:t xml:space="preserve">Java </w:t>
      </w:r>
      <w:r w:rsidRPr="00334AAB">
        <w:rPr>
          <w:rFonts w:ascii="TH Sarabun New" w:hAnsi="TH Sarabun New" w:cs="TH Sarabun New"/>
          <w:sz w:val="32"/>
          <w:szCs w:val="32"/>
        </w:rPr>
        <w:t>Script</w:t>
      </w:r>
    </w:p>
    <w:p w14:paraId="4C3013FF" w14:textId="77777777" w:rsidR="00A57898" w:rsidRPr="00334AAB" w:rsidRDefault="00A57898" w:rsidP="00A57898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  <w:t xml:space="preserve">2.6 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โปรแกรม </w:t>
      </w:r>
      <w:r w:rsidRPr="00334AAB">
        <w:rPr>
          <w:rFonts w:ascii="TH Sarabun New" w:hAnsi="TH Sarabun New" w:cs="TH Sarabun New"/>
          <w:color w:val="000000" w:themeColor="text1"/>
          <w:sz w:val="32"/>
          <w:szCs w:val="32"/>
        </w:rPr>
        <w:t>Git</w:t>
      </w:r>
    </w:p>
    <w:p w14:paraId="6B7BFDB1" w14:textId="77777777" w:rsidR="00A57898" w:rsidRPr="00334AAB" w:rsidRDefault="00A57898" w:rsidP="00A57898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  <w:t>2.7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</w:rPr>
        <w:t>Bootstrap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Start w:id="0" w:name="_Hlk120270521"/>
      <w:r w:rsidRPr="00334AAB">
        <w:rPr>
          <w:rFonts w:ascii="TH Sarabun New" w:hAnsi="TH Sarabun New" w:cs="TH Sarabun New"/>
          <w:sz w:val="32"/>
          <w:szCs w:val="32"/>
        </w:rPr>
        <w:t>Framework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5</w:t>
      </w:r>
      <w:bookmarkEnd w:id="0"/>
    </w:p>
    <w:p w14:paraId="0EC06A43" w14:textId="77777777" w:rsidR="00A57898" w:rsidRPr="00334AAB" w:rsidRDefault="00A57898" w:rsidP="00A57898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  <w:t>2.8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ภาษา </w:t>
      </w:r>
      <w:r w:rsidRPr="00334AAB">
        <w:rPr>
          <w:rFonts w:ascii="TH Sarabun New" w:hAnsi="TH Sarabun New" w:cs="TH Sarabun New"/>
          <w:sz w:val="32"/>
          <w:szCs w:val="32"/>
        </w:rPr>
        <w:t>HTML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5</w:t>
      </w:r>
    </w:p>
    <w:p w14:paraId="06B942AB" w14:textId="48ED9662" w:rsidR="00A57898" w:rsidRPr="00334AAB" w:rsidRDefault="00A57898" w:rsidP="00A57898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 w:hint="cs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  <w:t>2.9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</w:rPr>
        <w:t xml:space="preserve">Laravel  Framework </w:t>
      </w:r>
      <w:r w:rsidR="00610131">
        <w:rPr>
          <w:rFonts w:ascii="TH Sarabun New" w:hAnsi="TH Sarabun New" w:cs="TH Sarabun New" w:hint="cs"/>
          <w:sz w:val="32"/>
          <w:szCs w:val="32"/>
          <w:cs/>
        </w:rPr>
        <w:t>10</w:t>
      </w:r>
    </w:p>
    <w:p w14:paraId="0C3F41B0" w14:textId="77777777" w:rsidR="00A57898" w:rsidRPr="00334AAB" w:rsidRDefault="00A57898" w:rsidP="00A57898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  <w:t>2.10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โปรแกรม </w:t>
      </w:r>
      <w:r w:rsidRPr="00334AAB">
        <w:rPr>
          <w:rFonts w:ascii="TH Sarabun New" w:hAnsi="TH Sarabun New" w:cs="TH Sarabun New"/>
          <w:sz w:val="32"/>
          <w:szCs w:val="32"/>
        </w:rPr>
        <w:t>Composer</w:t>
      </w:r>
    </w:p>
    <w:p w14:paraId="71C7ACD0" w14:textId="77777777" w:rsidR="00A57898" w:rsidRPr="00334AAB" w:rsidRDefault="00A57898" w:rsidP="00A57898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  <w:t>2.11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โปรแกรม </w:t>
      </w:r>
      <w:r w:rsidRPr="00334AAB">
        <w:rPr>
          <w:rFonts w:ascii="TH Sarabun New" w:hAnsi="TH Sarabun New" w:cs="TH Sarabun New"/>
          <w:color w:val="000000" w:themeColor="text1"/>
          <w:sz w:val="32"/>
          <w:szCs w:val="32"/>
        </w:rPr>
        <w:t>Node</w:t>
      </w:r>
      <w:r w:rsidRPr="00334AA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color w:val="000000" w:themeColor="text1"/>
          <w:sz w:val="32"/>
          <w:szCs w:val="32"/>
        </w:rPr>
        <w:t>JS</w:t>
      </w:r>
    </w:p>
    <w:p w14:paraId="143DAA64" w14:textId="77777777" w:rsidR="00A57898" w:rsidRPr="00334AAB" w:rsidRDefault="00A57898" w:rsidP="00A57898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34AAB">
        <w:rPr>
          <w:rFonts w:ascii="TH Sarabun New" w:hAnsi="TH Sarabun New" w:cs="TH Sarabun New"/>
          <w:color w:val="000000" w:themeColor="text1"/>
          <w:sz w:val="32"/>
          <w:szCs w:val="32"/>
        </w:rPr>
        <w:tab/>
        <w:t xml:space="preserve">2.12  </w:t>
      </w:r>
      <w:r w:rsidRPr="00334AA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โปรแกรม </w:t>
      </w:r>
      <w:r w:rsidRPr="00334AAB">
        <w:rPr>
          <w:rFonts w:ascii="TH Sarabun New" w:hAnsi="TH Sarabun New" w:cs="TH Sarabun New"/>
          <w:color w:val="000000" w:themeColor="text1"/>
          <w:sz w:val="32"/>
          <w:szCs w:val="32"/>
        </w:rPr>
        <w:t>File Zilla</w:t>
      </w:r>
    </w:p>
    <w:p w14:paraId="1CBE7780" w14:textId="77777777" w:rsidR="00A57898" w:rsidRPr="00334AAB" w:rsidRDefault="00A57898" w:rsidP="00A57898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34AAB">
        <w:rPr>
          <w:rFonts w:ascii="TH Sarabun New" w:hAnsi="TH Sarabun New" w:cs="TH Sarabun New"/>
          <w:color w:val="000000" w:themeColor="text1"/>
          <w:sz w:val="32"/>
          <w:szCs w:val="32"/>
        </w:rPr>
        <w:tab/>
        <w:t xml:space="preserve">2.13  </w:t>
      </w:r>
      <w:r w:rsidRPr="00334AA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โปรแกรม </w:t>
      </w:r>
      <w:r w:rsidRPr="00334AAB">
        <w:rPr>
          <w:rFonts w:ascii="TH Sarabun New" w:hAnsi="TH Sarabun New" w:cs="TH Sarabun New"/>
          <w:color w:val="000000" w:themeColor="text1"/>
          <w:sz w:val="32"/>
          <w:szCs w:val="32"/>
        </w:rPr>
        <w:t>Figma</w:t>
      </w:r>
    </w:p>
    <w:p w14:paraId="51FB33AE" w14:textId="77777777" w:rsidR="00A57898" w:rsidRPr="00334AAB" w:rsidRDefault="00A57898" w:rsidP="00A57898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34AAB">
        <w:rPr>
          <w:rFonts w:ascii="TH Sarabun New" w:hAnsi="TH Sarabun New" w:cs="TH Sarabun New"/>
          <w:color w:val="000000" w:themeColor="text1"/>
          <w:sz w:val="32"/>
          <w:szCs w:val="32"/>
        </w:rPr>
        <w:tab/>
        <w:t xml:space="preserve">2.14  </w:t>
      </w:r>
      <w:r w:rsidRPr="00334AA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โปรแกรม </w:t>
      </w:r>
      <w:r w:rsidRPr="00334AAB">
        <w:rPr>
          <w:rFonts w:ascii="TH Sarabun New" w:hAnsi="TH Sarabun New" w:cs="TH Sarabun New"/>
          <w:color w:val="000000" w:themeColor="text1"/>
          <w:sz w:val="32"/>
          <w:szCs w:val="32"/>
        </w:rPr>
        <w:t>draw.io</w:t>
      </w:r>
    </w:p>
    <w:p w14:paraId="2CFA6D4F" w14:textId="77777777" w:rsidR="00A57898" w:rsidRPr="00334AAB" w:rsidRDefault="00A57898" w:rsidP="00A57898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Pr="00334AAB">
        <w:rPr>
          <w:rFonts w:ascii="TH Sarabun New" w:hAnsi="TH Sarabun New" w:cs="TH Sarabun New"/>
          <w:sz w:val="32"/>
          <w:szCs w:val="32"/>
        </w:rPr>
        <w:t xml:space="preserve">2.15  </w:t>
      </w:r>
      <w:r w:rsidRPr="00334AAB">
        <w:rPr>
          <w:rFonts w:ascii="TH Sarabun New" w:hAnsi="TH Sarabun New" w:cs="TH Sarabun New"/>
          <w:sz w:val="32"/>
          <w:szCs w:val="32"/>
          <w:cs/>
        </w:rPr>
        <w:t>ทฤษฎีที่เกี่ยวข้อง</w:t>
      </w:r>
    </w:p>
    <w:p w14:paraId="1E403409" w14:textId="77777777" w:rsidR="00A57898" w:rsidRPr="00334AAB" w:rsidRDefault="00A57898" w:rsidP="00A57898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</w:rPr>
        <w:tab/>
      </w:r>
      <w:r w:rsidRPr="00334AAB">
        <w:rPr>
          <w:rFonts w:ascii="TH Sarabun New" w:hAnsi="TH Sarabun New" w:cs="TH Sarabun New"/>
          <w:sz w:val="32"/>
          <w:szCs w:val="32"/>
        </w:rPr>
        <w:tab/>
        <w:t xml:space="preserve">2.15.1  </w:t>
      </w:r>
      <w:r w:rsidRPr="00334AAB">
        <w:rPr>
          <w:rFonts w:ascii="TH Sarabun New" w:hAnsi="TH Sarabun New" w:cs="TH Sarabun New"/>
          <w:sz w:val="32"/>
          <w:szCs w:val="32"/>
          <w:cs/>
        </w:rPr>
        <w:t>เอกสารเกี่ยวกับการออกแบบฐานข้อมูล</w:t>
      </w:r>
    </w:p>
    <w:p w14:paraId="201909EC" w14:textId="77777777" w:rsidR="00A57898" w:rsidRDefault="00A57898" w:rsidP="00A57898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ab/>
      </w:r>
      <w:r w:rsidRPr="00334AAB">
        <w:rPr>
          <w:rFonts w:ascii="TH Sarabun New" w:hAnsi="TH Sarabun New" w:cs="TH Sarabun New"/>
          <w:sz w:val="32"/>
          <w:szCs w:val="32"/>
        </w:rPr>
        <w:tab/>
        <w:t xml:space="preserve">2.15.2  </w:t>
      </w:r>
      <w:r w:rsidRPr="00334AAB">
        <w:rPr>
          <w:rFonts w:ascii="TH Sarabun New" w:hAnsi="TH Sarabun New" w:cs="TH Sarabun New"/>
          <w:sz w:val="32"/>
          <w:szCs w:val="32"/>
          <w:cs/>
        </w:rPr>
        <w:t>ทฤษฎีที่เกี่ยวข้องกับการวิเคราะห์และออกแบบ</w:t>
      </w:r>
    </w:p>
    <w:p w14:paraId="1407C785" w14:textId="6BDEB241" w:rsidR="00915FED" w:rsidRPr="00334AAB" w:rsidRDefault="00915FED" w:rsidP="00A57898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2.16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ภาษา </w:t>
      </w:r>
      <w:r>
        <w:rPr>
          <w:rFonts w:ascii="TH Sarabun New" w:hAnsi="TH Sarabun New" w:cs="TH Sarabun New"/>
          <w:sz w:val="32"/>
          <w:szCs w:val="32"/>
        </w:rPr>
        <w:t>SQL</w:t>
      </w:r>
    </w:p>
    <w:p w14:paraId="074EEA25" w14:textId="77777777" w:rsidR="00410EDD" w:rsidRPr="00334AAB" w:rsidRDefault="00410EDD" w:rsidP="00A57898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D5196CF" w14:textId="77777777" w:rsidR="00410EDD" w:rsidRPr="00334AAB" w:rsidRDefault="00410EDD" w:rsidP="00A57898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6FF24A7" w14:textId="77777777" w:rsidR="00410EDD" w:rsidRPr="00334AAB" w:rsidRDefault="00410EDD" w:rsidP="00A57898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0B7229B" w14:textId="7B9E759A" w:rsidR="00AA17E4" w:rsidRDefault="00AA17E4" w:rsidP="00A57898">
      <w:pPr>
        <w:tabs>
          <w:tab w:val="left" w:pos="851"/>
        </w:tabs>
        <w:spacing w:after="60" w:line="240" w:lineRule="auto"/>
        <w:rPr>
          <w:rFonts w:ascii="TH Sarabun New" w:hAnsi="TH Sarabun New" w:cs="TH Sarabun New"/>
          <w:sz w:val="32"/>
          <w:szCs w:val="32"/>
        </w:rPr>
      </w:pPr>
    </w:p>
    <w:p w14:paraId="1CD4A1B6" w14:textId="77777777" w:rsidR="00610131" w:rsidRPr="00334AAB" w:rsidRDefault="00610131" w:rsidP="00A57898">
      <w:pPr>
        <w:tabs>
          <w:tab w:val="left" w:pos="851"/>
        </w:tabs>
        <w:spacing w:after="60" w:line="240" w:lineRule="auto"/>
        <w:rPr>
          <w:rFonts w:ascii="TH Sarabun New" w:hAnsi="TH Sarabun New" w:cs="TH Sarabun New" w:hint="cs"/>
          <w:sz w:val="32"/>
          <w:szCs w:val="32"/>
        </w:rPr>
      </w:pPr>
    </w:p>
    <w:p w14:paraId="630A9F05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0A16DC" wp14:editId="4D1BE51D">
                <wp:simplePos x="0" y="0"/>
                <wp:positionH relativeFrom="column">
                  <wp:posOffset>1714500</wp:posOffset>
                </wp:positionH>
                <wp:positionV relativeFrom="paragraph">
                  <wp:posOffset>83185</wp:posOffset>
                </wp:positionV>
                <wp:extent cx="1188720" cy="426720"/>
                <wp:effectExtent l="0" t="0" r="11430" b="11430"/>
                <wp:wrapNone/>
                <wp:docPr id="29" name="Flowchart: Termina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426720"/>
                        </a:xfrm>
                        <a:prstGeom prst="flowChartTerminator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7BA46C" w14:textId="77777777" w:rsidR="00410EDD" w:rsidRPr="00E94F50" w:rsidRDefault="00410EDD" w:rsidP="00410ED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0"/>
                                <w:szCs w:val="24"/>
                                <w:cs/>
                              </w:rPr>
                            </w:pPr>
                            <w:r w:rsidRPr="00E94F50">
                              <w:rPr>
                                <w:rFonts w:ascii="TH Sarabun New" w:hAnsi="TH Sarabun New" w:cs="TH Sarabun New"/>
                                <w:sz w:val="20"/>
                                <w:szCs w:val="24"/>
                                <w:cs/>
                              </w:rPr>
                              <w:t>เริ่มโครง</w:t>
                            </w:r>
                            <w:r w:rsidRPr="00E94F50">
                              <w:rPr>
                                <w:rFonts w:ascii="TH Sarabun New" w:hAnsi="TH Sarabun New" w:cs="TH Sarabun New" w:hint="cs"/>
                                <w:sz w:val="20"/>
                                <w:szCs w:val="24"/>
                                <w:cs/>
                              </w:rPr>
                              <w:t>งาน</w:t>
                            </w:r>
                          </w:p>
                          <w:p w14:paraId="6C5FB6C5" w14:textId="77777777" w:rsidR="00410EDD" w:rsidRPr="00E94F50" w:rsidRDefault="00410EDD" w:rsidP="00410EDD">
                            <w:pPr>
                              <w:jc w:val="center"/>
                              <w:rPr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0A16DC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29" o:spid="_x0000_s1026" type="#_x0000_t116" style="position:absolute;margin-left:135pt;margin-top:6.55pt;width:93.6pt;height:33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" fillcolor="white [3201]" strokecolor="black [3213]" strokeweight="1pt">
                <v:textbox>
                  <w:txbxContent>
                    <w:p w14:paraId="527BA46C" w14:textId="77777777" w:rsidR="00410EDD" w:rsidRPr="00E94F50" w:rsidRDefault="00410EDD" w:rsidP="00410EDD">
                      <w:pPr>
                        <w:jc w:val="center"/>
                        <w:rPr>
                          <w:rFonts w:ascii="TH Sarabun New" w:hAnsi="TH Sarabun New" w:cs="TH Sarabun New"/>
                          <w:sz w:val="20"/>
                          <w:szCs w:val="24"/>
                          <w:cs/>
                        </w:rPr>
                      </w:pPr>
                      <w:r w:rsidRPr="00E94F50">
                        <w:rPr>
                          <w:rFonts w:ascii="TH Sarabun New" w:hAnsi="TH Sarabun New" w:cs="TH Sarabun New"/>
                          <w:sz w:val="20"/>
                          <w:szCs w:val="24"/>
                          <w:cs/>
                        </w:rPr>
                        <w:t>เริ่มโครง</w:t>
                      </w:r>
                      <w:r w:rsidRPr="00E94F50">
                        <w:rPr>
                          <w:rFonts w:ascii="TH Sarabun New" w:hAnsi="TH Sarabun New" w:cs="TH Sarabun New" w:hint="cs"/>
                          <w:sz w:val="20"/>
                          <w:szCs w:val="24"/>
                          <w:cs/>
                        </w:rPr>
                        <w:t>งาน</w:t>
                      </w:r>
                    </w:p>
                    <w:p w14:paraId="6C5FB6C5" w14:textId="77777777" w:rsidR="00410EDD" w:rsidRPr="00E94F50" w:rsidRDefault="00410EDD" w:rsidP="00410EDD">
                      <w:pPr>
                        <w:jc w:val="center"/>
                        <w:rPr>
                          <w:sz w:val="18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34AAB">
        <w:rPr>
          <w:rFonts w:ascii="TH Sarabun New" w:hAnsi="TH Sarabun New" w:cs="TH Sarabun New"/>
          <w:sz w:val="32"/>
          <w:szCs w:val="32"/>
        </w:rPr>
        <w:t xml:space="preserve">  </w:t>
      </w:r>
    </w:p>
    <w:p w14:paraId="29837289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23178A7" wp14:editId="7EEE86D1">
                <wp:simplePos x="0" y="0"/>
                <wp:positionH relativeFrom="column">
                  <wp:posOffset>712117</wp:posOffset>
                </wp:positionH>
                <wp:positionV relativeFrom="paragraph">
                  <wp:posOffset>255905</wp:posOffset>
                </wp:positionV>
                <wp:extent cx="4297680" cy="7041829"/>
                <wp:effectExtent l="0" t="0" r="26670" b="45085"/>
                <wp:wrapNone/>
                <wp:docPr id="216" name="Group 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7680" cy="7041829"/>
                          <a:chOff x="0" y="312420"/>
                          <a:chExt cx="4297680" cy="7041829"/>
                        </a:xfrm>
                      </wpg:grpSpPr>
                      <wps:wsp>
                        <wps:cNvPr id="218" name="Straight Connector 218"/>
                        <wps:cNvCnPr/>
                        <wps:spPr>
                          <a:xfrm>
                            <a:off x="3966734" y="6319495"/>
                            <a:ext cx="32131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19" name="Group 219"/>
                        <wpg:cNvGrpSpPr/>
                        <wpg:grpSpPr>
                          <a:xfrm>
                            <a:off x="0" y="312420"/>
                            <a:ext cx="4297680" cy="7041829"/>
                            <a:chOff x="0" y="312420"/>
                            <a:chExt cx="4297680" cy="7041829"/>
                          </a:xfrm>
                        </wpg:grpSpPr>
                        <wps:wsp>
                          <wps:cNvPr id="220" name="Straight Connector 220"/>
                          <wps:cNvCnPr/>
                          <wps:spPr>
                            <a:xfrm flipH="1">
                              <a:off x="1616523" y="6793176"/>
                              <a:ext cx="0" cy="26543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21" name="Group 221"/>
                          <wpg:cNvGrpSpPr/>
                          <wpg:grpSpPr>
                            <a:xfrm>
                              <a:off x="0" y="575618"/>
                              <a:ext cx="3962328" cy="6778631"/>
                              <a:chOff x="0" y="657225"/>
                              <a:chExt cx="4141688" cy="7739654"/>
                            </a:xfrm>
                          </wpg:grpSpPr>
                          <wps:wsp>
                            <wps:cNvPr id="222" name="Rectangle 222"/>
                            <wps:cNvSpPr/>
                            <wps:spPr>
                              <a:xfrm>
                                <a:off x="190500" y="657225"/>
                                <a:ext cx="2978150" cy="58102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62C85D" w14:textId="6FA6D686" w:rsidR="00410EDD" w:rsidRPr="00E94F50" w:rsidRDefault="00410EDD" w:rsidP="00410EDD">
                                  <w:pPr>
                                    <w:jc w:val="center"/>
                                    <w:rPr>
                                      <w:rFonts w:ascii="TH Sarabun New" w:hAnsi="TH Sarabun New" w:cs="TH Sarabun New"/>
                                      <w:sz w:val="24"/>
                                      <w:szCs w:val="24"/>
                                    </w:rPr>
                                  </w:pPr>
                                  <w:r w:rsidRPr="00E94F50">
                                    <w:rPr>
                                      <w:rFonts w:ascii="TH Sarabun New" w:hAnsi="TH Sarabun New" w:cs="TH Sarabun New"/>
                                      <w:sz w:val="24"/>
                                      <w:szCs w:val="24"/>
                                      <w:cs/>
                                    </w:rPr>
                                    <w:t>แบ่งกลุ่มสมาชิก</w:t>
                                  </w:r>
                                  <w:r w:rsidR="00B1207D">
                                    <w:rPr>
                                      <w:rFonts w:ascii="TH Sarabun New" w:hAnsi="TH Sarabun New" w:cs="TH Sarabun New" w:hint="cs"/>
                                      <w:sz w:val="24"/>
                                      <w:szCs w:val="24"/>
                                      <w:cs/>
                                    </w:rPr>
                                    <w:t>สาม-ห้า</w:t>
                                  </w:r>
                                  <w:r w:rsidRPr="00E94F50">
                                    <w:rPr>
                                      <w:rFonts w:ascii="TH Sarabun New" w:hAnsi="TH Sarabun New" w:cs="TH Sarabun New"/>
                                      <w:sz w:val="24"/>
                                      <w:szCs w:val="24"/>
                                      <w:cs/>
                                    </w:rPr>
                                    <w:t>คนต่อกลุ่ม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3" name="Rectangle 223"/>
                            <wps:cNvSpPr/>
                            <wps:spPr>
                              <a:xfrm>
                                <a:off x="19050" y="1562100"/>
                                <a:ext cx="3372485" cy="106680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63D29AA" w14:textId="77777777" w:rsidR="00410EDD" w:rsidRPr="00E94F50" w:rsidRDefault="00410EDD" w:rsidP="00410EDD">
                                  <w:pPr>
                                    <w:jc w:val="center"/>
                                    <w:rPr>
                                      <w:rFonts w:ascii="TH Sarabun New" w:hAnsi="TH Sarabun New" w:cs="TH Sarabun New"/>
                                      <w:sz w:val="24"/>
                                      <w:szCs w:val="24"/>
                                    </w:rPr>
                                  </w:pPr>
                                  <w:r w:rsidRPr="00E94F50">
                                    <w:rPr>
                                      <w:rFonts w:ascii="TH Sarabun New" w:hAnsi="TH Sarabun New" w:cs="TH Sarabun New"/>
                                      <w:sz w:val="24"/>
                                      <w:szCs w:val="24"/>
                                      <w:cs/>
                                    </w:rPr>
                                    <w:t>สำรวจหัวข้อการทำโครง</w:t>
                                  </w:r>
                                  <w:r w:rsidRPr="00E94F50">
                                    <w:rPr>
                                      <w:rFonts w:ascii="TH Sarabun New" w:hAnsi="TH Sarabun New" w:cs="TH Sarabun New" w:hint="cs"/>
                                      <w:sz w:val="24"/>
                                      <w:szCs w:val="24"/>
                                      <w:cs/>
                                    </w:rPr>
                                    <w:t>งาน</w:t>
                                  </w:r>
                                  <w:r w:rsidRPr="00E94F50">
                                    <w:rPr>
                                      <w:rFonts w:ascii="TH Sarabun New" w:hAnsi="TH Sarabun New" w:cs="TH Sarabun New"/>
                                      <w:sz w:val="24"/>
                                      <w:szCs w:val="24"/>
                                      <w:cs/>
                                    </w:rPr>
                                    <w:t xml:space="preserve"> มีเอกสาร ๒ อย่างที่ใช้</w:t>
                                  </w:r>
                                </w:p>
                                <w:p w14:paraId="037448C9" w14:textId="77777777" w:rsidR="00410EDD" w:rsidRPr="00E94F50" w:rsidRDefault="00410EDD" w:rsidP="00410EDD">
                                  <w:pPr>
                                    <w:jc w:val="center"/>
                                    <w:rPr>
                                      <w:rFonts w:ascii="TH Sarabun New" w:hAnsi="TH Sarabun New" w:cs="TH Sarabun New"/>
                                      <w:sz w:val="24"/>
                                      <w:szCs w:val="24"/>
                                    </w:rPr>
                                  </w:pPr>
                                  <w:r w:rsidRPr="00E94F50">
                                    <w:rPr>
                                      <w:rFonts w:ascii="TH Sarabun New" w:hAnsi="TH Sarabun New" w:cs="TH Sarabun New"/>
                                      <w:sz w:val="24"/>
                                      <w:szCs w:val="24"/>
                                      <w:cs/>
                                    </w:rPr>
                                    <w:t>๑.</w:t>
                                  </w:r>
                                  <w:r w:rsidRPr="00E94F50">
                                    <w:rPr>
                                      <w:rFonts w:ascii="TH Sarabun New" w:hAnsi="TH Sarabun New" w:cs="TH Sarabun New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E94F50">
                                    <w:rPr>
                                      <w:rFonts w:ascii="TH Sarabun New" w:hAnsi="TH Sarabun New" w:cs="TH Sarabun New"/>
                                      <w:sz w:val="24"/>
                                      <w:szCs w:val="24"/>
                                      <w:cs/>
                                    </w:rPr>
                                    <w:t>แบบสำรวจโครง</w:t>
                                  </w:r>
                                  <w:r w:rsidRPr="00E94F50">
                                    <w:rPr>
                                      <w:rFonts w:ascii="TH Sarabun New" w:hAnsi="TH Sarabun New" w:cs="TH Sarabun New" w:hint="cs"/>
                                      <w:sz w:val="24"/>
                                      <w:szCs w:val="24"/>
                                      <w:cs/>
                                    </w:rPr>
                                    <w:t>งาน</w:t>
                                  </w:r>
                                  <w:r w:rsidRPr="00E94F50">
                                    <w:rPr>
                                      <w:rFonts w:ascii="TH Sarabun New" w:hAnsi="TH Sarabun New" w:cs="TH Sarabun New"/>
                                      <w:sz w:val="24"/>
                                      <w:szCs w:val="24"/>
                                      <w:cs/>
                                    </w:rPr>
                                    <w:t xml:space="preserve"> </w:t>
                                  </w:r>
                                  <w:r w:rsidRPr="00E94F50">
                                    <w:rPr>
                                      <w:rStyle w:val="Hyperlink"/>
                                      <w:rFonts w:ascii="TH Sarabun New" w:hAnsi="TH Sarabun New" w:cs="TH Sarabun New"/>
                                      <w:sz w:val="24"/>
                                      <w:szCs w:val="24"/>
                                    </w:rPr>
                                    <w:t>\\bitserver\</w:t>
                                  </w:r>
                                  <w:r w:rsidRPr="00E94F50">
                                    <w:rPr>
                                      <w:rStyle w:val="Hyperlink"/>
                                      <w:rFonts w:ascii="TH Sarabun New" w:hAnsi="TH Sarabun New" w:cs="TH Sarabun New"/>
                                      <w:sz w:val="24"/>
                                      <w:szCs w:val="24"/>
                                      <w:cs/>
                                    </w:rPr>
                                    <w:t>กล่องข้อความ</w:t>
                                  </w:r>
                                </w:p>
                                <w:p w14:paraId="1F18FB52" w14:textId="77777777" w:rsidR="00410EDD" w:rsidRPr="00E94F50" w:rsidRDefault="00410EDD" w:rsidP="00410EDD">
                                  <w:pPr>
                                    <w:jc w:val="center"/>
                                    <w:rPr>
                                      <w:rFonts w:ascii="TH Sarabun New" w:hAnsi="TH Sarabun New" w:cs="TH Sarabun New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E94F50">
                                    <w:rPr>
                                      <w:rFonts w:ascii="TH Sarabun New" w:hAnsi="TH Sarabun New" w:cs="TH Sarabun New"/>
                                      <w:sz w:val="24"/>
                                      <w:szCs w:val="24"/>
                                      <w:cs/>
                                    </w:rPr>
                                    <w:t>๒.</w:t>
                                  </w:r>
                                  <w:r w:rsidRPr="00E94F50">
                                    <w:rPr>
                                      <w:rFonts w:ascii="TH Sarabun New" w:hAnsi="TH Sarabun New" w:cs="TH Sarabun New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E94F50">
                                    <w:rPr>
                                      <w:rFonts w:ascii="TH Sarabun New" w:hAnsi="TH Sarabun New" w:cs="TH Sarabun New"/>
                                      <w:sz w:val="24"/>
                                      <w:szCs w:val="24"/>
                                      <w:cs/>
                                    </w:rPr>
                                    <w:t>แบบสัมภาษณ์ผู้เกี่ยวข้องของโครง</w:t>
                                  </w:r>
                                  <w:r w:rsidRPr="00E94F50">
                                    <w:rPr>
                                      <w:rFonts w:ascii="TH Sarabun New" w:hAnsi="TH Sarabun New" w:cs="TH Sarabun New" w:hint="cs"/>
                                      <w:sz w:val="24"/>
                                      <w:szCs w:val="24"/>
                                      <w:cs/>
                                    </w:rPr>
                                    <w:t>งาน</w:t>
                                  </w:r>
                                  <w:r w:rsidRPr="00E94F50">
                                    <w:rPr>
                                      <w:rFonts w:ascii="TH Sarabun New" w:hAnsi="TH Sarabun New" w:cs="TH Sarabun New"/>
                                      <w:sz w:val="24"/>
                                      <w:szCs w:val="24"/>
                                      <w:cs/>
                                    </w:rPr>
                                    <w:t xml:space="preserve"> </w:t>
                                  </w:r>
                                  <w:r w:rsidRPr="00E94F50">
                                    <w:rPr>
                                      <w:rFonts w:ascii="TH Sarabun New" w:hAnsi="TH Sarabun New" w:cs="TH Sarabun New"/>
                                      <w:sz w:val="24"/>
                                      <w:szCs w:val="24"/>
                                    </w:rPr>
                                    <w:t>\\bitserver\</w:t>
                                  </w:r>
                                  <w:r w:rsidRPr="00E94F50">
                                    <w:rPr>
                                      <w:rFonts w:ascii="TH Sarabun New" w:hAnsi="TH Sarabun New" w:cs="TH Sarabun New"/>
                                      <w:sz w:val="24"/>
                                      <w:szCs w:val="24"/>
                                      <w:cs/>
                                    </w:rPr>
                                    <w:t>กล่องข้อความ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4" name="Rectangle 224"/>
                            <wps:cNvSpPr/>
                            <wps:spPr>
                              <a:xfrm>
                                <a:off x="0" y="2951399"/>
                                <a:ext cx="3383280" cy="75247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E288A63" w14:textId="77777777" w:rsidR="00410EDD" w:rsidRPr="00D40993" w:rsidRDefault="00410EDD" w:rsidP="00410EDD">
                                  <w:pPr>
                                    <w:jc w:val="center"/>
                                    <w:rPr>
                                      <w:rFonts w:ascii="TH Sarabun New" w:hAnsi="TH Sarabun New" w:cs="TH Sarabun New"/>
                                      <w:sz w:val="20"/>
                                      <w:szCs w:val="24"/>
                                      <w:cs/>
                                    </w:rPr>
                                  </w:pPr>
                                  <w:r w:rsidRPr="00D40993">
                                    <w:rPr>
                                      <w:rFonts w:ascii="TH Sarabun New" w:hAnsi="TH Sarabun New" w:cs="TH Sarabun New"/>
                                      <w:sz w:val="20"/>
                                      <w:szCs w:val="24"/>
                                      <w:cs/>
                                    </w:rPr>
                                    <w:t>นำข้อมูลที่ได้มาตั้งชื่อโครง</w:t>
                                  </w:r>
                                  <w:r>
                                    <w:rPr>
                                      <w:rFonts w:ascii="TH Sarabun New" w:hAnsi="TH Sarabun New" w:cs="TH Sarabun New" w:hint="cs"/>
                                      <w:sz w:val="20"/>
                                      <w:szCs w:val="24"/>
                                      <w:cs/>
                                    </w:rPr>
                                    <w:t>งาน</w:t>
                                  </w:r>
                                  <w:r w:rsidRPr="00D40993">
                                    <w:rPr>
                                      <w:rFonts w:ascii="TH Sarabun New" w:hAnsi="TH Sarabun New" w:cs="TH Sarabun New"/>
                                      <w:sz w:val="20"/>
                                      <w:szCs w:val="24"/>
                                      <w:cs/>
                                    </w:rPr>
                                    <w:t>กำหนดขอบเขต ตั้งวัตถุประสงค์งบประมาณ ประโยชน์ที่ได้รับเวลาการดำเนินงาน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5" name="Rectangle 225"/>
                            <wps:cNvSpPr/>
                            <wps:spPr>
                              <a:xfrm>
                                <a:off x="9526" y="3995098"/>
                                <a:ext cx="3383280" cy="75247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CB2A71" w14:textId="77777777" w:rsidR="00410EDD" w:rsidRPr="00D40993" w:rsidRDefault="00410EDD" w:rsidP="00410EDD">
                                  <w:pPr>
                                    <w:jc w:val="center"/>
                                    <w:rPr>
                                      <w:rFonts w:ascii="TH Sarabun New" w:hAnsi="TH Sarabun New" w:cs="TH Sarabun New"/>
                                      <w:sz w:val="20"/>
                                      <w:szCs w:val="24"/>
                                      <w:cs/>
                                    </w:rPr>
                                  </w:pPr>
                                  <w:r w:rsidRPr="00D40993">
                                    <w:rPr>
                                      <w:rFonts w:ascii="TH Sarabun New" w:hAnsi="TH Sarabun New" w:cs="TH Sarabun New"/>
                                      <w:sz w:val="20"/>
                                      <w:szCs w:val="24"/>
                                      <w:cs/>
                                    </w:rPr>
                                    <w:t xml:space="preserve">นำข้อมูลที่ออกแบบหน้าเว็บไซต์ ออกแบบฐานข้อมูล </w:t>
                                  </w:r>
                                  <w:r>
                                    <w:rPr>
                                      <w:rFonts w:ascii="TH Sarabun New" w:hAnsi="TH Sarabun New" w:cs="TH Sarabun New"/>
                                      <w:sz w:val="20"/>
                                      <w:szCs w:val="24"/>
                                      <w:cs/>
                                    </w:rPr>
                                    <w:br/>
                                  </w:r>
                                  <w:r w:rsidRPr="00D40993">
                                    <w:rPr>
                                      <w:rFonts w:ascii="TH Sarabun New" w:hAnsi="TH Sarabun New" w:cs="TH Sarabun New"/>
                                      <w:sz w:val="20"/>
                                      <w:szCs w:val="24"/>
                                      <w:cs/>
                                    </w:rPr>
                                    <w:t>เขียนผังการทำงานของระบบ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6" name="Rectangle 226"/>
                            <wps:cNvSpPr/>
                            <wps:spPr>
                              <a:xfrm>
                                <a:off x="38100" y="5072774"/>
                                <a:ext cx="3383280" cy="1219199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2A9F059" w14:textId="77777777" w:rsidR="00410EDD" w:rsidRPr="008002A5" w:rsidRDefault="00410EDD" w:rsidP="00410EDD">
                                  <w:pPr>
                                    <w:jc w:val="center"/>
                                    <w:rPr>
                                      <w:rFonts w:ascii="TH Sarabun New" w:hAnsi="TH Sarabun New" w:cs="TH Sarabun New"/>
                                      <w:color w:val="000000" w:themeColor="text1"/>
                                      <w:sz w:val="20"/>
                                      <w:szCs w:val="24"/>
                                      <w:shd w:val="clear" w:color="auto" w:fill="FFFFFF"/>
                                    </w:rPr>
                                  </w:pPr>
                                  <w:r w:rsidRPr="008002A5">
                                    <w:rPr>
                                      <w:rFonts w:ascii="TH Sarabun New" w:hAnsi="TH Sarabun New" w:cs="TH Sarabun New"/>
                                      <w:color w:val="000000" w:themeColor="text1"/>
                                      <w:sz w:val="20"/>
                                      <w:szCs w:val="24"/>
                                      <w:cs/>
                                    </w:rPr>
                                    <w:t>จัดทำ</w:t>
                                  </w:r>
                                  <w:r w:rsidRPr="008002A5">
                                    <w:rPr>
                                      <w:rFonts w:ascii="TH Sarabun New" w:hAnsi="TH Sarabun New" w:cs="TH Sarabun New"/>
                                      <w:color w:val="000000" w:themeColor="text1"/>
                                      <w:sz w:val="20"/>
                                      <w:szCs w:val="24"/>
                                      <w:shd w:val="clear" w:color="auto" w:fill="FFFFFF"/>
                                      <w:cs/>
                                    </w:rPr>
                                    <w:t>พาวเวอร์พอยต์ชื่อโครง</w:t>
                                  </w:r>
                                  <w:r>
                                    <w:rPr>
                                      <w:rFonts w:ascii="TH Sarabun New" w:hAnsi="TH Sarabun New" w:cs="TH Sarabun New" w:hint="cs"/>
                                      <w:color w:val="000000" w:themeColor="text1"/>
                                      <w:sz w:val="20"/>
                                      <w:szCs w:val="24"/>
                                      <w:shd w:val="clear" w:color="auto" w:fill="FFFFFF"/>
                                      <w:cs/>
                                    </w:rPr>
                                    <w:t>งาน</w:t>
                                  </w:r>
                                  <w:r w:rsidRPr="008002A5">
                                    <w:rPr>
                                      <w:rFonts w:ascii="TH Sarabun New" w:hAnsi="TH Sarabun New" w:cs="TH Sarabun New"/>
                                      <w:color w:val="000000" w:themeColor="text1"/>
                                      <w:sz w:val="20"/>
                                      <w:szCs w:val="24"/>
                                      <w:shd w:val="clear" w:color="auto" w:fill="FFFFFF"/>
                                      <w:cs/>
                                    </w:rPr>
                                    <w:t>ภาษาไทย ภาษาอังกฤษ หลักการทำงานของโครง</w:t>
                                  </w:r>
                                  <w:r>
                                    <w:rPr>
                                      <w:rFonts w:ascii="TH Sarabun New" w:hAnsi="TH Sarabun New" w:cs="TH Sarabun New" w:hint="cs"/>
                                      <w:color w:val="000000" w:themeColor="text1"/>
                                      <w:sz w:val="20"/>
                                      <w:szCs w:val="24"/>
                                      <w:shd w:val="clear" w:color="auto" w:fill="FFFFFF"/>
                                      <w:cs/>
                                    </w:rPr>
                                    <w:t>งาน</w:t>
                                  </w:r>
                                  <w:r w:rsidRPr="008002A5">
                                    <w:rPr>
                                      <w:rFonts w:ascii="TH Sarabun New" w:hAnsi="TH Sarabun New" w:cs="TH Sarabun New"/>
                                      <w:color w:val="000000" w:themeColor="text1"/>
                                      <w:sz w:val="20"/>
                                      <w:szCs w:val="24"/>
                                      <w:shd w:val="clear" w:color="auto" w:fill="FFFFFF"/>
                                      <w:cs/>
                                    </w:rPr>
                                    <w:t>เอกสารที่ใช้</w:t>
                                  </w:r>
                                </w:p>
                                <w:p w14:paraId="6C7658FA" w14:textId="77777777" w:rsidR="00410EDD" w:rsidRPr="008002A5" w:rsidRDefault="00410EDD" w:rsidP="00410EDD">
                                  <w:pPr>
                                    <w:jc w:val="center"/>
                                    <w:rPr>
                                      <w:rFonts w:ascii="TH Sarabun New" w:hAnsi="TH Sarabun New" w:cs="TH Sarabun New"/>
                                      <w:color w:val="000000" w:themeColor="text1"/>
                                      <w:sz w:val="20"/>
                                      <w:szCs w:val="24"/>
                                      <w:cs/>
                                    </w:rPr>
                                  </w:pPr>
                                  <w:r w:rsidRPr="008002A5">
                                    <w:rPr>
                                      <w:rFonts w:ascii="TH Sarabun New" w:hAnsi="TH Sarabun New" w:cs="TH Sarabun New"/>
                                      <w:color w:val="000000" w:themeColor="text1"/>
                                      <w:sz w:val="20"/>
                                      <w:szCs w:val="24"/>
                                      <w:shd w:val="clear" w:color="auto" w:fill="FFFFFF"/>
                                      <w:cs/>
                                    </w:rPr>
                                    <w:t>๓.</w:t>
                                  </w:r>
                                  <w:r>
                                    <w:rPr>
                                      <w:rFonts w:ascii="TH Sarabun New" w:hAnsi="TH Sarabun New" w:cs="TH Sarabun New"/>
                                      <w:color w:val="000000" w:themeColor="text1"/>
                                      <w:sz w:val="20"/>
                                      <w:szCs w:val="24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r w:rsidRPr="008002A5">
                                    <w:rPr>
                                      <w:rFonts w:ascii="TH Sarabun New" w:hAnsi="TH Sarabun New" w:cs="TH Sarabun New"/>
                                      <w:color w:val="000000" w:themeColor="text1"/>
                                      <w:sz w:val="20"/>
                                      <w:szCs w:val="24"/>
                                      <w:shd w:val="clear" w:color="auto" w:fill="FFFFFF"/>
                                      <w:cs/>
                                    </w:rPr>
                                    <w:t>แบบเสนอสอบโครง</w:t>
                                  </w:r>
                                  <w:r w:rsidRPr="008002A5">
                                    <w:rPr>
                                      <w:rFonts w:ascii="TH Sarabun New" w:hAnsi="TH Sarabun New" w:cs="TH Sarabun New" w:hint="cs"/>
                                      <w:color w:val="000000" w:themeColor="text1"/>
                                      <w:sz w:val="20"/>
                                      <w:szCs w:val="24"/>
                                      <w:shd w:val="clear" w:color="auto" w:fill="FFFFFF"/>
                                      <w:cs/>
                                    </w:rPr>
                                    <w:t>งาน</w:t>
                                  </w:r>
                                  <w:r w:rsidRPr="008002A5">
                                    <w:rPr>
                                      <w:rFonts w:ascii="TH Sarabun New" w:hAnsi="TH Sarabun New" w:cs="TH Sarabun New"/>
                                      <w:color w:val="000000" w:themeColor="text1"/>
                                      <w:sz w:val="20"/>
                                      <w:szCs w:val="24"/>
                                      <w:shd w:val="clear" w:color="auto" w:fill="FFFFFF"/>
                                      <w:cs/>
                                    </w:rPr>
                                    <w:t>บูรณาการวิชาชีพ</w:t>
                                  </w:r>
                                  <w:r w:rsidRPr="008002A5">
                                    <w:rPr>
                                      <w:rFonts w:ascii="TH Sarabun New" w:hAnsi="TH Sarabun New" w:cs="TH Sarabun New"/>
                                      <w:color w:val="000000" w:themeColor="text1"/>
                                      <w:sz w:val="20"/>
                                      <w:szCs w:val="24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r w:rsidRPr="008002A5">
                                    <w:rPr>
                                      <w:rFonts w:ascii="TH Sarabun New" w:hAnsi="TH Sarabun New" w:cs="TH Sarabun New"/>
                                      <w:color w:val="000000" w:themeColor="text1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\\bitserver\ </w:t>
                                  </w:r>
                                  <w:r w:rsidRPr="008002A5">
                                    <w:rPr>
                                      <w:rFonts w:ascii="TH Sarabun New" w:hAnsi="TH Sarabun New" w:cs="TH Sarabun New"/>
                                      <w:color w:val="000000" w:themeColor="text1"/>
                                      <w:sz w:val="20"/>
                                      <w:szCs w:val="24"/>
                                      <w:shd w:val="clear" w:color="auto" w:fill="FFFFFF"/>
                                      <w:cs/>
                                    </w:rPr>
                                    <w:t>กล่องข้อความ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7" name="Flowchart: Decision 227"/>
                            <wps:cNvSpPr/>
                            <wps:spPr>
                              <a:xfrm>
                                <a:off x="744352" y="6596282"/>
                                <a:ext cx="1895474" cy="1233899"/>
                              </a:xfrm>
                              <a:prstGeom prst="flowChartDecision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32D612" w14:textId="77777777" w:rsidR="00410EDD" w:rsidRPr="00D40993" w:rsidRDefault="00410EDD" w:rsidP="00410EDD">
                                  <w:pPr>
                                    <w:jc w:val="center"/>
                                    <w:rPr>
                                      <w:rFonts w:ascii="TH Sarabun New" w:hAnsi="TH Sarabun New" w:cs="TH Sarabun New"/>
                                      <w:sz w:val="20"/>
                                      <w:szCs w:val="24"/>
                                    </w:rPr>
                                  </w:pPr>
                                  <w:r w:rsidRPr="00D40993">
                                    <w:rPr>
                                      <w:rFonts w:ascii="TH Sarabun New" w:hAnsi="TH Sarabun New" w:cs="TH Sarabun New"/>
                                      <w:sz w:val="20"/>
                                      <w:szCs w:val="24"/>
                                      <w:cs/>
                                    </w:rPr>
                                    <w:t>สอบกลางภาคนำเส</w:t>
                                  </w:r>
                                  <w:r>
                                    <w:rPr>
                                      <w:rFonts w:ascii="TH Sarabun New" w:hAnsi="TH Sarabun New" w:cs="TH Sarabun New" w:hint="cs"/>
                                      <w:sz w:val="20"/>
                                      <w:szCs w:val="24"/>
                                      <w:cs/>
                                    </w:rPr>
                                    <w:t>นอ</w:t>
                                  </w:r>
                                  <w:r w:rsidRPr="00D40993">
                                    <w:rPr>
                                      <w:rFonts w:ascii="TH Sarabun New" w:hAnsi="TH Sarabun New" w:cs="TH Sarabun New"/>
                                      <w:sz w:val="20"/>
                                      <w:szCs w:val="24"/>
                                      <w:cs/>
                                    </w:rPr>
                                    <w:t>ครั้งที่ ๑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Rectangle 228"/>
                            <wps:cNvSpPr/>
                            <wps:spPr>
                              <a:xfrm>
                                <a:off x="3370163" y="7055552"/>
                                <a:ext cx="771525" cy="33337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96696FA" w14:textId="77777777" w:rsidR="00410EDD" w:rsidRPr="00D40993" w:rsidRDefault="00410EDD" w:rsidP="00410EDD">
                                  <w:pPr>
                                    <w:jc w:val="center"/>
                                    <w:rPr>
                                      <w:rFonts w:ascii="TH Sarabun New" w:hAnsi="TH Sarabun New" w:cs="TH Sarabun New"/>
                                      <w:sz w:val="20"/>
                                      <w:szCs w:val="24"/>
                                    </w:rPr>
                                  </w:pPr>
                                  <w:r w:rsidRPr="00D40993">
                                    <w:rPr>
                                      <w:rFonts w:ascii="TH Sarabun New" w:hAnsi="TH Sarabun New" w:cs="TH Sarabun New"/>
                                      <w:sz w:val="20"/>
                                      <w:szCs w:val="24"/>
                                      <w:cs/>
                                    </w:rPr>
                                    <w:t>แก้ไข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9" name="Flowchart: Off-page Connector 229"/>
                            <wps:cNvSpPr/>
                            <wps:spPr>
                              <a:xfrm>
                                <a:off x="1542222" y="8024026"/>
                                <a:ext cx="295275" cy="372853"/>
                              </a:xfrm>
                              <a:prstGeom prst="flowChartOffpageConnector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DDBCC73" w14:textId="77777777" w:rsidR="00410EDD" w:rsidRPr="00D40993" w:rsidRDefault="00410EDD" w:rsidP="00410EDD">
                                  <w:pPr>
                                    <w:jc w:val="center"/>
                                    <w:rPr>
                                      <w:rFonts w:ascii="TH Sarabun New" w:hAnsi="TH Sarabun New" w:cs="TH Sarabun New"/>
                                      <w:color w:val="000000" w:themeColor="text1"/>
                                    </w:rPr>
                                  </w:pPr>
                                  <w:r w:rsidRPr="00D40993">
                                    <w:rPr>
                                      <w:rFonts w:ascii="TH Sarabun New" w:hAnsi="TH Sarabun New" w:cs="TH Sarabun New"/>
                                      <w:color w:val="000000" w:themeColor="text1"/>
                                    </w:rPr>
                                    <w:t>A</w:t>
                                  </w:r>
                                </w:p>
                                <w:p w14:paraId="543F5236" w14:textId="77777777" w:rsidR="00410EDD" w:rsidRPr="00D40993" w:rsidRDefault="00410EDD" w:rsidP="00410EDD">
                                  <w:pPr>
                                    <w:jc w:val="center"/>
                                    <w:rPr>
                                      <w:rFonts w:ascii="TH Sarabun New" w:hAnsi="TH Sarabun New" w:cs="TH Sarabun New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30" name="Straight Arrow Connector 230"/>
                          <wps:cNvCnPr/>
                          <wps:spPr>
                            <a:xfrm>
                              <a:off x="1600200" y="312420"/>
                              <a:ext cx="0" cy="25273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1" name="Straight Arrow Connector 231"/>
                          <wps:cNvCnPr/>
                          <wps:spPr>
                            <a:xfrm>
                              <a:off x="1607820" y="1104900"/>
                              <a:ext cx="0" cy="25273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" name="Straight Arrow Connector 232"/>
                          <wps:cNvCnPr/>
                          <wps:spPr>
                            <a:xfrm>
                              <a:off x="1607820" y="2316480"/>
                              <a:ext cx="0" cy="25331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3" name="Straight Arrow Connector 233"/>
                          <wps:cNvCnPr/>
                          <wps:spPr>
                            <a:xfrm>
                              <a:off x="1600200" y="3246120"/>
                              <a:ext cx="0" cy="25331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4" name="Straight Arrow Connector 234"/>
                          <wps:cNvCnPr/>
                          <wps:spPr>
                            <a:xfrm>
                              <a:off x="1600200" y="4183380"/>
                              <a:ext cx="0" cy="25331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5" name="Straight Arrow Connector 235"/>
                          <wps:cNvCnPr/>
                          <wps:spPr>
                            <a:xfrm>
                              <a:off x="1615440" y="5524500"/>
                              <a:ext cx="0" cy="25273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6" name="Straight Arrow Connector 236"/>
                          <wps:cNvCnPr/>
                          <wps:spPr>
                            <a:xfrm flipV="1">
                              <a:off x="2525506" y="6309974"/>
                              <a:ext cx="694375" cy="952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7" name="Straight Connector 237"/>
                          <wps:cNvCnPr/>
                          <wps:spPr>
                            <a:xfrm flipV="1">
                              <a:off x="4282440" y="1181062"/>
                              <a:ext cx="0" cy="513816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8" name="Straight Arrow Connector 238"/>
                          <wps:cNvCnPr/>
                          <wps:spPr>
                            <a:xfrm flipH="1">
                              <a:off x="1592580" y="1188720"/>
                              <a:ext cx="2705100" cy="1905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3178A7" id="Group 216" o:spid="_x0000_s1027" style="position:absolute;margin-left:56.05pt;margin-top:20.15pt;width:338.4pt;height:554.45pt;z-index:251659264" coordorigin=",3124" coordsize="42976,70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">
                <v:line id="Straight Connector 218" o:spid="_x0000_s1028" style="position:absolute;visibility:visible;mso-wrap-style:square" from="39667,63194" to="42880,63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" strokecolor="black [3213]" strokeweight="1.5pt">
                  <v:stroke joinstyle="miter"/>
                </v:line>
                <v:group id="Group 219" o:spid="_x0000_s1029" style="position:absolute;top:3124;width:42976;height:70418" coordorigin=",3124" coordsize="42976,70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Rg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3gKzzPhCMjFAwAA//8DAFBLAQItABQABgAIAAAAIQDb4fbL7gAAAIUBAAATAAAAAAAAAAAA&#10;AAAAAAAAAABbQ29udGVudF9UeXBlc10ueG1sUEsBAi0AFAAGAAgAAAAhAFr0LFu/AAAAFQEAAAsA&#10;AAAAAAAAAAAAAAAAHwEAAF9yZWxzLy5yZWxzUEsBAi0AFAAGAAgAAAAhAIQCxGDEAAAA3AAAAA8A&#10;AAAAAAAAAAAAAAAABwIAAGRycy9kb3ducmV2LnhtbFBLBQYAAAAAAwADALcAAAD4AgAAAAA=&#10;">
                  <v:line id="Straight Connector 220" o:spid="_x0000_s1030" style="position:absolute;flip:x;visibility:visible;mso-wrap-style:square" from="16165,67931" to="16165,70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" strokecolor="black [3213]" strokeweight=".5pt">
                    <v:stroke joinstyle="miter"/>
                  </v:line>
                  <v:group id="Group 221" o:spid="_x0000_s1031" style="position:absolute;top:5756;width:39623;height:67786" coordorigin=",6572" coordsize="41416,77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  <v:rect id="Rectangle 222" o:spid="_x0000_s1032" style="position:absolute;left:1905;top:6572;width:29781;height:581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" fillcolor="white [3201]" strokecolor="black [3213]" strokeweight="1pt">
                      <v:textbox>
                        <w:txbxContent>
                          <w:p w14:paraId="5462C85D" w14:textId="6FA6D686" w:rsidR="00410EDD" w:rsidRPr="00E94F50" w:rsidRDefault="00410EDD" w:rsidP="00410ED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 w:rsidRPr="00E94F50"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  <w:t>แบ่งกลุ่มสมาชิก</w:t>
                            </w:r>
                            <w:r w:rsidR="00B1207D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สาม-ห้า</w:t>
                            </w:r>
                            <w:r w:rsidRPr="00E94F50"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  <w:t>คนต่อกลุ่ม</w:t>
                            </w:r>
                          </w:p>
                        </w:txbxContent>
                      </v:textbox>
                    </v:rect>
                    <v:rect id="Rectangle 223" o:spid="_x0000_s1033" style="position:absolute;left:190;top:15621;width:33725;height:10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" fillcolor="white [3201]" strokecolor="black [3213]" strokeweight="1pt">
                      <v:textbox>
                        <w:txbxContent>
                          <w:p w14:paraId="563D29AA" w14:textId="77777777" w:rsidR="00410EDD" w:rsidRPr="00E94F50" w:rsidRDefault="00410EDD" w:rsidP="00410ED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 w:rsidRPr="00E94F50"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  <w:t>สำรวจหัวข้อการทำโครง</w:t>
                            </w:r>
                            <w:r w:rsidRPr="00E94F50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งาน</w:t>
                            </w:r>
                            <w:r w:rsidRPr="00E94F50"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  <w:t xml:space="preserve"> มีเอกสาร ๒ อย่างที่ใช้</w:t>
                            </w:r>
                          </w:p>
                          <w:p w14:paraId="037448C9" w14:textId="77777777" w:rsidR="00410EDD" w:rsidRPr="00E94F50" w:rsidRDefault="00410EDD" w:rsidP="00410ED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 w:rsidRPr="00E94F50"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  <w:t>๑.</w:t>
                            </w:r>
                            <w:r w:rsidRPr="00E94F50"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94F50"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  <w:t>แบบสำรวจโครง</w:t>
                            </w:r>
                            <w:r w:rsidRPr="00E94F50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งาน</w:t>
                            </w:r>
                            <w:r w:rsidRPr="00E94F50"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E94F50">
                              <w:rPr>
                                <w:rStyle w:val="Hyperlink"/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  <w:t>\\bitserver\</w:t>
                            </w:r>
                            <w:r w:rsidRPr="00E94F50">
                              <w:rPr>
                                <w:rStyle w:val="Hyperlink"/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  <w:t>กล่องข้อความ</w:t>
                            </w:r>
                          </w:p>
                          <w:p w14:paraId="1F18FB52" w14:textId="77777777" w:rsidR="00410EDD" w:rsidRPr="00E94F50" w:rsidRDefault="00410EDD" w:rsidP="00410ED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 w:rsidRPr="00E94F50"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  <w:t>๒.</w:t>
                            </w:r>
                            <w:r w:rsidRPr="00E94F50"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94F50"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  <w:t>แบบสัมภาษณ์ผู้เกี่ยวข้องของโครง</w:t>
                            </w:r>
                            <w:r w:rsidRPr="00E94F50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งาน</w:t>
                            </w:r>
                            <w:r w:rsidRPr="00E94F50"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E94F50"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  <w:t>\\bitserver\</w:t>
                            </w:r>
                            <w:r w:rsidRPr="00E94F50"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  <w:t>กล่องข้อความ</w:t>
                            </w:r>
                          </w:p>
                        </w:txbxContent>
                      </v:textbox>
                    </v:rect>
                    <v:rect id="Rectangle 224" o:spid="_x0000_s1034" style="position:absolute;top:29513;width:33832;height:752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" fillcolor="white [3201]" strokecolor="black [3213]" strokeweight="1pt">
                      <v:textbox>
                        <w:txbxContent>
                          <w:p w14:paraId="4E288A63" w14:textId="77777777" w:rsidR="00410EDD" w:rsidRPr="00D40993" w:rsidRDefault="00410EDD" w:rsidP="00410ED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0"/>
                                <w:szCs w:val="24"/>
                                <w:cs/>
                              </w:rPr>
                            </w:pPr>
                            <w:r w:rsidRPr="00D40993">
                              <w:rPr>
                                <w:rFonts w:ascii="TH Sarabun New" w:hAnsi="TH Sarabun New" w:cs="TH Sarabun New"/>
                                <w:sz w:val="20"/>
                                <w:szCs w:val="24"/>
                                <w:cs/>
                              </w:rPr>
                              <w:t>นำข้อมูลที่ได้มาตั้งชื่อโครง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0"/>
                                <w:szCs w:val="24"/>
                                <w:cs/>
                              </w:rPr>
                              <w:t>งาน</w:t>
                            </w:r>
                            <w:r w:rsidRPr="00D40993">
                              <w:rPr>
                                <w:rFonts w:ascii="TH Sarabun New" w:hAnsi="TH Sarabun New" w:cs="TH Sarabun New"/>
                                <w:sz w:val="20"/>
                                <w:szCs w:val="24"/>
                                <w:cs/>
                              </w:rPr>
                              <w:t>กำหนดขอบเขต ตั้งวัตถุประสงค์งบประมาณ ประโยชน์ที่ได้รับเวลาการดำเนินงาน</w:t>
                            </w:r>
                          </w:p>
                        </w:txbxContent>
                      </v:textbox>
                    </v:rect>
                    <v:rect id="Rectangle 225" o:spid="_x0000_s1035" style="position:absolute;left:95;top:39950;width:33833;height:752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" fillcolor="white [3201]" strokecolor="black [3213]" strokeweight="1pt">
                      <v:textbox>
                        <w:txbxContent>
                          <w:p w14:paraId="50CB2A71" w14:textId="77777777" w:rsidR="00410EDD" w:rsidRPr="00D40993" w:rsidRDefault="00410EDD" w:rsidP="00410ED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0"/>
                                <w:szCs w:val="24"/>
                                <w:cs/>
                              </w:rPr>
                            </w:pPr>
                            <w:r w:rsidRPr="00D40993">
                              <w:rPr>
                                <w:rFonts w:ascii="TH Sarabun New" w:hAnsi="TH Sarabun New" w:cs="TH Sarabun New"/>
                                <w:sz w:val="20"/>
                                <w:szCs w:val="24"/>
                                <w:cs/>
                              </w:rPr>
                              <w:t xml:space="preserve">นำข้อมูลที่ออกแบบหน้าเว็บไซต์ ออกแบบฐานข้อมูล </w:t>
                            </w:r>
                            <w:r>
                              <w:rPr>
                                <w:rFonts w:ascii="TH Sarabun New" w:hAnsi="TH Sarabun New" w:cs="TH Sarabun New"/>
                                <w:sz w:val="20"/>
                                <w:szCs w:val="24"/>
                                <w:cs/>
                              </w:rPr>
                              <w:br/>
                            </w:r>
                            <w:r w:rsidRPr="00D40993">
                              <w:rPr>
                                <w:rFonts w:ascii="TH Sarabun New" w:hAnsi="TH Sarabun New" w:cs="TH Sarabun New"/>
                                <w:sz w:val="20"/>
                                <w:szCs w:val="24"/>
                                <w:cs/>
                              </w:rPr>
                              <w:t>เขียนผังการทำงานของระบบ</w:t>
                            </w:r>
                          </w:p>
                        </w:txbxContent>
                      </v:textbox>
                    </v:rect>
                    <v:rect id="Rectangle 226" o:spid="_x0000_s1036" style="position:absolute;left:381;top:50727;width:33832;height:12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" fillcolor="white [3201]" strokecolor="black [3213]" strokeweight="1pt">
                      <v:textbox>
                        <w:txbxContent>
                          <w:p w14:paraId="22A9F059" w14:textId="77777777" w:rsidR="00410EDD" w:rsidRPr="008002A5" w:rsidRDefault="00410EDD" w:rsidP="00410ED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0"/>
                                <w:szCs w:val="24"/>
                                <w:shd w:val="clear" w:color="auto" w:fill="FFFFFF"/>
                              </w:rPr>
                            </w:pPr>
                            <w:r w:rsidRPr="008002A5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0"/>
                                <w:szCs w:val="24"/>
                                <w:cs/>
                              </w:rPr>
                              <w:t>จัดทำ</w:t>
                            </w:r>
                            <w:r w:rsidRPr="008002A5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0"/>
                                <w:szCs w:val="24"/>
                                <w:shd w:val="clear" w:color="auto" w:fill="FFFFFF"/>
                                <w:cs/>
                              </w:rPr>
                              <w:t>พาวเวอร์พอยต์ชื่อโครง</w:t>
                            </w: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0"/>
                                <w:szCs w:val="24"/>
                                <w:shd w:val="clear" w:color="auto" w:fill="FFFFFF"/>
                                <w:cs/>
                              </w:rPr>
                              <w:t>งาน</w:t>
                            </w:r>
                            <w:r w:rsidRPr="008002A5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0"/>
                                <w:szCs w:val="24"/>
                                <w:shd w:val="clear" w:color="auto" w:fill="FFFFFF"/>
                                <w:cs/>
                              </w:rPr>
                              <w:t>ภาษาไทย ภาษาอังกฤษ หลักการทำงานของโครง</w:t>
                            </w: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0"/>
                                <w:szCs w:val="24"/>
                                <w:shd w:val="clear" w:color="auto" w:fill="FFFFFF"/>
                                <w:cs/>
                              </w:rPr>
                              <w:t>งาน</w:t>
                            </w:r>
                            <w:r w:rsidRPr="008002A5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0"/>
                                <w:szCs w:val="24"/>
                                <w:shd w:val="clear" w:color="auto" w:fill="FFFFFF"/>
                                <w:cs/>
                              </w:rPr>
                              <w:t>เอกสารที่ใช้</w:t>
                            </w:r>
                          </w:p>
                          <w:p w14:paraId="6C7658FA" w14:textId="77777777" w:rsidR="00410EDD" w:rsidRPr="008002A5" w:rsidRDefault="00410EDD" w:rsidP="00410ED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0"/>
                                <w:szCs w:val="24"/>
                                <w:cs/>
                              </w:rPr>
                            </w:pPr>
                            <w:r w:rsidRPr="008002A5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0"/>
                                <w:szCs w:val="24"/>
                                <w:shd w:val="clear" w:color="auto" w:fill="FFFFFF"/>
                                <w:cs/>
                              </w:rPr>
                              <w:t>๓.</w:t>
                            </w:r>
                            <w: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0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  <w:r w:rsidRPr="008002A5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0"/>
                                <w:szCs w:val="24"/>
                                <w:shd w:val="clear" w:color="auto" w:fill="FFFFFF"/>
                                <w:cs/>
                              </w:rPr>
                              <w:t>แบบเสนอสอบโครง</w:t>
                            </w:r>
                            <w:r w:rsidRPr="008002A5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0"/>
                                <w:szCs w:val="24"/>
                                <w:shd w:val="clear" w:color="auto" w:fill="FFFFFF"/>
                                <w:cs/>
                              </w:rPr>
                              <w:t>งาน</w:t>
                            </w:r>
                            <w:r w:rsidRPr="008002A5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0"/>
                                <w:szCs w:val="24"/>
                                <w:shd w:val="clear" w:color="auto" w:fill="FFFFFF"/>
                                <w:cs/>
                              </w:rPr>
                              <w:t>บูรณาการวิชาชีพ</w:t>
                            </w:r>
                            <w:r w:rsidRPr="008002A5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0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  <w:r w:rsidRPr="008002A5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\\bitserver\ </w:t>
                            </w:r>
                            <w:r w:rsidRPr="008002A5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0"/>
                                <w:szCs w:val="24"/>
                                <w:shd w:val="clear" w:color="auto" w:fill="FFFFFF"/>
                                <w:cs/>
                              </w:rPr>
                              <w:t>กล่องข้อความ</w:t>
                            </w:r>
                          </w:p>
                        </w:txbxContent>
                      </v:textbox>
                    </v:rect>
                    <v:shapetype id="_x0000_t110" coordsize="21600,21600" o:spt="110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Flowchart: Decision 227" o:spid="_x0000_s1037" type="#_x0000_t110" style="position:absolute;left:7443;top:65962;width:18955;height:123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" fillcolor="white [3201]" strokecolor="black [3213]" strokeweight="1pt">
                      <v:textbox>
                        <w:txbxContent>
                          <w:p w14:paraId="2632D612" w14:textId="77777777" w:rsidR="00410EDD" w:rsidRPr="00D40993" w:rsidRDefault="00410EDD" w:rsidP="00410ED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0"/>
                                <w:szCs w:val="24"/>
                              </w:rPr>
                            </w:pPr>
                            <w:r w:rsidRPr="00D40993">
                              <w:rPr>
                                <w:rFonts w:ascii="TH Sarabun New" w:hAnsi="TH Sarabun New" w:cs="TH Sarabun New"/>
                                <w:sz w:val="20"/>
                                <w:szCs w:val="24"/>
                                <w:cs/>
                              </w:rPr>
                              <w:t>สอบกลางภาคนำเส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0"/>
                                <w:szCs w:val="24"/>
                                <w:cs/>
                              </w:rPr>
                              <w:t>นอ</w:t>
                            </w:r>
                            <w:r w:rsidRPr="00D40993">
                              <w:rPr>
                                <w:rFonts w:ascii="TH Sarabun New" w:hAnsi="TH Sarabun New" w:cs="TH Sarabun New"/>
                                <w:sz w:val="20"/>
                                <w:szCs w:val="24"/>
                                <w:cs/>
                              </w:rPr>
                              <w:t>ครั้งที่ ๑</w:t>
                            </w:r>
                          </w:p>
                        </w:txbxContent>
                      </v:textbox>
                    </v:shape>
                    <v:rect id="Rectangle 228" o:spid="_x0000_s1038" style="position:absolute;left:33701;top:70555;width:7715;height:3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" fillcolor="white [3201]" strokecolor="black [3213]" strokeweight="1pt">
                      <v:textbox>
                        <w:txbxContent>
                          <w:p w14:paraId="696696FA" w14:textId="77777777" w:rsidR="00410EDD" w:rsidRPr="00D40993" w:rsidRDefault="00410EDD" w:rsidP="00410ED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0"/>
                                <w:szCs w:val="24"/>
                              </w:rPr>
                            </w:pPr>
                            <w:r w:rsidRPr="00D40993">
                              <w:rPr>
                                <w:rFonts w:ascii="TH Sarabun New" w:hAnsi="TH Sarabun New" w:cs="TH Sarabun New"/>
                                <w:sz w:val="20"/>
                                <w:szCs w:val="24"/>
                                <w:cs/>
                              </w:rPr>
                              <w:t>แก้ไข</w:t>
                            </w:r>
                          </w:p>
                        </w:txbxContent>
                      </v:textbox>
                    </v:rect>
                    <v:shapetype id="_x0000_t177" coordsize="21600,21600" o:spt="177" path="m,l21600,r,17255l10800,21600,,17255xe">
                      <v:stroke joinstyle="miter"/>
                      <v:path gradientshapeok="t" o:connecttype="rect" textboxrect="0,0,21600,17255"/>
                    </v:shapetype>
                    <v:shape id="Flowchart: Off-page Connector 229" o:spid="_x0000_s1039" type="#_x0000_t177" style="position:absolute;left:15422;top:80240;width:2952;height:3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" fillcolor="white [3212]" strokecolor="black [3213]" strokeweight="1pt">
                      <v:textbox>
                        <w:txbxContent>
                          <w:p w14:paraId="5DDBCC73" w14:textId="77777777" w:rsidR="00410EDD" w:rsidRPr="00D40993" w:rsidRDefault="00410EDD" w:rsidP="00410ED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</w:rPr>
                            </w:pPr>
                            <w:r w:rsidRPr="00D40993">
                              <w:rPr>
                                <w:rFonts w:ascii="TH Sarabun New" w:hAnsi="TH Sarabun New" w:cs="TH Sarabun New"/>
                                <w:color w:val="000000" w:themeColor="text1"/>
                              </w:rPr>
                              <w:t>A</w:t>
                            </w:r>
                          </w:p>
                          <w:p w14:paraId="543F5236" w14:textId="77777777" w:rsidR="00410EDD" w:rsidRPr="00D40993" w:rsidRDefault="00410EDD" w:rsidP="00410EDD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</w:p>
                        </w:txbxContent>
                      </v:textbox>
                    </v:shape>
                  </v:group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230" o:spid="_x0000_s1040" type="#_x0000_t32" style="position:absolute;left:16002;top:3124;width:0;height:252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" strokecolor="black [3213]" strokeweight="1.5pt">
                    <v:stroke endarrow="block" joinstyle="miter"/>
                  </v:shape>
                  <v:shape id="Straight Arrow Connector 231" o:spid="_x0000_s1041" type="#_x0000_t32" style="position:absolute;left:16078;top:11049;width:0;height:252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" strokecolor="black [3213]" strokeweight="1.5pt">
                    <v:stroke endarrow="block" joinstyle="miter"/>
                  </v:shape>
                  <v:shape id="Straight Arrow Connector 232" o:spid="_x0000_s1042" type="#_x0000_t32" style="position:absolute;left:16078;top:23164;width:0;height:253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" strokecolor="black [3213]" strokeweight="1.5pt">
                    <v:stroke endarrow="block" joinstyle="miter"/>
                  </v:shape>
                  <v:shape id="Straight Arrow Connector 233" o:spid="_x0000_s1043" type="#_x0000_t32" style="position:absolute;left:16002;top:32461;width:0;height:253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" strokecolor="black [3213]" strokeweight="1.5pt">
                    <v:stroke endarrow="block" joinstyle="miter"/>
                  </v:shape>
                  <v:shape id="Straight Arrow Connector 234" o:spid="_x0000_s1044" type="#_x0000_t32" style="position:absolute;left:16002;top:41833;width:0;height:253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" strokecolor="black [3213]" strokeweight="1.5pt">
                    <v:stroke endarrow="block" joinstyle="miter"/>
                  </v:shape>
                  <v:shape id="Straight Arrow Connector 235" o:spid="_x0000_s1045" type="#_x0000_t32" style="position:absolute;left:16154;top:55245;width:0;height:252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" strokecolor="black [3213]" strokeweight="1.5pt">
                    <v:stroke endarrow="block" joinstyle="miter"/>
                  </v:shape>
                  <v:shape id="Straight Arrow Connector 236" o:spid="_x0000_s1046" type="#_x0000_t32" style="position:absolute;left:25255;top:63099;width:6943;height: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" strokecolor="black [3213]" strokeweight="1.5pt">
                    <v:stroke endarrow="block" joinstyle="miter"/>
                  </v:shape>
                  <v:line id="Straight Connector 237" o:spid="_x0000_s1047" style="position:absolute;flip:y;visibility:visible;mso-wrap-style:square" from="42824,11810" to="42824,63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" strokecolor="black [3213]" strokeweight="1.5pt">
                    <v:stroke joinstyle="miter"/>
                  </v:line>
                  <v:shape id="Straight Arrow Connector 238" o:spid="_x0000_s1048" type="#_x0000_t32" style="position:absolute;left:15925;top:11887;width:27051;height:19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" strokecolor="black [3213]" strokeweight="1.5pt">
                    <v:stroke endarrow="block" joinstyle="miter"/>
                  </v:shape>
                </v:group>
              </v:group>
            </w:pict>
          </mc:Fallback>
        </mc:AlternateContent>
      </w:r>
    </w:p>
    <w:p w14:paraId="32CDC4F1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B091CDB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7A4C617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750339B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AD86D37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BE2C1C0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52FDCCF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836C6EB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879F76B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A1599BD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9B7C7A4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A72D290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204E569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0E1B3CE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DBBA453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29BF0BA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36ECA9D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C5FC7F9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1876B42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32A879D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1A15433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527EAEA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76C014E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57ACF33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36BA467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CE1A6AC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7C3CF3B" w14:textId="77777777" w:rsidR="00410EDD" w:rsidRPr="00334AAB" w:rsidRDefault="00410EDD" w:rsidP="00410EDD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2-1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>ขั้นตอนการทำโครงงานบูรณาการ</w:t>
      </w:r>
    </w:p>
    <w:p w14:paraId="4DF1CD7E" w14:textId="77777777" w:rsidR="00410EDD" w:rsidRPr="00334AAB" w:rsidRDefault="00410EDD" w:rsidP="00410EDD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FB6EC33" wp14:editId="47902623">
                <wp:simplePos x="0" y="0"/>
                <wp:positionH relativeFrom="column">
                  <wp:posOffset>1169035</wp:posOffset>
                </wp:positionH>
                <wp:positionV relativeFrom="paragraph">
                  <wp:posOffset>-24600</wp:posOffset>
                </wp:positionV>
                <wp:extent cx="4076700" cy="7257982"/>
                <wp:effectExtent l="0" t="0" r="19050" b="57785"/>
                <wp:wrapNone/>
                <wp:docPr id="241" name="Group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6700" cy="7257982"/>
                          <a:chOff x="0" y="0"/>
                          <a:chExt cx="4076700" cy="7257982"/>
                        </a:xfrm>
                      </wpg:grpSpPr>
                      <wpg:grpSp>
                        <wpg:cNvPr id="242" name="Group 242"/>
                        <wpg:cNvGrpSpPr/>
                        <wpg:grpSpPr>
                          <a:xfrm>
                            <a:off x="0" y="0"/>
                            <a:ext cx="4076700" cy="7257982"/>
                            <a:chOff x="0" y="0"/>
                            <a:chExt cx="4591050" cy="7696200"/>
                          </a:xfrm>
                        </wpg:grpSpPr>
                        <wps:wsp>
                          <wps:cNvPr id="243" name="Rectangle 243"/>
                          <wps:cNvSpPr/>
                          <wps:spPr>
                            <a:xfrm>
                              <a:off x="180974" y="552407"/>
                              <a:ext cx="3020549" cy="9350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9C165F" w14:textId="77777777" w:rsidR="00410EDD" w:rsidRPr="00BB04AA" w:rsidRDefault="00410EDD" w:rsidP="00410EDD">
                                <w:pPr>
                                  <w:jc w:val="center"/>
                                  <w:rPr>
                                    <w:rFonts w:ascii="TH Sarabun New" w:hAnsi="TH Sarabun New" w:cs="TH Sarabun New"/>
                                    <w:sz w:val="20"/>
                                    <w:szCs w:val="24"/>
                                  </w:rPr>
                                </w:pPr>
                                <w:r w:rsidRPr="00BB04AA">
                                  <w:rPr>
                                    <w:rFonts w:ascii="TH Sarabun New" w:hAnsi="TH Sarabun New" w:cs="TH Sarabun New"/>
                                    <w:sz w:val="20"/>
                                    <w:szCs w:val="24"/>
                                    <w:cs/>
                                  </w:rPr>
                                  <w:t>จัดทำโครง</w:t>
                                </w:r>
                                <w:r>
                                  <w:rPr>
                                    <w:rFonts w:ascii="TH Sarabun New" w:hAnsi="TH Sarabun New" w:cs="TH Sarabun New" w:hint="cs"/>
                                    <w:sz w:val="20"/>
                                    <w:szCs w:val="24"/>
                                    <w:cs/>
                                  </w:rPr>
                                  <w:t>งาน</w:t>
                                </w:r>
                                <w:r w:rsidRPr="00BB04AA">
                                  <w:rPr>
                                    <w:rFonts w:ascii="TH Sarabun New" w:hAnsi="TH Sarabun New" w:cs="TH Sarabun New"/>
                                    <w:sz w:val="20"/>
                                    <w:szCs w:val="24"/>
                                    <w:cs/>
                                  </w:rPr>
                                  <w:t>เว็บไซต์ ฐานข้อมูล ระบบตามแบบที่ออกแบบไว้ ออกแบบสอบถามความพึงพอใจ</w:t>
                                </w:r>
                              </w:p>
                              <w:p w14:paraId="4212EBE4" w14:textId="77777777" w:rsidR="00410EDD" w:rsidRPr="00BB04AA" w:rsidRDefault="00410EDD" w:rsidP="00410EDD">
                                <w:pPr>
                                  <w:jc w:val="center"/>
                                  <w:rPr>
                                    <w:rFonts w:ascii="TH Sarabun New" w:hAnsi="TH Sarabun New" w:cs="TH Sarabun New"/>
                                    <w:sz w:val="20"/>
                                    <w:szCs w:val="24"/>
                                  </w:rPr>
                                </w:pPr>
                                <w:r w:rsidRPr="00BB04AA">
                                  <w:rPr>
                                    <w:rFonts w:ascii="TH Sarabun New" w:hAnsi="TH Sarabun New" w:cs="TH Sarabun New"/>
                                    <w:sz w:val="20"/>
                                    <w:szCs w:val="24"/>
                                    <w:cs/>
                                  </w:rPr>
                                  <w:t>จัดทำรูปเล่ม บทที่ ๑ ๒ ๓</w:t>
                                </w:r>
                              </w:p>
                              <w:p w14:paraId="6AF05833" w14:textId="77777777" w:rsidR="00410EDD" w:rsidRPr="004C657B" w:rsidRDefault="00410EDD" w:rsidP="00410EDD">
                                <w:pPr>
                                  <w:rPr>
                                    <w:rFonts w:ascii="TH Sarabun New" w:hAnsi="TH Sarabun New" w:cs="TH Sarabun New"/>
                                  </w:rPr>
                                </w:pPr>
                              </w:p>
                              <w:p w14:paraId="21749C95" w14:textId="77777777" w:rsidR="00410EDD" w:rsidRPr="004C657B" w:rsidRDefault="00410EDD" w:rsidP="00410EDD">
                                <w:pPr>
                                  <w:jc w:val="center"/>
                                  <w:rPr>
                                    <w:rFonts w:ascii="TH Sarabun New" w:hAnsi="TH Sarabun New" w:cs="TH Sarabun New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4" name="Straight Arrow Connector 244"/>
                          <wps:cNvCnPr/>
                          <wps:spPr>
                            <a:xfrm>
                              <a:off x="1704975" y="1485900"/>
                              <a:ext cx="0" cy="31432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5" name="Rectangle 245"/>
                          <wps:cNvSpPr/>
                          <wps:spPr>
                            <a:xfrm>
                              <a:off x="9525" y="1800225"/>
                              <a:ext cx="3372485" cy="131843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C14B6C9" w14:textId="77777777" w:rsidR="00410EDD" w:rsidRPr="00003E46" w:rsidRDefault="00410EDD" w:rsidP="00410EDD">
                                <w:pPr>
                                  <w:jc w:val="center"/>
                                  <w:rPr>
                                    <w:rFonts w:ascii="TH Sarabun New" w:hAnsi="TH Sarabun New" w:cs="TH Sarabun New"/>
                                    <w:sz w:val="20"/>
                                    <w:szCs w:val="24"/>
                                  </w:rPr>
                                </w:pPr>
                                <w:r w:rsidRPr="00003E46">
                                  <w:rPr>
                                    <w:rFonts w:ascii="TH Sarabun New" w:hAnsi="TH Sarabun New" w:cs="TH Sarabun New" w:hint="cs"/>
                                    <w:sz w:val="20"/>
                                    <w:szCs w:val="24"/>
                                    <w:cs/>
                                  </w:rPr>
                                  <w:t xml:space="preserve">ทำการทดสอบเว็บไซต์ ระบบ พร้อมนำชิ้นงานไปเผยแพร่ </w:t>
                                </w:r>
                                <w:r>
                                  <w:rPr>
                                    <w:rFonts w:ascii="TH Sarabun New" w:hAnsi="TH Sarabun New" w:cs="TH Sarabun New"/>
                                    <w:sz w:val="20"/>
                                    <w:szCs w:val="24"/>
                                  </w:rPr>
                                  <w:br/>
                                </w:r>
                                <w:r w:rsidRPr="00003E46">
                                  <w:rPr>
                                    <w:rFonts w:ascii="TH Sarabun New" w:hAnsi="TH Sarabun New" w:cs="TH Sarabun New" w:hint="cs"/>
                                    <w:sz w:val="20"/>
                                    <w:szCs w:val="24"/>
                                    <w:cs/>
                                  </w:rPr>
                                  <w:t>เก็บแบบสอบถามความพึงพอใจ เอกสารที่ใช้</w:t>
                                </w:r>
                              </w:p>
                              <w:p w14:paraId="71B52CBC" w14:textId="77777777" w:rsidR="00410EDD" w:rsidRPr="00003E46" w:rsidRDefault="00410EDD" w:rsidP="00410EDD">
                                <w:pPr>
                                  <w:jc w:val="center"/>
                                  <w:rPr>
                                    <w:rFonts w:ascii="TH Sarabun New" w:hAnsi="TH Sarabun New" w:cs="TH Sarabun New"/>
                                    <w:sz w:val="20"/>
                                    <w:szCs w:val="24"/>
                                  </w:rPr>
                                </w:pPr>
                                <w:r w:rsidRPr="00003E46">
                                  <w:rPr>
                                    <w:rFonts w:ascii="TH Sarabun New" w:hAnsi="TH Sarabun New" w:cs="TH Sarabun New" w:hint="cs"/>
                                    <w:sz w:val="20"/>
                                    <w:szCs w:val="24"/>
                                    <w:cs/>
                                  </w:rPr>
                                  <w:t>๔.</w:t>
                                </w:r>
                                <w:r>
                                  <w:rPr>
                                    <w:rFonts w:ascii="TH Sarabun New" w:hAnsi="TH Sarabun New" w:cs="TH Sarabun New"/>
                                    <w:sz w:val="20"/>
                                    <w:szCs w:val="24"/>
                                  </w:rPr>
                                  <w:t xml:space="preserve"> </w:t>
                                </w:r>
                                <w:r w:rsidRPr="00003E46">
                                  <w:rPr>
                                    <w:rFonts w:ascii="TH Sarabun New" w:hAnsi="TH Sarabun New" w:cs="TH Sarabun New" w:hint="cs"/>
                                    <w:sz w:val="20"/>
                                    <w:szCs w:val="24"/>
                                    <w:cs/>
                                  </w:rPr>
                                  <w:t>หนังสือรับรองและติดตามการเผยแพร่ผลงาน</w:t>
                                </w:r>
                              </w:p>
                              <w:p w14:paraId="4E8221E8" w14:textId="77777777" w:rsidR="00410EDD" w:rsidRPr="00003E46" w:rsidRDefault="00410EDD" w:rsidP="00410EDD">
                                <w:pPr>
                                  <w:jc w:val="center"/>
                                  <w:rPr>
                                    <w:rFonts w:ascii="TH Sarabun New" w:hAnsi="TH Sarabun New" w:cs="TH Sarabun New"/>
                                    <w:sz w:val="20"/>
                                    <w:szCs w:val="24"/>
                                    <w:cs/>
                                  </w:rPr>
                                </w:pPr>
                                <w:r w:rsidRPr="00003E46">
                                  <w:rPr>
                                    <w:rFonts w:ascii="TH Sarabun New" w:hAnsi="TH Sarabun New" w:cs="TH Sarabun New" w:hint="cs"/>
                                    <w:sz w:val="20"/>
                                    <w:szCs w:val="24"/>
                                    <w:cs/>
                                  </w:rPr>
                                  <w:t>จัดทำรูปเล่มบทที่ 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6" name="Rectangle 246"/>
                          <wps:cNvSpPr/>
                          <wps:spPr>
                            <a:xfrm>
                              <a:off x="0" y="3343275"/>
                              <a:ext cx="3383280" cy="87185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13B52DD" w14:textId="77777777" w:rsidR="00410EDD" w:rsidRPr="00003E46" w:rsidRDefault="00410EDD" w:rsidP="00410EDD">
                                <w:pPr>
                                  <w:jc w:val="center"/>
                                  <w:rPr>
                                    <w:rFonts w:ascii="TH Sarabun New" w:hAnsi="TH Sarabun New" w:cs="TH Sarabun New"/>
                                    <w:sz w:val="20"/>
                                    <w:szCs w:val="24"/>
                                  </w:rPr>
                                </w:pPr>
                                <w:r w:rsidRPr="00003E46">
                                  <w:rPr>
                                    <w:rFonts w:ascii="TH Sarabun New" w:hAnsi="TH Sarabun New" w:cs="TH Sarabun New" w:hint="cs"/>
                                    <w:sz w:val="20"/>
                                    <w:szCs w:val="24"/>
                                    <w:cs/>
                                  </w:rPr>
                                  <w:t>นำแบบสอบถามความพึงพอใจที่ได้มาคำนวณหาค่า ทำพาวเวอร์พอยต์สรุปชิ้นงานเตรียมนำเสนอ</w:t>
                                </w:r>
                              </w:p>
                              <w:p w14:paraId="3BE6DE4C" w14:textId="77777777" w:rsidR="00410EDD" w:rsidRPr="00003E46" w:rsidRDefault="00410EDD" w:rsidP="00410EDD">
                                <w:pPr>
                                  <w:jc w:val="center"/>
                                  <w:rPr>
                                    <w:rFonts w:ascii="TH Sarabun New" w:hAnsi="TH Sarabun New" w:cs="TH Sarabun New"/>
                                    <w:sz w:val="20"/>
                                    <w:szCs w:val="24"/>
                                    <w:cs/>
                                  </w:rPr>
                                </w:pPr>
                                <w:r>
                                  <w:rPr>
                                    <w:rFonts w:ascii="TH Sarabun New" w:hAnsi="TH Sarabun New" w:cs="TH Sarabun New" w:hint="cs"/>
                                    <w:sz w:val="20"/>
                                    <w:szCs w:val="24"/>
                                    <w:cs/>
                                  </w:rPr>
                                  <w:t>จัดทำรูปเล่มบท</w:t>
                                </w:r>
                                <w:r w:rsidRPr="00003E46">
                                  <w:rPr>
                                    <w:rFonts w:ascii="TH Sarabun New" w:hAnsi="TH Sarabun New" w:cs="TH Sarabun New" w:hint="cs"/>
                                    <w:sz w:val="20"/>
                                    <w:szCs w:val="24"/>
                                    <w:cs/>
                                  </w:rPr>
                                  <w:t>ที่ ๕ ภาคผนวก ผู้จัดทำ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7" name="Straight Arrow Connector 247"/>
                          <wps:cNvCnPr/>
                          <wps:spPr>
                            <a:xfrm>
                              <a:off x="1681492" y="4229100"/>
                              <a:ext cx="0" cy="31432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8" name="Flowchart: Decision 248"/>
                          <wps:cNvSpPr/>
                          <wps:spPr>
                            <a:xfrm>
                              <a:off x="668582" y="4533885"/>
                              <a:ext cx="2044167" cy="1046093"/>
                            </a:xfrm>
                            <a:prstGeom prst="flowChartDecisi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A01EE4" w14:textId="77777777" w:rsidR="00410EDD" w:rsidRPr="00B1659F" w:rsidRDefault="00410EDD" w:rsidP="00410EDD">
                                <w:pPr>
                                  <w:jc w:val="center"/>
                                  <w:rPr>
                                    <w:rFonts w:ascii="TH Sarabun New" w:hAnsi="TH Sarabun New" w:cs="TH Sarabun New"/>
                                  </w:rPr>
                                </w:pPr>
                                <w:r w:rsidRPr="00003E46">
                                  <w:rPr>
                                    <w:rFonts w:ascii="TH Sarabun New" w:hAnsi="TH Sarabun New" w:cs="TH Sarabun New"/>
                                    <w:sz w:val="20"/>
                                    <w:szCs w:val="24"/>
                                    <w:cs/>
                                  </w:rPr>
                                  <w:t>สอบกลางภาคนำ</w:t>
                                </w:r>
                                <w:r w:rsidRPr="00003E46">
                                  <w:rPr>
                                    <w:rFonts w:ascii="TH Sarabun New" w:hAnsi="TH Sarabun New" w:cs="TH Sarabun New"/>
                                    <w:sz w:val="24"/>
                                    <w:szCs w:val="24"/>
                                    <w:cs/>
                                  </w:rPr>
                                  <w:t>เส</w:t>
                                </w:r>
                                <w:r>
                                  <w:rPr>
                                    <w:rFonts w:ascii="TH Sarabun New" w:hAnsi="TH Sarabun New" w:cs="TH Sarabun New" w:hint="cs"/>
                                    <w:sz w:val="24"/>
                                    <w:szCs w:val="24"/>
                                    <w:cs/>
                                  </w:rPr>
                                  <w:t>นอ</w:t>
                                </w:r>
                                <w:r w:rsidRPr="00003E46">
                                  <w:rPr>
                                    <w:rFonts w:ascii="TH Sarabun New" w:hAnsi="TH Sarabun New" w:cs="TH Sarabun New"/>
                                    <w:sz w:val="24"/>
                                    <w:szCs w:val="24"/>
                                    <w:cs/>
                                  </w:rPr>
                                  <w:t>ครั้งที่</w:t>
                                </w:r>
                                <w:r w:rsidRPr="00003E46">
                                  <w:rPr>
                                    <w:rFonts w:ascii="TH Sarabun New" w:hAnsi="TH Sarabun New" w:cs="TH Sarabun New"/>
                                    <w:sz w:val="24"/>
                                    <w:szCs w:val="32"/>
                                    <w:cs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H Sarabun New" w:hAnsi="TH Sarabun New" w:cs="TH Sarabun New"/>
                                    <w:cs/>
                                  </w:rPr>
                                  <w:t>๒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9" name="Rectangle 249"/>
                          <wps:cNvSpPr/>
                          <wps:spPr>
                            <a:xfrm>
                              <a:off x="3409950" y="4848225"/>
                              <a:ext cx="771525" cy="33337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00FFD90" w14:textId="77777777" w:rsidR="00410EDD" w:rsidRPr="00003E46" w:rsidRDefault="00410EDD" w:rsidP="00410EDD">
                                <w:pPr>
                                  <w:jc w:val="center"/>
                                  <w:rPr>
                                    <w:rFonts w:ascii="TH Sarabun New" w:hAnsi="TH Sarabun New" w:cs="TH Sarabun New"/>
                                    <w:sz w:val="20"/>
                                    <w:szCs w:val="24"/>
                                  </w:rPr>
                                </w:pPr>
                                <w:r w:rsidRPr="00003E46">
                                  <w:rPr>
                                    <w:rFonts w:ascii="TH Sarabun New" w:hAnsi="TH Sarabun New" w:cs="TH Sarabun New"/>
                                    <w:sz w:val="20"/>
                                    <w:szCs w:val="24"/>
                                    <w:cs/>
                                  </w:rPr>
                                  <w:t>แก้ไข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0" name="Straight Arrow Connector 250"/>
                          <wps:cNvCnPr>
                            <a:stCxn id="248" idx="3"/>
                          </wps:cNvCnPr>
                          <wps:spPr>
                            <a:xfrm flipV="1">
                              <a:off x="2712749" y="5028807"/>
                              <a:ext cx="697202" cy="2773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1" name="Straight Connector 251"/>
                          <wps:cNvCnPr/>
                          <wps:spPr>
                            <a:xfrm flipH="1" flipV="1">
                              <a:off x="4572000" y="1609725"/>
                              <a:ext cx="17278" cy="3370521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2" name="Straight Arrow Connector 252"/>
                          <wps:cNvCnPr/>
                          <wps:spPr>
                            <a:xfrm flipH="1">
                              <a:off x="1704975" y="1618675"/>
                              <a:ext cx="28575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3" name="Straight Connector 253"/>
                          <wps:cNvCnPr/>
                          <wps:spPr>
                            <a:xfrm flipH="1">
                              <a:off x="4191000" y="4981575"/>
                              <a:ext cx="400050" cy="952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4" name="Rectangle 254"/>
                          <wps:cNvSpPr/>
                          <wps:spPr>
                            <a:xfrm>
                              <a:off x="38100" y="5886450"/>
                              <a:ext cx="3383280" cy="72301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4303799" w14:textId="77777777" w:rsidR="00410EDD" w:rsidRPr="00003E46" w:rsidRDefault="00410EDD" w:rsidP="00410EDD">
                                <w:pPr>
                                  <w:jc w:val="center"/>
                                  <w:rPr>
                                    <w:rFonts w:ascii="TH Sarabun New" w:hAnsi="TH Sarabun New" w:cs="TH Sarabun New"/>
                                    <w:sz w:val="20"/>
                                    <w:szCs w:val="24"/>
                                  </w:rPr>
                                </w:pPr>
                                <w:r w:rsidRPr="00003E46">
                                  <w:rPr>
                                    <w:rFonts w:ascii="TH Sarabun New" w:hAnsi="TH Sarabun New" w:cs="TH Sarabun New" w:hint="cs"/>
                                    <w:sz w:val="20"/>
                                    <w:szCs w:val="24"/>
                                    <w:cs/>
                                  </w:rPr>
                                  <w:t>นำรูปเล่ม ๕ บทส่งตรวจให้เรียบร้อย เอกสารที่ใช้</w:t>
                                </w:r>
                              </w:p>
                              <w:p w14:paraId="68D1B4DB" w14:textId="77777777" w:rsidR="00410EDD" w:rsidRPr="00003E46" w:rsidRDefault="00410EDD" w:rsidP="00410EDD">
                                <w:pPr>
                                  <w:jc w:val="center"/>
                                  <w:rPr>
                                    <w:rFonts w:ascii="TH Sarabun New" w:hAnsi="TH Sarabun New" w:cs="TH Sarabun New"/>
                                    <w:sz w:val="20"/>
                                    <w:szCs w:val="24"/>
                                    <w:cs/>
                                  </w:rPr>
                                </w:pPr>
                                <w:r w:rsidRPr="00003E46">
                                  <w:rPr>
                                    <w:rFonts w:ascii="TH Sarabun New" w:hAnsi="TH Sarabun New" w:cs="TH Sarabun New" w:hint="cs"/>
                                    <w:sz w:val="20"/>
                                    <w:szCs w:val="24"/>
                                    <w:cs/>
                                  </w:rPr>
                                  <w:t>๕.</w:t>
                                </w:r>
                                <w:r>
                                  <w:rPr>
                                    <w:rFonts w:ascii="TH Sarabun New" w:hAnsi="TH Sarabun New" w:cs="TH Sarabun New"/>
                                    <w:sz w:val="20"/>
                                    <w:szCs w:val="24"/>
                                  </w:rPr>
                                  <w:t xml:space="preserve"> </w:t>
                                </w:r>
                                <w:r w:rsidRPr="00003E46">
                                  <w:rPr>
                                    <w:rFonts w:ascii="TH Sarabun New" w:hAnsi="TH Sarabun New" w:cs="TH Sarabun New" w:hint="cs"/>
                                    <w:sz w:val="20"/>
                                    <w:szCs w:val="24"/>
                                    <w:cs/>
                                  </w:rPr>
                                  <w:t>ใบตรวจรูปเล่ม</w:t>
                                </w:r>
                                <w:r>
                                  <w:rPr>
                                    <w:rFonts w:ascii="TH Sarabun New" w:hAnsi="TH Sarabun New" w:cs="TH Sarabun New" w:hint="cs"/>
                                    <w:sz w:val="20"/>
                                    <w:szCs w:val="24"/>
                                    <w:cs/>
                                  </w:rPr>
                                  <w:t>แ</w:t>
                                </w:r>
                                <w:r w:rsidRPr="00003E46">
                                  <w:rPr>
                                    <w:rFonts w:ascii="TH Sarabun New" w:hAnsi="TH Sarabun New" w:cs="TH Sarabun New" w:hint="cs"/>
                                    <w:sz w:val="20"/>
                                    <w:szCs w:val="24"/>
                                    <w:cs/>
                                  </w:rPr>
                                  <w:t>ละชิ้นงานโปรเจ็ค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5" name="Straight Arrow Connector 255"/>
                          <wps:cNvCnPr/>
                          <wps:spPr>
                            <a:xfrm>
                              <a:off x="1677814" y="5572125"/>
                              <a:ext cx="0" cy="31432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6" name="Rectangle 256"/>
                          <wps:cNvSpPr/>
                          <wps:spPr>
                            <a:xfrm>
                              <a:off x="47625" y="6924675"/>
                              <a:ext cx="3383280" cy="44640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1DB1176" w14:textId="77777777" w:rsidR="00410EDD" w:rsidRPr="00003E46" w:rsidRDefault="00410EDD" w:rsidP="00410EDD">
                                <w:pPr>
                                  <w:jc w:val="center"/>
                                  <w:rPr>
                                    <w:rFonts w:ascii="TH Sarabun New" w:hAnsi="TH Sarabun New" w:cs="TH Sarabun New"/>
                                    <w:sz w:val="20"/>
                                    <w:szCs w:val="24"/>
                                    <w:cs/>
                                  </w:rPr>
                                </w:pPr>
                                <w:r>
                                  <w:rPr>
                                    <w:rFonts w:ascii="TH Sarabun New" w:hAnsi="TH Sarabun New" w:cs="TH Sarabun New" w:hint="cs"/>
                                    <w:sz w:val="20"/>
                                    <w:szCs w:val="24"/>
                                    <w:cs/>
                                  </w:rPr>
                                  <w:t>นำผลงานใส่แผ่นซีดีพร้อมเข้า</w:t>
                                </w:r>
                                <w:r w:rsidRPr="00003E46">
                                  <w:rPr>
                                    <w:rFonts w:ascii="TH Sarabun New" w:hAnsi="TH Sarabun New" w:cs="TH Sarabun New" w:hint="cs"/>
                                    <w:sz w:val="20"/>
                                    <w:szCs w:val="24"/>
                                    <w:cs/>
                                  </w:rPr>
                                  <w:t>เล่ม ส่งงาน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7" name="Straight Arrow Connector 257"/>
                          <wps:cNvCnPr/>
                          <wps:spPr>
                            <a:xfrm>
                              <a:off x="1743075" y="6604536"/>
                              <a:ext cx="0" cy="31432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8" name="Straight Connector 258"/>
                          <wps:cNvCnPr/>
                          <wps:spPr>
                            <a:xfrm flipH="1">
                              <a:off x="1669279" y="285750"/>
                              <a:ext cx="0" cy="26543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9" name="Flowchart: Off-page Connector 259"/>
                          <wps:cNvSpPr/>
                          <wps:spPr>
                            <a:xfrm>
                              <a:off x="1516879" y="0"/>
                              <a:ext cx="295275" cy="295275"/>
                            </a:xfrm>
                            <a:prstGeom prst="flowChartOffpageConnector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C953716" w14:textId="77777777" w:rsidR="00410EDD" w:rsidRPr="001052F6" w:rsidRDefault="00410EDD" w:rsidP="00410EDD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1052F6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  <w:p w14:paraId="536EF4EC" w14:textId="77777777" w:rsidR="00410EDD" w:rsidRDefault="00410EDD" w:rsidP="00410EDD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0" name="Straight Arrow Connector 260"/>
                          <wps:cNvCnPr/>
                          <wps:spPr>
                            <a:xfrm>
                              <a:off x="1743075" y="7381875"/>
                              <a:ext cx="0" cy="31432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61" name="Straight Arrow Connector 261"/>
                        <wps:cNvCnPr/>
                        <wps:spPr>
                          <a:xfrm>
                            <a:off x="1531620" y="2941320"/>
                            <a:ext cx="0" cy="2305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B6EC33" id="Group 241" o:spid="_x0000_s1049" style="position:absolute;left:0;text-align:left;margin-left:92.05pt;margin-top:-1.95pt;width:321pt;height:571.5pt;z-index:251661312" coordsize="40767,72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">
                <v:group id="Group 242" o:spid="_x0000_s1050" style="position:absolute;width:40767;height:72579" coordsize="45910,76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kM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">
                  <v:rect id="Rectangle 243" o:spid="_x0000_s1051" style="position:absolute;left:1809;top:5524;width:30206;height:935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1F9C165F" w14:textId="77777777" w:rsidR="00410EDD" w:rsidRPr="00BB04AA" w:rsidRDefault="00410EDD" w:rsidP="00410EDD">
                          <w:pPr>
                            <w:jc w:val="center"/>
                            <w:rPr>
                              <w:rFonts w:ascii="TH Sarabun New" w:hAnsi="TH Sarabun New" w:cs="TH Sarabun New"/>
                              <w:sz w:val="20"/>
                              <w:szCs w:val="24"/>
                            </w:rPr>
                          </w:pPr>
                          <w:r w:rsidRPr="00BB04AA">
                            <w:rPr>
                              <w:rFonts w:ascii="TH Sarabun New" w:hAnsi="TH Sarabun New" w:cs="TH Sarabun New"/>
                              <w:sz w:val="20"/>
                              <w:szCs w:val="24"/>
                              <w:cs/>
                            </w:rPr>
                            <w:t>จัดทำโครง</w:t>
                          </w:r>
                          <w:r>
                            <w:rPr>
                              <w:rFonts w:ascii="TH Sarabun New" w:hAnsi="TH Sarabun New" w:cs="TH Sarabun New" w:hint="cs"/>
                              <w:sz w:val="20"/>
                              <w:szCs w:val="24"/>
                              <w:cs/>
                            </w:rPr>
                            <w:t>งาน</w:t>
                          </w:r>
                          <w:r w:rsidRPr="00BB04AA">
                            <w:rPr>
                              <w:rFonts w:ascii="TH Sarabun New" w:hAnsi="TH Sarabun New" w:cs="TH Sarabun New"/>
                              <w:sz w:val="20"/>
                              <w:szCs w:val="24"/>
                              <w:cs/>
                            </w:rPr>
                            <w:t>เว็บไซต์ ฐานข้อมูล ระบบตามแบบที่ออกแบบไว้ ออกแบบสอบถามความพึงพอใจ</w:t>
                          </w:r>
                        </w:p>
                        <w:p w14:paraId="4212EBE4" w14:textId="77777777" w:rsidR="00410EDD" w:rsidRPr="00BB04AA" w:rsidRDefault="00410EDD" w:rsidP="00410EDD">
                          <w:pPr>
                            <w:jc w:val="center"/>
                            <w:rPr>
                              <w:rFonts w:ascii="TH Sarabun New" w:hAnsi="TH Sarabun New" w:cs="TH Sarabun New"/>
                              <w:sz w:val="20"/>
                              <w:szCs w:val="24"/>
                            </w:rPr>
                          </w:pPr>
                          <w:r w:rsidRPr="00BB04AA">
                            <w:rPr>
                              <w:rFonts w:ascii="TH Sarabun New" w:hAnsi="TH Sarabun New" w:cs="TH Sarabun New"/>
                              <w:sz w:val="20"/>
                              <w:szCs w:val="24"/>
                              <w:cs/>
                            </w:rPr>
                            <w:t>จัดทำรูปเล่ม บทที่ ๑ ๒ ๓</w:t>
                          </w:r>
                        </w:p>
                        <w:p w14:paraId="6AF05833" w14:textId="77777777" w:rsidR="00410EDD" w:rsidRPr="004C657B" w:rsidRDefault="00410EDD" w:rsidP="00410EDD">
                          <w:pPr>
                            <w:rPr>
                              <w:rFonts w:ascii="TH Sarabun New" w:hAnsi="TH Sarabun New" w:cs="TH Sarabun New"/>
                            </w:rPr>
                          </w:pPr>
                        </w:p>
                        <w:p w14:paraId="21749C95" w14:textId="77777777" w:rsidR="00410EDD" w:rsidRPr="004C657B" w:rsidRDefault="00410EDD" w:rsidP="00410EDD">
                          <w:pPr>
                            <w:jc w:val="center"/>
                            <w:rPr>
                              <w:rFonts w:ascii="TH Sarabun New" w:hAnsi="TH Sarabun New" w:cs="TH Sarabun New"/>
                            </w:rPr>
                          </w:pPr>
                        </w:p>
                      </w:txbxContent>
                    </v:textbox>
                  </v:rect>
                  <v:shape id="Straight Arrow Connector 244" o:spid="_x0000_s1052" type="#_x0000_t32" style="position:absolute;left:17049;top:14859;width:0;height:31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" strokecolor="black [3200]" strokeweight="1.5pt">
                    <v:stroke endarrow="block" joinstyle="miter"/>
                  </v:shape>
                  <v:rect id="Rectangle 245" o:spid="_x0000_s1053" style="position:absolute;left:95;top:18002;width:33725;height:13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6C14B6C9" w14:textId="77777777" w:rsidR="00410EDD" w:rsidRPr="00003E46" w:rsidRDefault="00410EDD" w:rsidP="00410EDD">
                          <w:pPr>
                            <w:jc w:val="center"/>
                            <w:rPr>
                              <w:rFonts w:ascii="TH Sarabun New" w:hAnsi="TH Sarabun New" w:cs="TH Sarabun New"/>
                              <w:sz w:val="20"/>
                              <w:szCs w:val="24"/>
                            </w:rPr>
                          </w:pPr>
                          <w:r w:rsidRPr="00003E46">
                            <w:rPr>
                              <w:rFonts w:ascii="TH Sarabun New" w:hAnsi="TH Sarabun New" w:cs="TH Sarabun New" w:hint="cs"/>
                              <w:sz w:val="20"/>
                              <w:szCs w:val="24"/>
                              <w:cs/>
                            </w:rPr>
                            <w:t xml:space="preserve">ทำการทดสอบเว็บไซต์ ระบบ พร้อมนำชิ้นงานไปเผยแพร่ </w:t>
                          </w:r>
                          <w:r>
                            <w:rPr>
                              <w:rFonts w:ascii="TH Sarabun New" w:hAnsi="TH Sarabun New" w:cs="TH Sarabun New"/>
                              <w:sz w:val="20"/>
                              <w:szCs w:val="24"/>
                            </w:rPr>
                            <w:br/>
                          </w:r>
                          <w:r w:rsidRPr="00003E46">
                            <w:rPr>
                              <w:rFonts w:ascii="TH Sarabun New" w:hAnsi="TH Sarabun New" w:cs="TH Sarabun New" w:hint="cs"/>
                              <w:sz w:val="20"/>
                              <w:szCs w:val="24"/>
                              <w:cs/>
                            </w:rPr>
                            <w:t>เก็บแบบสอบถามความพึงพอใจ เอกสารที่ใช้</w:t>
                          </w:r>
                        </w:p>
                        <w:p w14:paraId="71B52CBC" w14:textId="77777777" w:rsidR="00410EDD" w:rsidRPr="00003E46" w:rsidRDefault="00410EDD" w:rsidP="00410EDD">
                          <w:pPr>
                            <w:jc w:val="center"/>
                            <w:rPr>
                              <w:rFonts w:ascii="TH Sarabun New" w:hAnsi="TH Sarabun New" w:cs="TH Sarabun New"/>
                              <w:sz w:val="20"/>
                              <w:szCs w:val="24"/>
                            </w:rPr>
                          </w:pPr>
                          <w:r w:rsidRPr="00003E46">
                            <w:rPr>
                              <w:rFonts w:ascii="TH Sarabun New" w:hAnsi="TH Sarabun New" w:cs="TH Sarabun New" w:hint="cs"/>
                              <w:sz w:val="20"/>
                              <w:szCs w:val="24"/>
                              <w:cs/>
                            </w:rPr>
                            <w:t>๔.</w:t>
                          </w:r>
                          <w:r>
                            <w:rPr>
                              <w:rFonts w:ascii="TH Sarabun New" w:hAnsi="TH Sarabun New" w:cs="TH Sarabun New"/>
                              <w:sz w:val="20"/>
                              <w:szCs w:val="24"/>
                            </w:rPr>
                            <w:t xml:space="preserve"> </w:t>
                          </w:r>
                          <w:r w:rsidRPr="00003E46">
                            <w:rPr>
                              <w:rFonts w:ascii="TH Sarabun New" w:hAnsi="TH Sarabun New" w:cs="TH Sarabun New" w:hint="cs"/>
                              <w:sz w:val="20"/>
                              <w:szCs w:val="24"/>
                              <w:cs/>
                            </w:rPr>
                            <w:t>หนังสือรับรองและติดตามการเผยแพร่ผลงาน</w:t>
                          </w:r>
                        </w:p>
                        <w:p w14:paraId="4E8221E8" w14:textId="77777777" w:rsidR="00410EDD" w:rsidRPr="00003E46" w:rsidRDefault="00410EDD" w:rsidP="00410EDD">
                          <w:pPr>
                            <w:jc w:val="center"/>
                            <w:rPr>
                              <w:rFonts w:ascii="TH Sarabun New" w:hAnsi="TH Sarabun New" w:cs="TH Sarabun New"/>
                              <w:sz w:val="20"/>
                              <w:szCs w:val="24"/>
                              <w:cs/>
                            </w:rPr>
                          </w:pPr>
                          <w:r w:rsidRPr="00003E46">
                            <w:rPr>
                              <w:rFonts w:ascii="TH Sarabun New" w:hAnsi="TH Sarabun New" w:cs="TH Sarabun New" w:hint="cs"/>
                              <w:sz w:val="20"/>
                              <w:szCs w:val="24"/>
                              <w:cs/>
                            </w:rPr>
                            <w:t>จัดทำรูปเล่มบทที่ ๔</w:t>
                          </w:r>
                        </w:p>
                      </w:txbxContent>
                    </v:textbox>
                  </v:rect>
                  <v:rect id="Rectangle 246" o:spid="_x0000_s1054" style="position:absolute;top:33432;width:33832;height:8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" fillcolor="white [3201]" strokecolor="black [3200]" strokeweight="1pt">
                    <v:textbox>
                      <w:txbxContent>
                        <w:p w14:paraId="613B52DD" w14:textId="77777777" w:rsidR="00410EDD" w:rsidRPr="00003E46" w:rsidRDefault="00410EDD" w:rsidP="00410EDD">
                          <w:pPr>
                            <w:jc w:val="center"/>
                            <w:rPr>
                              <w:rFonts w:ascii="TH Sarabun New" w:hAnsi="TH Sarabun New" w:cs="TH Sarabun New"/>
                              <w:sz w:val="20"/>
                              <w:szCs w:val="24"/>
                            </w:rPr>
                          </w:pPr>
                          <w:r w:rsidRPr="00003E46">
                            <w:rPr>
                              <w:rFonts w:ascii="TH Sarabun New" w:hAnsi="TH Sarabun New" w:cs="TH Sarabun New" w:hint="cs"/>
                              <w:sz w:val="20"/>
                              <w:szCs w:val="24"/>
                              <w:cs/>
                            </w:rPr>
                            <w:t>นำแบบสอบถามความพึงพอใจที่ได้มาคำนวณหาค่า ทำพาวเวอร์พอยต์สรุปชิ้นงานเตรียมนำเสนอ</w:t>
                          </w:r>
                        </w:p>
                        <w:p w14:paraId="3BE6DE4C" w14:textId="77777777" w:rsidR="00410EDD" w:rsidRPr="00003E46" w:rsidRDefault="00410EDD" w:rsidP="00410EDD">
                          <w:pPr>
                            <w:jc w:val="center"/>
                            <w:rPr>
                              <w:rFonts w:ascii="TH Sarabun New" w:hAnsi="TH Sarabun New" w:cs="TH Sarabun New"/>
                              <w:sz w:val="20"/>
                              <w:szCs w:val="24"/>
                              <w:cs/>
                            </w:rPr>
                          </w:pPr>
                          <w:r>
                            <w:rPr>
                              <w:rFonts w:ascii="TH Sarabun New" w:hAnsi="TH Sarabun New" w:cs="TH Sarabun New" w:hint="cs"/>
                              <w:sz w:val="20"/>
                              <w:szCs w:val="24"/>
                              <w:cs/>
                            </w:rPr>
                            <w:t>จัดทำรูปเล่มบท</w:t>
                          </w:r>
                          <w:r w:rsidRPr="00003E46">
                            <w:rPr>
                              <w:rFonts w:ascii="TH Sarabun New" w:hAnsi="TH Sarabun New" w:cs="TH Sarabun New" w:hint="cs"/>
                              <w:sz w:val="20"/>
                              <w:szCs w:val="24"/>
                              <w:cs/>
                            </w:rPr>
                            <w:t>ที่ ๕ ภาคผนวก ผู้จัดทำ</w:t>
                          </w:r>
                        </w:p>
                      </w:txbxContent>
                    </v:textbox>
                  </v:rect>
                  <v:shape id="Straight Arrow Connector 247" o:spid="_x0000_s1055" type="#_x0000_t32" style="position:absolute;left:16814;top:42291;width:0;height:31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" strokecolor="black [3200]" strokeweight="1.5pt">
                    <v:stroke endarrow="block" joinstyle="miter"/>
                  </v:shape>
                  <v:shape id="Flowchart: Decision 248" o:spid="_x0000_s1056" type="#_x0000_t110" style="position:absolute;left:6685;top:45338;width:20442;height:10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" fillcolor="white [3201]" strokecolor="black [3200]" strokeweight="1pt">
                    <v:textbox>
                      <w:txbxContent>
                        <w:p w14:paraId="28A01EE4" w14:textId="77777777" w:rsidR="00410EDD" w:rsidRPr="00B1659F" w:rsidRDefault="00410EDD" w:rsidP="00410EDD">
                          <w:pPr>
                            <w:jc w:val="center"/>
                            <w:rPr>
                              <w:rFonts w:ascii="TH Sarabun New" w:hAnsi="TH Sarabun New" w:cs="TH Sarabun New"/>
                            </w:rPr>
                          </w:pPr>
                          <w:r w:rsidRPr="00003E46">
                            <w:rPr>
                              <w:rFonts w:ascii="TH Sarabun New" w:hAnsi="TH Sarabun New" w:cs="TH Sarabun New"/>
                              <w:sz w:val="20"/>
                              <w:szCs w:val="24"/>
                              <w:cs/>
                            </w:rPr>
                            <w:t>สอบกลางภาคนำ</w:t>
                          </w:r>
                          <w:r w:rsidRPr="00003E46">
                            <w:rPr>
                              <w:rFonts w:ascii="TH Sarabun New" w:hAnsi="TH Sarabun New" w:cs="TH Sarabun New"/>
                              <w:sz w:val="24"/>
                              <w:szCs w:val="24"/>
                              <w:cs/>
                            </w:rPr>
                            <w:t>เส</w:t>
                          </w:r>
                          <w:r>
                            <w:rPr>
                              <w:rFonts w:ascii="TH Sarabun New" w:hAnsi="TH Sarabun New" w:cs="TH Sarabun New" w:hint="cs"/>
                              <w:sz w:val="24"/>
                              <w:szCs w:val="24"/>
                              <w:cs/>
                            </w:rPr>
                            <w:t>นอ</w:t>
                          </w:r>
                          <w:r w:rsidRPr="00003E46">
                            <w:rPr>
                              <w:rFonts w:ascii="TH Sarabun New" w:hAnsi="TH Sarabun New" w:cs="TH Sarabun New"/>
                              <w:sz w:val="24"/>
                              <w:szCs w:val="24"/>
                              <w:cs/>
                            </w:rPr>
                            <w:t>ครั้งที่</w:t>
                          </w:r>
                          <w:r w:rsidRPr="00003E46">
                            <w:rPr>
                              <w:rFonts w:ascii="TH Sarabun New" w:hAnsi="TH Sarabun New" w:cs="TH Sarabun New"/>
                              <w:sz w:val="24"/>
                              <w:szCs w:val="32"/>
                              <w:cs/>
                            </w:rPr>
                            <w:t xml:space="preserve"> </w:t>
                          </w:r>
                          <w:r>
                            <w:rPr>
                              <w:rFonts w:ascii="TH Sarabun New" w:hAnsi="TH Sarabun New" w:cs="TH Sarabun New"/>
                              <w:cs/>
                            </w:rPr>
                            <w:t>๒</w:t>
                          </w:r>
                        </w:p>
                      </w:txbxContent>
                    </v:textbox>
                  </v:shape>
                  <v:rect id="Rectangle 249" o:spid="_x0000_s1057" style="position:absolute;left:34099;top:48482;width:7715;height:3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" fillcolor="white [3201]" strokecolor="black [3200]" strokeweight="1pt">
                    <v:textbox>
                      <w:txbxContent>
                        <w:p w14:paraId="700FFD90" w14:textId="77777777" w:rsidR="00410EDD" w:rsidRPr="00003E46" w:rsidRDefault="00410EDD" w:rsidP="00410EDD">
                          <w:pPr>
                            <w:jc w:val="center"/>
                            <w:rPr>
                              <w:rFonts w:ascii="TH Sarabun New" w:hAnsi="TH Sarabun New" w:cs="TH Sarabun New"/>
                              <w:sz w:val="20"/>
                              <w:szCs w:val="24"/>
                            </w:rPr>
                          </w:pPr>
                          <w:r w:rsidRPr="00003E46">
                            <w:rPr>
                              <w:rFonts w:ascii="TH Sarabun New" w:hAnsi="TH Sarabun New" w:cs="TH Sarabun New"/>
                              <w:sz w:val="20"/>
                              <w:szCs w:val="24"/>
                              <w:cs/>
                            </w:rPr>
                            <w:t>แก้ไข</w:t>
                          </w:r>
                        </w:p>
                      </w:txbxContent>
                    </v:textbox>
                  </v:rect>
                  <v:shape id="Straight Arrow Connector 250" o:spid="_x0000_s1058" type="#_x0000_t32" style="position:absolute;left:27127;top:50288;width:6972;height:27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" strokecolor="black [3200]" strokeweight="1.5pt">
                    <v:stroke endarrow="block" joinstyle="miter"/>
                  </v:shape>
                  <v:line id="Straight Connector 251" o:spid="_x0000_s1059" style="position:absolute;flip:x y;visibility:visible;mso-wrap-style:square" from="45720,16097" to="45892,49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" strokecolor="black [3200]" strokeweight="1.5pt">
                    <v:stroke joinstyle="miter"/>
                  </v:line>
                  <v:shape id="Straight Arrow Connector 252" o:spid="_x0000_s1060" type="#_x0000_t32" style="position:absolute;left:17049;top:16186;width:2857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" strokecolor="black [3200]" strokeweight="1.5pt">
                    <v:stroke endarrow="block" joinstyle="miter"/>
                  </v:shape>
                  <v:line id="Straight Connector 253" o:spid="_x0000_s1061" style="position:absolute;flip:x;visibility:visible;mso-wrap-style:square" from="41910,49815" to="45910,499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" strokecolor="black [3200]" strokeweight="1.5pt">
                    <v:stroke joinstyle="miter"/>
                  </v:line>
                  <v:rect id="Rectangle 254" o:spid="_x0000_s1062" style="position:absolute;left:381;top:58864;width:33832;height:7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24303799" w14:textId="77777777" w:rsidR="00410EDD" w:rsidRPr="00003E46" w:rsidRDefault="00410EDD" w:rsidP="00410EDD">
                          <w:pPr>
                            <w:jc w:val="center"/>
                            <w:rPr>
                              <w:rFonts w:ascii="TH Sarabun New" w:hAnsi="TH Sarabun New" w:cs="TH Sarabun New"/>
                              <w:sz w:val="20"/>
                              <w:szCs w:val="24"/>
                            </w:rPr>
                          </w:pPr>
                          <w:r w:rsidRPr="00003E46">
                            <w:rPr>
                              <w:rFonts w:ascii="TH Sarabun New" w:hAnsi="TH Sarabun New" w:cs="TH Sarabun New" w:hint="cs"/>
                              <w:sz w:val="20"/>
                              <w:szCs w:val="24"/>
                              <w:cs/>
                            </w:rPr>
                            <w:t>นำรูปเล่ม ๕ บทส่งตรวจให้เรียบร้อย เอกสารที่ใช้</w:t>
                          </w:r>
                        </w:p>
                        <w:p w14:paraId="68D1B4DB" w14:textId="77777777" w:rsidR="00410EDD" w:rsidRPr="00003E46" w:rsidRDefault="00410EDD" w:rsidP="00410EDD">
                          <w:pPr>
                            <w:jc w:val="center"/>
                            <w:rPr>
                              <w:rFonts w:ascii="TH Sarabun New" w:hAnsi="TH Sarabun New" w:cs="TH Sarabun New"/>
                              <w:sz w:val="20"/>
                              <w:szCs w:val="24"/>
                              <w:cs/>
                            </w:rPr>
                          </w:pPr>
                          <w:r w:rsidRPr="00003E46">
                            <w:rPr>
                              <w:rFonts w:ascii="TH Sarabun New" w:hAnsi="TH Sarabun New" w:cs="TH Sarabun New" w:hint="cs"/>
                              <w:sz w:val="20"/>
                              <w:szCs w:val="24"/>
                              <w:cs/>
                            </w:rPr>
                            <w:t>๕.</w:t>
                          </w:r>
                          <w:r>
                            <w:rPr>
                              <w:rFonts w:ascii="TH Sarabun New" w:hAnsi="TH Sarabun New" w:cs="TH Sarabun New"/>
                              <w:sz w:val="20"/>
                              <w:szCs w:val="24"/>
                            </w:rPr>
                            <w:t xml:space="preserve"> </w:t>
                          </w:r>
                          <w:r w:rsidRPr="00003E46">
                            <w:rPr>
                              <w:rFonts w:ascii="TH Sarabun New" w:hAnsi="TH Sarabun New" w:cs="TH Sarabun New" w:hint="cs"/>
                              <w:sz w:val="20"/>
                              <w:szCs w:val="24"/>
                              <w:cs/>
                            </w:rPr>
                            <w:t>ใบตรวจรูปเล่ม</w:t>
                          </w:r>
                          <w:r>
                            <w:rPr>
                              <w:rFonts w:ascii="TH Sarabun New" w:hAnsi="TH Sarabun New" w:cs="TH Sarabun New" w:hint="cs"/>
                              <w:sz w:val="20"/>
                              <w:szCs w:val="24"/>
                              <w:cs/>
                            </w:rPr>
                            <w:t>แ</w:t>
                          </w:r>
                          <w:r w:rsidRPr="00003E46">
                            <w:rPr>
                              <w:rFonts w:ascii="TH Sarabun New" w:hAnsi="TH Sarabun New" w:cs="TH Sarabun New" w:hint="cs"/>
                              <w:sz w:val="20"/>
                              <w:szCs w:val="24"/>
                              <w:cs/>
                            </w:rPr>
                            <w:t>ละชิ้นงานโปรเจ็ค</w:t>
                          </w:r>
                        </w:p>
                      </w:txbxContent>
                    </v:textbox>
                  </v:rect>
                  <v:shape id="Straight Arrow Connector 255" o:spid="_x0000_s1063" type="#_x0000_t32" style="position:absolute;left:16778;top:55721;width:0;height:31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" strokecolor="black [3200]" strokeweight="1.5pt">
                    <v:stroke endarrow="block" joinstyle="miter"/>
                  </v:shape>
                  <v:rect id="Rectangle 256" o:spid="_x0000_s1064" style="position:absolute;left:476;top:69246;width:33833;height:4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31DB1176" w14:textId="77777777" w:rsidR="00410EDD" w:rsidRPr="00003E46" w:rsidRDefault="00410EDD" w:rsidP="00410EDD">
                          <w:pPr>
                            <w:jc w:val="center"/>
                            <w:rPr>
                              <w:rFonts w:ascii="TH Sarabun New" w:hAnsi="TH Sarabun New" w:cs="TH Sarabun New"/>
                              <w:sz w:val="20"/>
                              <w:szCs w:val="24"/>
                              <w:cs/>
                            </w:rPr>
                          </w:pPr>
                          <w:r>
                            <w:rPr>
                              <w:rFonts w:ascii="TH Sarabun New" w:hAnsi="TH Sarabun New" w:cs="TH Sarabun New" w:hint="cs"/>
                              <w:sz w:val="20"/>
                              <w:szCs w:val="24"/>
                              <w:cs/>
                            </w:rPr>
                            <w:t>นำผลงานใส่แผ่นซีดีพร้อมเข้า</w:t>
                          </w:r>
                          <w:r w:rsidRPr="00003E46">
                            <w:rPr>
                              <w:rFonts w:ascii="TH Sarabun New" w:hAnsi="TH Sarabun New" w:cs="TH Sarabun New" w:hint="cs"/>
                              <w:sz w:val="20"/>
                              <w:szCs w:val="24"/>
                              <w:cs/>
                            </w:rPr>
                            <w:t>เล่ม ส่งงาน</w:t>
                          </w:r>
                        </w:p>
                      </w:txbxContent>
                    </v:textbox>
                  </v:rect>
                  <v:shape id="Straight Arrow Connector 257" o:spid="_x0000_s1065" type="#_x0000_t32" style="position:absolute;left:17430;top:66045;width:0;height:31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" strokecolor="black [3200]" strokeweight="1.5pt">
                    <v:stroke endarrow="block" joinstyle="miter"/>
                  </v:shape>
                  <v:line id="Straight Connector 258" o:spid="_x0000_s1066" style="position:absolute;flip:x;visibility:visible;mso-wrap-style:square" from="16692,2857" to="16692,55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" strokecolor="black [3200]" strokeweight=".5pt">
                    <v:stroke joinstyle="miter"/>
                  </v:line>
                  <v:shape id="Flowchart: Off-page Connector 259" o:spid="_x0000_s1067" type="#_x0000_t177" style="position:absolute;left:15168;width:2953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" fillcolor="white [3212]" strokecolor="black [3213]" strokeweight="1pt">
                    <v:textbox>
                      <w:txbxContent>
                        <w:p w14:paraId="0C953716" w14:textId="77777777" w:rsidR="00410EDD" w:rsidRPr="001052F6" w:rsidRDefault="00410EDD" w:rsidP="00410EDD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 w:rsidRPr="001052F6">
                            <w:rPr>
                              <w:color w:val="000000" w:themeColor="text1"/>
                            </w:rPr>
                            <w:t>A</w:t>
                          </w:r>
                        </w:p>
                        <w:p w14:paraId="536EF4EC" w14:textId="77777777" w:rsidR="00410EDD" w:rsidRDefault="00410EDD" w:rsidP="00410EDD">
                          <w:pPr>
                            <w:jc w:val="center"/>
                          </w:pPr>
                        </w:p>
                      </w:txbxContent>
                    </v:textbox>
                  </v:shape>
                  <v:shape id="Straight Arrow Connector 260" o:spid="_x0000_s1068" type="#_x0000_t32" style="position:absolute;left:17430;top:73818;width:0;height:31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" strokecolor="black [3200]" strokeweight="1.5pt">
                    <v:stroke endarrow="block" joinstyle="miter"/>
                  </v:shape>
                </v:group>
                <v:shape id="Straight Arrow Connector 261" o:spid="_x0000_s1069" type="#_x0000_t32" style="position:absolute;left:15316;top:29413;width:0;height:23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" strokecolor="black [3200]" strokeweight="1.5pt">
                  <v:stroke endarrow="block" joinstyle="miter"/>
                </v:shape>
              </v:group>
            </w:pict>
          </mc:Fallback>
        </mc:AlternateContent>
      </w:r>
      <w:r w:rsidRPr="00334AAB">
        <w:rPr>
          <w:rFonts w:ascii="TH Sarabun New" w:hAnsi="TH Sarabun New" w:cs="TH Sarabun New"/>
          <w:sz w:val="32"/>
          <w:szCs w:val="32"/>
        </w:rPr>
        <w:t xml:space="preserve">  </w:t>
      </w:r>
    </w:p>
    <w:p w14:paraId="50654A6A" w14:textId="77777777" w:rsidR="00410EDD" w:rsidRPr="00334AAB" w:rsidRDefault="00410EDD" w:rsidP="00410EDD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8E4B712" w14:textId="77777777" w:rsidR="00410EDD" w:rsidRPr="00334AAB" w:rsidRDefault="00410EDD" w:rsidP="00410EDD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9502353" w14:textId="77777777" w:rsidR="00410EDD" w:rsidRPr="00334AAB" w:rsidRDefault="00410EDD" w:rsidP="00410EDD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26815AB" w14:textId="77777777" w:rsidR="00410EDD" w:rsidRPr="00334AAB" w:rsidRDefault="00410EDD" w:rsidP="00410EDD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E143E41" w14:textId="77777777" w:rsidR="00410EDD" w:rsidRPr="00334AAB" w:rsidRDefault="00410EDD" w:rsidP="00410EDD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9A50448" w14:textId="77777777" w:rsidR="00410EDD" w:rsidRPr="00334AAB" w:rsidRDefault="00410EDD" w:rsidP="00410EDD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AA1E845" w14:textId="77777777" w:rsidR="00410EDD" w:rsidRPr="00334AAB" w:rsidRDefault="00410EDD" w:rsidP="00410EDD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05855B0" w14:textId="77777777" w:rsidR="00410EDD" w:rsidRPr="00334AAB" w:rsidRDefault="00410EDD" w:rsidP="00410EDD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7DC2ABC" w14:textId="77777777" w:rsidR="00410EDD" w:rsidRPr="00334AAB" w:rsidRDefault="00410EDD" w:rsidP="00410EDD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4605A6C" w14:textId="77777777" w:rsidR="00410EDD" w:rsidRPr="00334AAB" w:rsidRDefault="00410EDD" w:rsidP="00410EDD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F7998D4" w14:textId="77777777" w:rsidR="00410EDD" w:rsidRPr="00334AAB" w:rsidRDefault="00410EDD" w:rsidP="00410EDD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6E8F4AC" w14:textId="77777777" w:rsidR="00410EDD" w:rsidRPr="00334AAB" w:rsidRDefault="00410EDD" w:rsidP="00410EDD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1FF6DD5" w14:textId="77777777" w:rsidR="00410EDD" w:rsidRPr="00334AAB" w:rsidRDefault="00410EDD" w:rsidP="00410EDD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F256E41" w14:textId="77777777" w:rsidR="00410EDD" w:rsidRPr="00334AAB" w:rsidRDefault="00410EDD" w:rsidP="00410EDD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A038056" w14:textId="77777777" w:rsidR="00410EDD" w:rsidRPr="00334AAB" w:rsidRDefault="00410EDD" w:rsidP="00410EDD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35F6371" w14:textId="77777777" w:rsidR="00410EDD" w:rsidRPr="00334AAB" w:rsidRDefault="00410EDD" w:rsidP="00410EDD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D76DE2A" w14:textId="77777777" w:rsidR="00410EDD" w:rsidRPr="00334AAB" w:rsidRDefault="00410EDD" w:rsidP="00410EDD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013DCBE" wp14:editId="15081834">
                <wp:simplePos x="0" y="0"/>
                <wp:positionH relativeFrom="column">
                  <wp:posOffset>2171065</wp:posOffset>
                </wp:positionH>
                <wp:positionV relativeFrom="paragraph">
                  <wp:posOffset>204000</wp:posOffset>
                </wp:positionV>
                <wp:extent cx="1150620" cy="388620"/>
                <wp:effectExtent l="0" t="0" r="11430" b="11430"/>
                <wp:wrapNone/>
                <wp:docPr id="10" name="Flowchart: Termina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388620"/>
                        </a:xfrm>
                        <a:prstGeom prst="flowChartTerminator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0F3130" w14:textId="77777777" w:rsidR="00410EDD" w:rsidRPr="00D40993" w:rsidRDefault="00410EDD" w:rsidP="00410ED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0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0"/>
                                <w:szCs w:val="24"/>
                                <w:cs/>
                              </w:rPr>
                              <w:t>จบ</w:t>
                            </w:r>
                          </w:p>
                          <w:p w14:paraId="47DEB0F0" w14:textId="77777777" w:rsidR="00410EDD" w:rsidRDefault="00410EDD" w:rsidP="00410ED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3DCBE" id="Flowchart: Terminator 10" o:spid="_x0000_s1070" type="#_x0000_t116" style="position:absolute;left:0;text-align:left;margin-left:170.95pt;margin-top:16.05pt;width:90.6pt;height:30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" fillcolor="white [3201]" strokecolor="black [3213]" strokeweight="1pt">
                <v:textbox>
                  <w:txbxContent>
                    <w:p w14:paraId="1E0F3130" w14:textId="77777777" w:rsidR="00410EDD" w:rsidRPr="00D40993" w:rsidRDefault="00410EDD" w:rsidP="00410EDD">
                      <w:pPr>
                        <w:jc w:val="center"/>
                        <w:rPr>
                          <w:rFonts w:ascii="TH Sarabun New" w:hAnsi="TH Sarabun New" w:cs="TH Sarabun New"/>
                          <w:sz w:val="20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0"/>
                          <w:szCs w:val="24"/>
                          <w:cs/>
                        </w:rPr>
                        <w:t>จบ</w:t>
                      </w:r>
                    </w:p>
                    <w:p w14:paraId="47DEB0F0" w14:textId="77777777" w:rsidR="00410EDD" w:rsidRDefault="00410EDD" w:rsidP="00410ED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4435AB54" w14:textId="77777777" w:rsidR="00410EDD" w:rsidRPr="00334AAB" w:rsidRDefault="00410EDD" w:rsidP="00410EDD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9FA8696" w14:textId="77777777" w:rsidR="00410EDD" w:rsidRPr="00334AAB" w:rsidRDefault="00410EDD" w:rsidP="00410EDD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2-2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ขั้นตอนการทำโครงงานบูรณาการ</w:t>
      </w:r>
    </w:p>
    <w:p w14:paraId="064A4ECE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2.1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โปรแกรม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XAMPP</w:t>
      </w:r>
    </w:p>
    <w:p w14:paraId="6BBDE46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4D2756C7" wp14:editId="7938F020">
            <wp:simplePos x="0" y="0"/>
            <wp:positionH relativeFrom="margin">
              <wp:align>center</wp:align>
            </wp:positionH>
            <wp:positionV relativeFrom="paragraph">
              <wp:posOffset>23788</wp:posOffset>
            </wp:positionV>
            <wp:extent cx="2509253" cy="1405304"/>
            <wp:effectExtent l="19050" t="19050" r="24765" b="2349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253" cy="14053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F09D75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1FD5818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CD6BA6F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34BB1C7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09403A3B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2-3 </w:t>
      </w:r>
      <w:r w:rsidRPr="00334AAB">
        <w:rPr>
          <w:rFonts w:ascii="TH Sarabun New" w:hAnsi="TH Sarabun New" w:cs="TH Sarabun New"/>
          <w:sz w:val="32"/>
          <w:szCs w:val="32"/>
        </w:rPr>
        <w:t>XAMPP</w:t>
      </w:r>
    </w:p>
    <w:p w14:paraId="7852568E" w14:textId="77777777" w:rsidR="008A0BE1" w:rsidRDefault="002765BF" w:rsidP="00360F9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CF58EF" w:rsidRPr="00334AAB">
        <w:rPr>
          <w:rFonts w:ascii="TH Sarabun New" w:hAnsi="TH Sarabun New" w:cs="TH Sarabun New"/>
          <w:sz w:val="32"/>
          <w:szCs w:val="32"/>
        </w:rPr>
        <w:t xml:space="preserve">XAMPP </w:t>
      </w:r>
      <w:r w:rsidR="00CF58EF" w:rsidRPr="00334AAB">
        <w:rPr>
          <w:rFonts w:ascii="TH Sarabun New" w:hAnsi="TH Sarabun New" w:cs="TH Sarabun New"/>
          <w:sz w:val="32"/>
          <w:szCs w:val="32"/>
          <w:cs/>
        </w:rPr>
        <w:t xml:space="preserve">คืออะไร เป็นโปรแกรม </w:t>
      </w:r>
      <w:r w:rsidR="00CF58EF" w:rsidRPr="00334AAB">
        <w:rPr>
          <w:rFonts w:ascii="TH Sarabun New" w:hAnsi="TH Sarabun New" w:cs="TH Sarabun New"/>
          <w:sz w:val="32"/>
          <w:szCs w:val="32"/>
        </w:rPr>
        <w:t xml:space="preserve">Apache Web Server </w:t>
      </w:r>
      <w:r w:rsidR="00CF58EF" w:rsidRPr="00334AAB">
        <w:rPr>
          <w:rFonts w:ascii="TH Sarabun New" w:hAnsi="TH Sarabun New" w:cs="TH Sarabun New"/>
          <w:sz w:val="32"/>
          <w:szCs w:val="32"/>
          <w:cs/>
        </w:rPr>
        <w:t xml:space="preserve">ไว้จำลอง </w:t>
      </w:r>
      <w:r w:rsidR="00CF58EF" w:rsidRPr="00334AAB">
        <w:rPr>
          <w:rFonts w:ascii="TH Sarabun New" w:hAnsi="TH Sarabun New" w:cs="TH Sarabun New"/>
          <w:sz w:val="32"/>
          <w:szCs w:val="32"/>
        </w:rPr>
        <w:t xml:space="preserve">Web Server </w:t>
      </w:r>
      <w:r w:rsidR="00CF58EF" w:rsidRPr="00334AAB">
        <w:rPr>
          <w:rFonts w:ascii="TH Sarabun New" w:hAnsi="TH Sarabun New" w:cs="TH Sarabun New"/>
          <w:sz w:val="32"/>
          <w:szCs w:val="32"/>
          <w:cs/>
        </w:rPr>
        <w:t>เพื่อไว้ทดสอบสคริปหรือเว็บไซต์ในเครื่องของเรา โดยที่ไม่ต้องเชื่อมต่ออินเทอร์เน็ตและไม่ต้องมีค่าใช้จ่ายใดๆ</w:t>
      </w:r>
    </w:p>
    <w:p w14:paraId="103317FC" w14:textId="21D15FBB" w:rsidR="008A0BE1" w:rsidRDefault="00CF58EF" w:rsidP="00360F9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 xml:space="preserve">ง่ายต่อการติดตั้งและใช้งานโปรแกรม </w:t>
      </w:r>
      <w:r w:rsidRPr="00334AAB">
        <w:rPr>
          <w:rFonts w:ascii="TH Sarabun New" w:hAnsi="TH Sarabun New" w:cs="TH Sarabun New"/>
          <w:sz w:val="32"/>
          <w:szCs w:val="32"/>
        </w:rPr>
        <w:t xml:space="preserve">XAMPP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จะมาพร้อมกับ </w:t>
      </w:r>
      <w:r w:rsidRPr="00334AAB">
        <w:rPr>
          <w:rFonts w:ascii="TH Sarabun New" w:hAnsi="TH Sarabun New" w:cs="TH Sarabun New"/>
          <w:sz w:val="32"/>
          <w:szCs w:val="32"/>
        </w:rPr>
        <w:t xml:space="preserve">PHP </w:t>
      </w:r>
      <w:r w:rsidRPr="00334AAB">
        <w:rPr>
          <w:rFonts w:ascii="TH Sarabun New" w:hAnsi="TH Sarabun New" w:cs="TH Sarabun New"/>
          <w:sz w:val="32"/>
          <w:szCs w:val="32"/>
          <w:cs/>
        </w:rPr>
        <w:t>ภาษาสำหรับพัฒนา</w:t>
      </w:r>
    </w:p>
    <w:p w14:paraId="7A54DC3A" w14:textId="77777777" w:rsidR="008A0BE1" w:rsidRDefault="00CF58EF" w:rsidP="00360F9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เว็บแอพพลิเคชั่นที่เป็นที่นิยม </w:t>
      </w:r>
      <w:r w:rsidRPr="00334AAB">
        <w:rPr>
          <w:rFonts w:ascii="TH Sarabun New" w:hAnsi="TH Sarabun New" w:cs="TH Sarabun New"/>
          <w:sz w:val="32"/>
          <w:szCs w:val="32"/>
        </w:rPr>
        <w:t xml:space="preserve">My SQL,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ฐานข้อมูล </w:t>
      </w:r>
      <w:r w:rsidRPr="00334AAB">
        <w:rPr>
          <w:rFonts w:ascii="TH Sarabun New" w:hAnsi="TH Sarabun New" w:cs="TH Sarabun New"/>
          <w:sz w:val="32"/>
          <w:szCs w:val="32"/>
        </w:rPr>
        <w:t xml:space="preserve">Apache,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จะทำหน้าที่เป็นเว็บเซิร์ฟเวอร์ </w:t>
      </w:r>
      <w:r w:rsidRPr="00334AAB">
        <w:rPr>
          <w:rFonts w:ascii="TH Sarabun New" w:hAnsi="TH Sarabun New" w:cs="TH Sarabun New"/>
          <w:sz w:val="32"/>
          <w:szCs w:val="32"/>
        </w:rPr>
        <w:t xml:space="preserve">Perl </w:t>
      </w:r>
    </w:p>
    <w:p w14:paraId="02F1E53F" w14:textId="77777777" w:rsidR="008A0BE1" w:rsidRDefault="00CF58EF" w:rsidP="00360F9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>อีกทั้งยังมาพร้อมกับ</w:t>
      </w:r>
      <w:r w:rsidRPr="00334AAB">
        <w:rPr>
          <w:rFonts w:ascii="TH Sarabun New" w:hAnsi="TH Sarabun New" w:cs="TH Sarabun New"/>
          <w:sz w:val="32"/>
          <w:szCs w:val="32"/>
        </w:rPr>
        <w:t xml:space="preserve">Open SSL, PHP My Admin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ระบบบริหารฐานข้อมูลที่พัฒนาโดย </w:t>
      </w:r>
      <w:r w:rsidRPr="00334AAB">
        <w:rPr>
          <w:rFonts w:ascii="TH Sarabun New" w:hAnsi="TH Sarabun New" w:cs="TH Sarabun New"/>
          <w:sz w:val="32"/>
          <w:szCs w:val="32"/>
        </w:rPr>
        <w:t xml:space="preserve">PHP </w:t>
      </w:r>
    </w:p>
    <w:p w14:paraId="79F4DF8E" w14:textId="77777777" w:rsidR="008A0BE1" w:rsidRDefault="00CF58EF" w:rsidP="00360F9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เพื่อใช้เชื่อมต่อไปยังฐานข้อมูล สนับสนุนฐานข้อมูล </w:t>
      </w:r>
      <w:r w:rsidRPr="00334AAB">
        <w:rPr>
          <w:rFonts w:ascii="TH Sarabun New" w:hAnsi="TH Sarabun New" w:cs="TH Sarabun New"/>
          <w:sz w:val="32"/>
          <w:szCs w:val="32"/>
        </w:rPr>
        <w:t xml:space="preserve">MySQL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334AAB">
        <w:rPr>
          <w:rFonts w:ascii="TH Sarabun New" w:hAnsi="TH Sarabun New" w:cs="TH Sarabun New"/>
          <w:sz w:val="32"/>
          <w:szCs w:val="32"/>
        </w:rPr>
        <w:t xml:space="preserve">SQLite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โปรแกรม </w:t>
      </w:r>
      <w:r w:rsidRPr="00334AAB">
        <w:rPr>
          <w:rFonts w:ascii="TH Sarabun New" w:hAnsi="TH Sarabun New" w:cs="TH Sarabun New"/>
          <w:sz w:val="32"/>
          <w:szCs w:val="32"/>
        </w:rPr>
        <w:t xml:space="preserve">XAMPP </w:t>
      </w:r>
    </w:p>
    <w:p w14:paraId="76AA892A" w14:textId="77777777" w:rsidR="008A0BE1" w:rsidRDefault="00CF58EF" w:rsidP="00360F9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 xml:space="preserve">จะอยู่ในรูปแบบของไฟล์ </w:t>
      </w:r>
      <w:r w:rsidRPr="00334AAB">
        <w:rPr>
          <w:rFonts w:ascii="TH Sarabun New" w:hAnsi="TH Sarabun New" w:cs="TH Sarabun New"/>
          <w:sz w:val="32"/>
          <w:szCs w:val="32"/>
        </w:rPr>
        <w:t xml:space="preserve">Zip, tar, </w:t>
      </w:r>
      <w:r w:rsidRPr="00334AAB">
        <w:rPr>
          <w:rFonts w:ascii="TH Sarabun New" w:hAnsi="TH Sarabun New" w:cs="TH Sarabun New"/>
          <w:sz w:val="32"/>
          <w:szCs w:val="32"/>
          <w:cs/>
        </w:rPr>
        <w:t>7</w:t>
      </w:r>
      <w:r w:rsidRPr="00334AAB">
        <w:rPr>
          <w:rFonts w:ascii="TH Sarabun New" w:hAnsi="TH Sarabun New" w:cs="TH Sarabun New"/>
          <w:sz w:val="32"/>
          <w:szCs w:val="32"/>
        </w:rPr>
        <w:t xml:space="preserve">z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334AAB">
        <w:rPr>
          <w:rFonts w:ascii="TH Sarabun New" w:hAnsi="TH Sarabun New" w:cs="TH Sarabun New"/>
          <w:sz w:val="32"/>
          <w:szCs w:val="32"/>
        </w:rPr>
        <w:t xml:space="preserve">exe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โปรแกรม </w:t>
      </w:r>
      <w:r w:rsidRPr="00334AAB">
        <w:rPr>
          <w:rFonts w:ascii="TH Sarabun New" w:hAnsi="TH Sarabun New" w:cs="TH Sarabun New"/>
          <w:sz w:val="32"/>
          <w:szCs w:val="32"/>
        </w:rPr>
        <w:t xml:space="preserve">XAMPP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อยู่ภายใต้ใบอนุญาตของ </w:t>
      </w:r>
      <w:r w:rsidRPr="00334AAB">
        <w:rPr>
          <w:rFonts w:ascii="TH Sarabun New" w:hAnsi="TH Sarabun New" w:cs="TH Sarabun New"/>
          <w:sz w:val="32"/>
          <w:szCs w:val="32"/>
        </w:rPr>
        <w:t xml:space="preserve">GNU General Public License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แต่บางครั้งอาจจะมีการเปลี่ยนแปลงเรื่องของลิขสิทธิ์ในการใช้งาน </w:t>
      </w:r>
    </w:p>
    <w:p w14:paraId="1B732927" w14:textId="4231417F" w:rsidR="00CF58EF" w:rsidRPr="00334AAB" w:rsidRDefault="00CF58EF" w:rsidP="00360F9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>จึงควรติดตามและตรวจสอบโปรแกรมด้วย</w:t>
      </w:r>
    </w:p>
    <w:p w14:paraId="6F65A010" w14:textId="77777777" w:rsidR="00D13978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ab/>
        <w:t xml:space="preserve">2.1.1 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เตรียมการโปรแกรมเพื่อติดตั้ง </w:t>
      </w:r>
      <w:r w:rsidRPr="00334AAB">
        <w:rPr>
          <w:rFonts w:ascii="TH Sarabun New" w:hAnsi="TH Sarabun New" w:cs="TH Sarabun New"/>
          <w:sz w:val="32"/>
          <w:szCs w:val="32"/>
        </w:rPr>
        <w:t xml:space="preserve">XAMPP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ไปที่เว็บไซต์ </w:t>
      </w:r>
      <w:r w:rsidRPr="00334AAB">
        <w:rPr>
          <w:rFonts w:ascii="TH Sarabun New" w:hAnsi="TH Sarabun New" w:cs="TH Sarabun New"/>
          <w:sz w:val="32"/>
          <w:szCs w:val="32"/>
        </w:rPr>
        <w:t xml:space="preserve">Apache Friends Website </w:t>
      </w:r>
    </w:p>
    <w:p w14:paraId="2BFE7478" w14:textId="52416D52" w:rsidR="00CF58EF" w:rsidRPr="00334AAB" w:rsidRDefault="00AD3A0D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="00CF58EF" w:rsidRPr="00334AAB">
        <w:rPr>
          <w:rFonts w:ascii="TH Sarabun New" w:hAnsi="TH Sarabun New" w:cs="TH Sarabun New"/>
          <w:sz w:val="32"/>
          <w:szCs w:val="32"/>
          <w:cs/>
        </w:rPr>
        <w:t xml:space="preserve">เพื่อดาวน์โหลด </w:t>
      </w:r>
      <w:r w:rsidR="00CF58EF" w:rsidRPr="00334AAB">
        <w:rPr>
          <w:rFonts w:ascii="TH Sarabun New" w:hAnsi="TH Sarabun New" w:cs="TH Sarabun New"/>
          <w:sz w:val="32"/>
          <w:szCs w:val="32"/>
        </w:rPr>
        <w:t>XAMPP</w:t>
      </w:r>
    </w:p>
    <w:p w14:paraId="5BC6E2A7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ab/>
        <w:t xml:space="preserve">2.1.2 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ขั้นตอนการติดตั้ง </w:t>
      </w:r>
      <w:r w:rsidRPr="00334AAB">
        <w:rPr>
          <w:rFonts w:ascii="TH Sarabun New" w:hAnsi="TH Sarabun New" w:cs="TH Sarabun New"/>
          <w:sz w:val="32"/>
          <w:szCs w:val="32"/>
        </w:rPr>
        <w:t>XAMPP</w:t>
      </w:r>
    </w:p>
    <w:p w14:paraId="77F2104F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ab/>
      </w:r>
      <w:r w:rsidRPr="00334AAB">
        <w:rPr>
          <w:rFonts w:ascii="TH Sarabun New" w:hAnsi="TH Sarabun New" w:cs="TH Sarabun New"/>
          <w:sz w:val="32"/>
          <w:szCs w:val="32"/>
        </w:rPr>
        <w:tab/>
        <w:t xml:space="preserve">2.1.2.1  </w:t>
      </w:r>
      <w:r w:rsidRPr="00334AAB">
        <w:rPr>
          <w:rFonts w:ascii="TH Sarabun New" w:hAnsi="TH Sarabun New" w:cs="TH Sarabun New"/>
          <w:sz w:val="32"/>
          <w:szCs w:val="32"/>
          <w:cs/>
        </w:rPr>
        <w:t>ติดตั้ง (</w:t>
      </w:r>
      <w:r w:rsidRPr="00334AAB">
        <w:rPr>
          <w:rFonts w:ascii="TH Sarabun New" w:hAnsi="TH Sarabun New" w:cs="TH Sarabun New"/>
          <w:sz w:val="32"/>
          <w:szCs w:val="32"/>
        </w:rPr>
        <w:t xml:space="preserve">Setup Wizard)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334AAB">
        <w:rPr>
          <w:rFonts w:ascii="TH Sarabun New" w:hAnsi="TH Sarabun New" w:cs="TH Sarabun New"/>
          <w:sz w:val="32"/>
          <w:szCs w:val="32"/>
        </w:rPr>
        <w:t xml:space="preserve">XAMPP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จะเริ่มทำงาน ให้คลิก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1C68994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1860E1AE" wp14:editId="57BE92F9">
            <wp:simplePos x="0" y="0"/>
            <wp:positionH relativeFrom="margin">
              <wp:align>center</wp:align>
            </wp:positionH>
            <wp:positionV relativeFrom="paragraph">
              <wp:posOffset>72683</wp:posOffset>
            </wp:positionV>
            <wp:extent cx="2317612" cy="1962150"/>
            <wp:effectExtent l="19050" t="19050" r="26035" b="190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612" cy="19621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</w:rPr>
        <w:t xml:space="preserve">  </w:t>
      </w:r>
    </w:p>
    <w:p w14:paraId="73CC9533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A84BB05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1075B1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23EB55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ABF6342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B4FAB9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A76F782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101F16C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2-4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ทำการติดตั้ง</w:t>
      </w:r>
    </w:p>
    <w:p w14:paraId="13BA205A" w14:textId="77777777" w:rsidR="00F60A5A" w:rsidRPr="00334AAB" w:rsidRDefault="00CF58EF" w:rsidP="00F60A5A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pacing w:val="-4"/>
          <w:sz w:val="32"/>
          <w:szCs w:val="32"/>
        </w:rPr>
      </w:pPr>
      <w:r w:rsidRPr="00334AAB">
        <w:rPr>
          <w:rFonts w:ascii="TH Sarabun New" w:hAnsi="TH Sarabun New" w:cs="TH Sarabun New"/>
          <w:spacing w:val="-4"/>
          <w:sz w:val="32"/>
          <w:szCs w:val="32"/>
        </w:rPr>
        <w:tab/>
      </w:r>
      <w:r w:rsidRPr="00334AAB">
        <w:rPr>
          <w:rFonts w:ascii="TH Sarabun New" w:hAnsi="TH Sarabun New" w:cs="TH Sarabun New"/>
          <w:spacing w:val="-4"/>
          <w:sz w:val="32"/>
          <w:szCs w:val="32"/>
        </w:rPr>
        <w:tab/>
      </w:r>
      <w:r w:rsidR="00F60A5A" w:rsidRPr="00334AAB">
        <w:rPr>
          <w:rFonts w:ascii="TH Sarabun New" w:hAnsi="TH Sarabun New" w:cs="TH Sarabun New"/>
          <w:spacing w:val="-4"/>
          <w:sz w:val="32"/>
          <w:szCs w:val="32"/>
        </w:rPr>
        <w:t xml:space="preserve">2.1.2.2  </w:t>
      </w:r>
      <w:r w:rsidR="00F60A5A" w:rsidRPr="00334AAB">
        <w:rPr>
          <w:rFonts w:ascii="TH Sarabun New" w:hAnsi="TH Sarabun New" w:cs="TH Sarabun New"/>
          <w:spacing w:val="-4"/>
          <w:sz w:val="32"/>
          <w:szCs w:val="32"/>
          <w:cs/>
        </w:rPr>
        <w:t xml:space="preserve">ให้คลิกเลือก </w:t>
      </w:r>
      <w:r w:rsidR="00F60A5A" w:rsidRPr="00334AAB">
        <w:rPr>
          <w:rFonts w:ascii="TH Sarabun New" w:hAnsi="TH Sarabun New" w:cs="TH Sarabun New"/>
          <w:spacing w:val="-4"/>
          <w:sz w:val="32"/>
          <w:szCs w:val="32"/>
        </w:rPr>
        <w:t xml:space="preserve">My SQL, File Zilla </w:t>
      </w:r>
      <w:r w:rsidR="00F60A5A" w:rsidRPr="00334AAB">
        <w:rPr>
          <w:rFonts w:ascii="TH Sarabun New" w:hAnsi="TH Sarabun New" w:cs="TH Sarabun New"/>
          <w:spacing w:val="-4"/>
          <w:sz w:val="32"/>
          <w:szCs w:val="32"/>
          <w:cs/>
        </w:rPr>
        <w:t xml:space="preserve">และ </w:t>
      </w:r>
      <w:r w:rsidR="00F60A5A" w:rsidRPr="00334AAB">
        <w:rPr>
          <w:rFonts w:ascii="TH Sarabun New" w:hAnsi="TH Sarabun New" w:cs="TH Sarabun New"/>
          <w:spacing w:val="-4"/>
          <w:sz w:val="32"/>
          <w:szCs w:val="32"/>
        </w:rPr>
        <w:t>PHP My Admin (</w:t>
      </w:r>
      <w:r w:rsidR="00F60A5A" w:rsidRPr="00334AAB">
        <w:rPr>
          <w:rFonts w:ascii="TH Sarabun New" w:hAnsi="TH Sarabun New" w:cs="TH Sarabun New"/>
          <w:spacing w:val="-4"/>
          <w:sz w:val="32"/>
          <w:szCs w:val="32"/>
          <w:cs/>
        </w:rPr>
        <w:t>ให้มีเครื่องหมายถูก)</w:t>
      </w:r>
    </w:p>
    <w:p w14:paraId="129782BF" w14:textId="7C70F028" w:rsidR="00CF58EF" w:rsidRPr="00334AAB" w:rsidRDefault="00F60A5A" w:rsidP="00F60A5A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pacing w:val="-4"/>
          <w:sz w:val="32"/>
          <w:szCs w:val="32"/>
        </w:rPr>
      </w:pPr>
      <w:r w:rsidRPr="00334AAB">
        <w:rPr>
          <w:rFonts w:ascii="TH Sarabun New" w:hAnsi="TH Sarabun New" w:cs="TH Sarabun New"/>
          <w:spacing w:val="-4"/>
          <w:sz w:val="32"/>
          <w:szCs w:val="32"/>
          <w:cs/>
        </w:rPr>
        <w:t xml:space="preserve">ในช่องที่อยู่ด้านหน้าของตัวเลือกทั้ง </w:t>
      </w:r>
      <w:r w:rsidRPr="00334AAB">
        <w:rPr>
          <w:rFonts w:ascii="TH Sarabun New" w:hAnsi="TH Sarabun New" w:cs="TH Sarabun New"/>
          <w:spacing w:val="-4"/>
          <w:sz w:val="32"/>
          <w:szCs w:val="32"/>
        </w:rPr>
        <w:t xml:space="preserve">3 </w:t>
      </w:r>
      <w:r w:rsidRPr="00334AAB">
        <w:rPr>
          <w:rFonts w:ascii="TH Sarabun New" w:hAnsi="TH Sarabun New" w:cs="TH Sarabun New"/>
          <w:spacing w:val="-4"/>
          <w:sz w:val="32"/>
          <w:szCs w:val="32"/>
          <w:cs/>
        </w:rPr>
        <w:t>โมดูล (</w:t>
      </w:r>
      <w:r w:rsidRPr="00334AAB">
        <w:rPr>
          <w:rFonts w:ascii="TH Sarabun New" w:hAnsi="TH Sarabun New" w:cs="TH Sarabun New"/>
          <w:spacing w:val="-4"/>
          <w:sz w:val="32"/>
          <w:szCs w:val="32"/>
        </w:rPr>
        <w:t>Module)</w:t>
      </w:r>
    </w:p>
    <w:p w14:paraId="597F89F0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45192E3A" wp14:editId="720F43C1">
            <wp:simplePos x="0" y="0"/>
            <wp:positionH relativeFrom="margin">
              <wp:align>center</wp:align>
            </wp:positionH>
            <wp:positionV relativeFrom="paragraph">
              <wp:posOffset>182978</wp:posOffset>
            </wp:positionV>
            <wp:extent cx="2797200" cy="2368800"/>
            <wp:effectExtent l="19050" t="19050" r="22225" b="12700"/>
            <wp:wrapNone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200" cy="2368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 </w:t>
      </w:r>
    </w:p>
    <w:p w14:paraId="0CDBB10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3222DA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13E6C03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2C26ABC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7857840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66313C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1FB968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BCAD14C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ECC2E0C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A0F493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2-5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เลือกตามที่กำหนดแล้วคลิกปุ่ม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4779A2EB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 xml:space="preserve">2.1.2.3 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ลำดับต่อไปโปรแกรมติดตั้งจะให้คุณเลือกว่าจะติดตั้ง </w:t>
      </w:r>
      <w:r w:rsidRPr="00334AAB">
        <w:rPr>
          <w:rFonts w:ascii="TH Sarabun New" w:hAnsi="TH Sarabun New" w:cs="TH Sarabun New"/>
          <w:sz w:val="32"/>
          <w:szCs w:val="32"/>
        </w:rPr>
        <w:t xml:space="preserve">XAMPP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ไว้ที่ไหนให้เลือก </w:t>
      </w:r>
      <w:r w:rsidRPr="00334AAB">
        <w:rPr>
          <w:rFonts w:ascii="TH Sarabun New" w:hAnsi="TH Sarabun New" w:cs="TH Sarabun New"/>
          <w:sz w:val="32"/>
          <w:szCs w:val="32"/>
        </w:rPr>
        <w:t>C:\Program Files\XAMPP</w:t>
      </w:r>
    </w:p>
    <w:p w14:paraId="206BF195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4EA73767" wp14:editId="000540AA">
            <wp:simplePos x="0" y="0"/>
            <wp:positionH relativeFrom="margin">
              <wp:align>center</wp:align>
            </wp:positionH>
            <wp:positionV relativeFrom="paragraph">
              <wp:posOffset>179168</wp:posOffset>
            </wp:positionV>
            <wp:extent cx="2797200" cy="2368800"/>
            <wp:effectExtent l="19050" t="19050" r="22225" b="12700"/>
            <wp:wrapNone/>
            <wp:docPr id="22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200" cy="2368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F9D4B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FE240FB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5E3A4E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 xml:space="preserve">  </w:t>
      </w:r>
    </w:p>
    <w:p w14:paraId="4939922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0A8950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E6AADA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D948D4C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6FD8E33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ภาพที่ 2-6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เลือกติดตั้งในไดร์ฟ </w:t>
      </w:r>
      <w:r w:rsidRPr="00334AAB">
        <w:rPr>
          <w:rFonts w:ascii="TH Sarabun New" w:hAnsi="TH Sarabun New" w:cs="TH Sarabun New"/>
          <w:sz w:val="32"/>
          <w:szCs w:val="32"/>
        </w:rPr>
        <w:t xml:space="preserve">C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08452275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F479381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7F2B41F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2.1.2.4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spacing w:val="-2"/>
          <w:sz w:val="32"/>
          <w:szCs w:val="32"/>
          <w:cs/>
        </w:rPr>
        <w:t xml:space="preserve">ลำดับต่อไปโปรแกรมจะทำการติดตั้งตัว </w:t>
      </w:r>
      <w:r w:rsidRPr="00334AAB">
        <w:rPr>
          <w:rFonts w:ascii="TH Sarabun New" w:hAnsi="TH Sarabun New" w:cs="TH Sarabun New"/>
          <w:spacing w:val="-2"/>
          <w:sz w:val="32"/>
          <w:szCs w:val="32"/>
        </w:rPr>
        <w:t xml:space="preserve">Set Up </w:t>
      </w:r>
      <w:r w:rsidRPr="00334AAB">
        <w:rPr>
          <w:rFonts w:ascii="TH Sarabun New" w:hAnsi="TH Sarabun New" w:cs="TH Sarabun New"/>
          <w:spacing w:val="-2"/>
          <w:sz w:val="32"/>
          <w:szCs w:val="32"/>
          <w:cs/>
        </w:rPr>
        <w:t xml:space="preserve">ไว้ที่ </w:t>
      </w:r>
      <w:r w:rsidRPr="00334AAB">
        <w:rPr>
          <w:rFonts w:ascii="TH Sarabun New" w:hAnsi="TH Sarabun New" w:cs="TH Sarabun New"/>
          <w:spacing w:val="-2"/>
          <w:sz w:val="32"/>
          <w:szCs w:val="32"/>
        </w:rPr>
        <w:t xml:space="preserve">C:\Program Files\XAMPP </w:t>
      </w:r>
      <w:r w:rsidRPr="00334AAB">
        <w:rPr>
          <w:rFonts w:ascii="TH Sarabun New" w:hAnsi="TH Sarabun New" w:cs="TH Sarabun New"/>
          <w:spacing w:val="-2"/>
          <w:sz w:val="32"/>
          <w:szCs w:val="32"/>
          <w:cs/>
        </w:rPr>
        <w:t xml:space="preserve">แล้วคลิกปุ่ม </w:t>
      </w:r>
      <w:r w:rsidRPr="00334AAB">
        <w:rPr>
          <w:rFonts w:ascii="TH Sarabun New" w:hAnsi="TH Sarabun New" w:cs="TH Sarabun New"/>
          <w:spacing w:val="-2"/>
          <w:sz w:val="32"/>
          <w:szCs w:val="32"/>
        </w:rPr>
        <w:t>Next</w:t>
      </w:r>
    </w:p>
    <w:p w14:paraId="14F4F78F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648E6FDB" wp14:editId="476603F2">
            <wp:simplePos x="0" y="0"/>
            <wp:positionH relativeFrom="margin">
              <wp:align>center</wp:align>
            </wp:positionH>
            <wp:positionV relativeFrom="paragraph">
              <wp:posOffset>170815</wp:posOffset>
            </wp:positionV>
            <wp:extent cx="2797200" cy="2368800"/>
            <wp:effectExtent l="19050" t="19050" r="22225" b="12700"/>
            <wp:wrapNone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200" cy="2368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 </w:t>
      </w:r>
    </w:p>
    <w:p w14:paraId="14C9EAD0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141FA7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B31827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566D8A9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592A589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5E53FF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6D33C8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0C69695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D8BB62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3D8092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7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31E4EBE0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 xml:space="preserve">2.1.2.5 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>คลิกเอาเครื่องหมาย “ถูก” ในช่องสี่เหลี่ยมหลังคำว่า “</w:t>
      </w:r>
      <w:r w:rsidRPr="00334AAB">
        <w:rPr>
          <w:rFonts w:ascii="TH Sarabun New" w:hAnsi="TH Sarabun New" w:cs="TH Sarabun New"/>
          <w:sz w:val="32"/>
          <w:szCs w:val="32"/>
        </w:rPr>
        <w:t xml:space="preserve">Learn More About Bitnami for XAMPP”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ออกไปเสีย แล้วคลิก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3639B2C3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2FB22505" wp14:editId="6042FCF1">
            <wp:simplePos x="0" y="0"/>
            <wp:positionH relativeFrom="margin">
              <wp:align>center</wp:align>
            </wp:positionH>
            <wp:positionV relativeFrom="paragraph">
              <wp:posOffset>141507</wp:posOffset>
            </wp:positionV>
            <wp:extent cx="2797200" cy="2368800"/>
            <wp:effectExtent l="19050" t="19050" r="22225" b="12700"/>
            <wp:wrapNone/>
            <wp:docPr id="7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200" cy="2368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 </w:t>
      </w:r>
    </w:p>
    <w:p w14:paraId="5E8BBA2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170754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2501735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597341C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4B6C03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1F88745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66A4FFC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78B624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946B8B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9299D8C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8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เอาเครื่องหมายถูกออก</w:t>
      </w:r>
    </w:p>
    <w:p w14:paraId="7C8DE5DD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AB83F9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96CDB93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2.1.2.6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กระบวนการเตรียมการเสร็จสิ้นแล้ว การติดตั้ง </w:t>
      </w:r>
      <w:r w:rsidRPr="00334AAB">
        <w:rPr>
          <w:rFonts w:ascii="TH Sarabun New" w:hAnsi="TH Sarabun New" w:cs="TH Sarabun New"/>
          <w:sz w:val="32"/>
          <w:szCs w:val="32"/>
        </w:rPr>
        <w:t xml:space="preserve">XAMPP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กำลังจะเริ่มให้คลิก </w:t>
      </w:r>
      <w:r w:rsidRPr="00334AAB">
        <w:rPr>
          <w:rFonts w:ascii="TH Sarabun New" w:hAnsi="TH Sarabun New" w:cs="TH Sarabun New"/>
          <w:sz w:val="32"/>
          <w:szCs w:val="32"/>
        </w:rPr>
        <w:t xml:space="preserve">Next </w:t>
      </w:r>
      <w:r w:rsidRPr="00334AAB">
        <w:rPr>
          <w:rFonts w:ascii="TH Sarabun New" w:hAnsi="TH Sarabun New" w:cs="TH Sarabun New"/>
          <w:sz w:val="32"/>
          <w:szCs w:val="32"/>
          <w:cs/>
        </w:rPr>
        <w:t>เพื่อดำเนินการต่อ</w:t>
      </w:r>
    </w:p>
    <w:p w14:paraId="20306E12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04EE9860" wp14:editId="505840CA">
            <wp:simplePos x="0" y="0"/>
            <wp:positionH relativeFrom="margin">
              <wp:align>center</wp:align>
            </wp:positionH>
            <wp:positionV relativeFrom="paragraph">
              <wp:posOffset>211162</wp:posOffset>
            </wp:positionV>
            <wp:extent cx="2797200" cy="2368800"/>
            <wp:effectExtent l="19050" t="19050" r="22225" b="12700"/>
            <wp:wrapNone/>
            <wp:docPr id="8" name="Picture 8" descr="xampp_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xampp_0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200" cy="23688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FB6FF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50274B9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A44C6E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B907D9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12FD21F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29C99D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CC5EDB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03DA35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7B0A91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F5462D9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9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ติดตั้งโปรแกรม</w:t>
      </w:r>
    </w:p>
    <w:p w14:paraId="63610A34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 xml:space="preserve">2.1.2.7 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จากนั้นโปรแกรมติดตั้ง </w:t>
      </w:r>
      <w:r w:rsidRPr="00334AAB">
        <w:rPr>
          <w:rFonts w:ascii="TH Sarabun New" w:hAnsi="TH Sarabun New" w:cs="TH Sarabun New"/>
          <w:sz w:val="32"/>
          <w:szCs w:val="32"/>
        </w:rPr>
        <w:t xml:space="preserve">XAMPP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จะทำงานของมันไปจนครบถ้วนกระบวนความ จะมีหน้าต่างใหม่ปรากฏขึ้นมาถามว่า จะเริ่มเปิดใช้งาน </w:t>
      </w:r>
      <w:r w:rsidRPr="00334AAB">
        <w:rPr>
          <w:rFonts w:ascii="TH Sarabun New" w:hAnsi="TH Sarabun New" w:cs="TH Sarabun New"/>
          <w:sz w:val="32"/>
          <w:szCs w:val="32"/>
        </w:rPr>
        <w:t xml:space="preserve">XAMPP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เลยหรือไม่ ซึ่งแน่นอนว่าเรากำลังเห่อของใหม่ ก็อยากเห็นหน้าตาของมันในทันที ให้คงเครื่องหมาย “ถูก” ในช่องสี่เหลี่ยมนั้นไว้แล้วคลิก </w:t>
      </w:r>
      <w:r w:rsidRPr="00334AAB">
        <w:rPr>
          <w:rFonts w:ascii="TH Sarabun New" w:hAnsi="TH Sarabun New" w:cs="TH Sarabun New"/>
          <w:sz w:val="32"/>
          <w:szCs w:val="32"/>
        </w:rPr>
        <w:t>Finish</w:t>
      </w:r>
    </w:p>
    <w:p w14:paraId="1CD151F9" w14:textId="644151F9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 xml:space="preserve">  </w:t>
      </w:r>
    </w:p>
    <w:p w14:paraId="25427235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124304D" w14:textId="7A9F2855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45DB3A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9C27BB7" w14:textId="3C3386E0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511038F" w14:textId="38F2AE4D" w:rsidR="00CF58EF" w:rsidRPr="00334AAB" w:rsidRDefault="00DA15E4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64BA5BC6" wp14:editId="1D47AADC">
            <wp:simplePos x="0" y="0"/>
            <wp:positionH relativeFrom="margin">
              <wp:posOffset>1236980</wp:posOffset>
            </wp:positionH>
            <wp:positionV relativeFrom="paragraph">
              <wp:posOffset>-1236842</wp:posOffset>
            </wp:positionV>
            <wp:extent cx="2797200" cy="2368800"/>
            <wp:effectExtent l="19050" t="19050" r="22225" b="12700"/>
            <wp:wrapNone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200" cy="2368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C243F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FB62B5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AAA069F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7CCBD0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47CA962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10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เสร็จสิ้นการติดตั้งโปรแกรม </w:t>
      </w:r>
      <w:r w:rsidRPr="00334AAB">
        <w:rPr>
          <w:rFonts w:ascii="TH Sarabun New" w:hAnsi="TH Sarabun New" w:cs="TH Sarabun New"/>
          <w:sz w:val="32"/>
          <w:szCs w:val="32"/>
        </w:rPr>
        <w:t>XAMPP</w:t>
      </w:r>
    </w:p>
    <w:p w14:paraId="7D7AE765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F0C02E0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AD74EE0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2.2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โปรแกรม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Visual Studio Code</w:t>
      </w:r>
    </w:p>
    <w:p w14:paraId="70F9B8D2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5C565EA8" wp14:editId="787A3662">
            <wp:simplePos x="0" y="0"/>
            <wp:positionH relativeFrom="margin">
              <wp:align>center</wp:align>
            </wp:positionH>
            <wp:positionV relativeFrom="paragraph">
              <wp:posOffset>139456</wp:posOffset>
            </wp:positionV>
            <wp:extent cx="1567814" cy="1567816"/>
            <wp:effectExtent l="19050" t="19050" r="13970" b="1333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14" cy="156781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</w:t>
      </w:r>
    </w:p>
    <w:p w14:paraId="37343B23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69CD8873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0CF8A2B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3986C80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02B593D0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0AF4340F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57DDE5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2-1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1</w:t>
      </w: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</w:rPr>
        <w:t>Visual Studio Code</w:t>
      </w:r>
    </w:p>
    <w:p w14:paraId="78B7D399" w14:textId="77777777" w:rsidR="000A58FF" w:rsidRDefault="00CF58EF" w:rsidP="000A58F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</w:rPr>
        <w:t xml:space="preserve">Visual Studio Code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334AAB">
        <w:rPr>
          <w:rFonts w:ascii="TH Sarabun New" w:hAnsi="TH Sarabun New" w:cs="TH Sarabun New"/>
          <w:sz w:val="32"/>
          <w:szCs w:val="32"/>
        </w:rPr>
        <w:t>VS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</w:rPr>
        <w:t xml:space="preserve">Code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เป็นโปรแกรม </w:t>
      </w:r>
      <w:r w:rsidRPr="00334AAB">
        <w:rPr>
          <w:rFonts w:ascii="TH Sarabun New" w:hAnsi="TH Sarabun New" w:cs="TH Sarabun New"/>
          <w:sz w:val="32"/>
          <w:szCs w:val="32"/>
        </w:rPr>
        <w:t xml:space="preserve">Code Editor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ที่ใช้ในการแก้ไขและปรับแต่งโค้ด จากค่ายไมโครซอฟท์ มีการพัฒนาออกมาในรูปแบบของ </w:t>
      </w:r>
      <w:r w:rsidRPr="00334AAB">
        <w:rPr>
          <w:rFonts w:ascii="TH Sarabun New" w:hAnsi="TH Sarabun New" w:cs="TH Sarabun New"/>
          <w:sz w:val="32"/>
          <w:szCs w:val="32"/>
        </w:rPr>
        <w:t>Open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</w:rPr>
        <w:t xml:space="preserve">Source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จึงสามารถนำมาใช้งานได้แบบฟรี ๆ ที่ต้องการความเป็นมืออาชีพซึ่ง </w:t>
      </w:r>
      <w:r w:rsidRPr="00334AAB">
        <w:rPr>
          <w:rFonts w:ascii="TH Sarabun New" w:hAnsi="TH Sarabun New" w:cs="TH Sarabun New"/>
          <w:sz w:val="32"/>
          <w:szCs w:val="32"/>
        </w:rPr>
        <w:t xml:space="preserve">Visual Studio Code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นั้น เหมาะสำหรับนักพัฒนาโปรแกรมที่ต้องการใช้งานข้ามแพลตฟอร์ม รองรับการใช้งานทั้งบน </w:t>
      </w:r>
      <w:r w:rsidRPr="00334AAB">
        <w:rPr>
          <w:rFonts w:ascii="TH Sarabun New" w:hAnsi="TH Sarabun New" w:cs="TH Sarabun New"/>
          <w:sz w:val="32"/>
          <w:szCs w:val="32"/>
        </w:rPr>
        <w:t xml:space="preserve">Windows, macOS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334AAB">
        <w:rPr>
          <w:rFonts w:ascii="TH Sarabun New" w:hAnsi="TH Sarabun New" w:cs="TH Sarabun New"/>
          <w:sz w:val="32"/>
          <w:szCs w:val="32"/>
        </w:rPr>
        <w:t xml:space="preserve">Linux </w:t>
      </w:r>
      <w:r w:rsidRPr="00334AAB">
        <w:rPr>
          <w:rFonts w:ascii="TH Sarabun New" w:hAnsi="TH Sarabun New" w:cs="TH Sarabun New"/>
          <w:sz w:val="32"/>
          <w:szCs w:val="32"/>
          <w:cs/>
        </w:rPr>
        <w:t>สนับสนุนทั้งภาษา</w:t>
      </w:r>
      <w:r w:rsidRPr="00334AAB">
        <w:rPr>
          <w:rFonts w:ascii="TH Sarabun New" w:hAnsi="TH Sarabun New" w:cs="TH Sarabun New"/>
          <w:sz w:val="32"/>
          <w:szCs w:val="32"/>
        </w:rPr>
        <w:t>Java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</w:rPr>
        <w:t>Script, Type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</w:rPr>
        <w:t xml:space="preserve">Script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334AAB">
        <w:rPr>
          <w:rFonts w:ascii="TH Sarabun New" w:hAnsi="TH Sarabun New" w:cs="TH Sarabun New"/>
          <w:sz w:val="32"/>
          <w:szCs w:val="32"/>
        </w:rPr>
        <w:t>Node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</w:rPr>
        <w:t xml:space="preserve">JS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สามารถเชื่อมต่อกับ </w:t>
      </w:r>
      <w:r w:rsidRPr="00334AAB">
        <w:rPr>
          <w:rFonts w:ascii="TH Sarabun New" w:hAnsi="TH Sarabun New" w:cs="TH Sarabun New"/>
          <w:sz w:val="32"/>
          <w:szCs w:val="32"/>
        </w:rPr>
        <w:t xml:space="preserve">Git </w:t>
      </w:r>
    </w:p>
    <w:p w14:paraId="65B659CA" w14:textId="3F3D972F" w:rsidR="00BB77E3" w:rsidRPr="00334AAB" w:rsidRDefault="00CF58EF" w:rsidP="000A58F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 xml:space="preserve">ได้นำมาใช้งานได้ง่ายไม่ซับซ้อน มีเครื่องมือส่วนขยายต่างๆ ให้เลือกใช้อย่างมากมาก ไม่ว่าจะเป็น 1) การเปิดใช้งานภาษาอื่นๆ </w:t>
      </w:r>
    </w:p>
    <w:p w14:paraId="7826A7D4" w14:textId="77777777" w:rsidR="00A13CB5" w:rsidRDefault="00CF58EF" w:rsidP="000A58F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 xml:space="preserve">ทั้ง ภาษา </w:t>
      </w:r>
      <w:r w:rsidRPr="00334AAB">
        <w:rPr>
          <w:rFonts w:ascii="TH Sarabun New" w:hAnsi="TH Sarabun New" w:cs="TH Sarabun New"/>
          <w:sz w:val="32"/>
          <w:szCs w:val="32"/>
        </w:rPr>
        <w:t xml:space="preserve">C++, C#, Java, Python, PHP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334AAB">
        <w:rPr>
          <w:rFonts w:ascii="TH Sarabun New" w:hAnsi="TH Sarabun New" w:cs="TH Sarabun New"/>
          <w:sz w:val="32"/>
          <w:szCs w:val="32"/>
        </w:rPr>
        <w:t xml:space="preserve">Go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2) </w:t>
      </w:r>
      <w:r w:rsidRPr="00334AAB">
        <w:rPr>
          <w:rFonts w:ascii="TH Sarabun New" w:hAnsi="TH Sarabun New" w:cs="TH Sarabun New"/>
          <w:sz w:val="32"/>
          <w:szCs w:val="32"/>
        </w:rPr>
        <w:t xml:space="preserve">Themes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3) </w:t>
      </w:r>
      <w:r w:rsidRPr="00334AAB">
        <w:rPr>
          <w:rFonts w:ascii="TH Sarabun New" w:hAnsi="TH Sarabun New" w:cs="TH Sarabun New"/>
          <w:sz w:val="32"/>
          <w:szCs w:val="32"/>
        </w:rPr>
        <w:t xml:space="preserve">Debugger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4) </w:t>
      </w:r>
      <w:r w:rsidRPr="00334AAB">
        <w:rPr>
          <w:rFonts w:ascii="TH Sarabun New" w:hAnsi="TH Sarabun New" w:cs="TH Sarabun New"/>
          <w:sz w:val="32"/>
          <w:szCs w:val="32"/>
        </w:rPr>
        <w:t xml:space="preserve">Commands </w:t>
      </w:r>
    </w:p>
    <w:p w14:paraId="01CF556C" w14:textId="253B89EA" w:rsidR="00CF58EF" w:rsidRPr="00334AAB" w:rsidRDefault="00CF58EF" w:rsidP="000A58F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>เป็นต้น</w:t>
      </w:r>
    </w:p>
    <w:p w14:paraId="0A0CB58D" w14:textId="050D0B3D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bookmarkStart w:id="1" w:name="_Hlk113287799"/>
      <w:r w:rsidRPr="00334AAB">
        <w:rPr>
          <w:rFonts w:ascii="TH Sarabun New" w:hAnsi="TH Sarabun New" w:cs="TH Sarabun New"/>
          <w:sz w:val="32"/>
          <w:szCs w:val="32"/>
          <w:cs/>
        </w:rPr>
        <w:tab/>
        <w:t>2.2.1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วิธีการติดตั้ง </w:t>
      </w:r>
      <w:r w:rsidRPr="00334AAB">
        <w:rPr>
          <w:rFonts w:ascii="TH Sarabun New" w:hAnsi="TH Sarabun New" w:cs="TH Sarabun New"/>
          <w:sz w:val="32"/>
          <w:szCs w:val="32"/>
        </w:rPr>
        <w:t>Visual Studio Code</w:t>
      </w:r>
    </w:p>
    <w:p w14:paraId="249DA73C" w14:textId="2AF33968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 xml:space="preserve">2.2.1.1 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เข้าไปที่เว็บไซต์ </w:t>
      </w:r>
      <w:r w:rsidRPr="00334AAB">
        <w:rPr>
          <w:rFonts w:ascii="TH Sarabun New" w:hAnsi="TH Sarabun New" w:cs="TH Sarabun New"/>
          <w:sz w:val="32"/>
          <w:szCs w:val="32"/>
        </w:rPr>
        <w:t xml:space="preserve">https://code.visualstudio.com/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334AAB">
        <w:rPr>
          <w:rFonts w:ascii="TH Sarabun New" w:hAnsi="TH Sarabun New" w:cs="TH Sarabun New"/>
          <w:sz w:val="32"/>
          <w:szCs w:val="32"/>
        </w:rPr>
        <w:t xml:space="preserve">Download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โปรแกรม </w:t>
      </w:r>
      <w:r w:rsidRPr="00334AAB">
        <w:rPr>
          <w:rFonts w:ascii="TH Sarabun New" w:hAnsi="TH Sarabun New" w:cs="TH Sarabun New"/>
          <w:sz w:val="32"/>
          <w:szCs w:val="32"/>
        </w:rPr>
        <w:t xml:space="preserve">VS Code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โดยเลือกให้ตรงกับ </w:t>
      </w:r>
      <w:r w:rsidRPr="00334AAB">
        <w:rPr>
          <w:rFonts w:ascii="TH Sarabun New" w:hAnsi="TH Sarabun New" w:cs="TH Sarabun New"/>
          <w:sz w:val="32"/>
          <w:szCs w:val="32"/>
        </w:rPr>
        <w:t xml:space="preserve">OS </w:t>
      </w:r>
      <w:r w:rsidRPr="00334AAB">
        <w:rPr>
          <w:rFonts w:ascii="TH Sarabun New" w:hAnsi="TH Sarabun New" w:cs="TH Sarabun New"/>
          <w:sz w:val="32"/>
          <w:szCs w:val="32"/>
          <w:cs/>
        </w:rPr>
        <w:t>ของเครื่องคอมพิวเตอร์</w:t>
      </w:r>
    </w:p>
    <w:bookmarkEnd w:id="1"/>
    <w:p w14:paraId="4F257E6E" w14:textId="65D63B96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 xml:space="preserve">  </w:t>
      </w:r>
    </w:p>
    <w:p w14:paraId="6C702427" w14:textId="7D4466C6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527DAC4" w14:textId="4427A873" w:rsidR="00CF58EF" w:rsidRPr="00334AAB" w:rsidRDefault="00915F4E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73600" behindDoc="0" locked="0" layoutInCell="1" allowOverlap="1" wp14:anchorId="03854843" wp14:editId="31D81164">
            <wp:simplePos x="0" y="0"/>
            <wp:positionH relativeFrom="margin">
              <wp:posOffset>665010</wp:posOffset>
            </wp:positionH>
            <wp:positionV relativeFrom="paragraph">
              <wp:posOffset>-483125</wp:posOffset>
            </wp:positionV>
            <wp:extent cx="3944064" cy="2102388"/>
            <wp:effectExtent l="19050" t="19050" r="18415" b="12700"/>
            <wp:wrapNone/>
            <wp:docPr id="13" name="Picture 13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064" cy="210238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00489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6ED122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FDE71CD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3C0CD9F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69D01E2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05E32FD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8D6DF5D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2-1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</w:rPr>
        <w:t>Website Visual Studio Code</w:t>
      </w:r>
    </w:p>
    <w:p w14:paraId="5643C940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2.2.1.2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ดับเบิ้ลคลิก หรือคลิกขวาและกด “</w:t>
      </w:r>
      <w:r w:rsidRPr="00334AAB">
        <w:rPr>
          <w:rFonts w:ascii="TH Sarabun New" w:hAnsi="TH Sarabun New" w:cs="TH Sarabun New"/>
          <w:sz w:val="32"/>
          <w:szCs w:val="32"/>
        </w:rPr>
        <w:t xml:space="preserve">Open” </w:t>
      </w:r>
      <w:r w:rsidRPr="00334AAB">
        <w:rPr>
          <w:rFonts w:ascii="TH Sarabun New" w:hAnsi="TH Sarabun New" w:cs="TH Sarabun New"/>
          <w:sz w:val="32"/>
          <w:szCs w:val="32"/>
          <w:cs/>
        </w:rPr>
        <w:t>โปรแกรมที่ดาวน์โหลดมา</w:t>
      </w:r>
    </w:p>
    <w:p w14:paraId="018C8D9F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3649FD94" wp14:editId="4F91EB82">
            <wp:simplePos x="0" y="0"/>
            <wp:positionH relativeFrom="margin">
              <wp:align>center</wp:align>
            </wp:positionH>
            <wp:positionV relativeFrom="paragraph">
              <wp:posOffset>153035</wp:posOffset>
            </wp:positionV>
            <wp:extent cx="3945600" cy="2102400"/>
            <wp:effectExtent l="19050" t="19050" r="17145" b="12700"/>
            <wp:wrapNone/>
            <wp:docPr id="14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02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 </w:t>
      </w:r>
    </w:p>
    <w:p w14:paraId="0821B96C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0D3219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EBCED39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0E55E7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A66BB22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226081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8123EC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EFFA7B3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0D1291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2-1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</w:rPr>
        <w:t xml:space="preserve">Open </w:t>
      </w:r>
      <w:r w:rsidRPr="00334AAB">
        <w:rPr>
          <w:rFonts w:ascii="TH Sarabun New" w:hAnsi="TH Sarabun New" w:cs="TH Sarabun New"/>
          <w:sz w:val="32"/>
          <w:szCs w:val="32"/>
          <w:cs/>
        </w:rPr>
        <w:t>ไฟล์</w:t>
      </w:r>
    </w:p>
    <w:p w14:paraId="73230204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2.2.1.3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คลิกปุ่ม “</w:t>
      </w:r>
      <w:r w:rsidRPr="00334AAB">
        <w:rPr>
          <w:rFonts w:ascii="TH Sarabun New" w:hAnsi="TH Sarabun New" w:cs="TH Sarabun New"/>
          <w:sz w:val="32"/>
          <w:szCs w:val="32"/>
        </w:rPr>
        <w:t>Run”</w:t>
      </w:r>
    </w:p>
    <w:p w14:paraId="21115468" w14:textId="142AE672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 xml:space="preserve">  </w:t>
      </w:r>
    </w:p>
    <w:p w14:paraId="30DFF006" w14:textId="663E4A0B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A07F2A5" w14:textId="22BF5125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DF45CF6" w14:textId="64626C4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29F2BF9" w14:textId="19C8CE80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F66CACC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57EB7B1" w14:textId="15B09B25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959FB5D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C0CCE37" w14:textId="2098BB21" w:rsidR="00CF58EF" w:rsidRPr="00334AAB" w:rsidRDefault="000E0DA3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75648" behindDoc="0" locked="0" layoutInCell="1" allowOverlap="1" wp14:anchorId="2C04C4C7" wp14:editId="2EDF483A">
            <wp:simplePos x="0" y="0"/>
            <wp:positionH relativeFrom="margin">
              <wp:posOffset>1149350</wp:posOffset>
            </wp:positionH>
            <wp:positionV relativeFrom="paragraph">
              <wp:posOffset>-865946</wp:posOffset>
            </wp:positionV>
            <wp:extent cx="2797200" cy="2368800"/>
            <wp:effectExtent l="19050" t="19050" r="22225" b="12700"/>
            <wp:wrapNone/>
            <wp:docPr id="1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200" cy="2368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4FED00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1CAFF30" w14:textId="77777777" w:rsidR="000E0DA3" w:rsidRDefault="000E0DA3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68EFE88" w14:textId="77777777" w:rsidR="000E0DA3" w:rsidRDefault="000E0DA3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33C8B72" w14:textId="77777777" w:rsidR="000E0DA3" w:rsidRDefault="000E0DA3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11B3B8C" w14:textId="77777777" w:rsidR="000E0DA3" w:rsidRDefault="000E0DA3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F43C462" w14:textId="44BE3C4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2-1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คลิกปุ่ม </w:t>
      </w:r>
      <w:r w:rsidRPr="00334AAB">
        <w:rPr>
          <w:rFonts w:ascii="TH Sarabun New" w:hAnsi="TH Sarabun New" w:cs="TH Sarabun New"/>
          <w:sz w:val="32"/>
          <w:szCs w:val="32"/>
        </w:rPr>
        <w:t>Run</w:t>
      </w:r>
    </w:p>
    <w:p w14:paraId="75D1C3F5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B57957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59EE1FF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B50CA7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 xml:space="preserve">2.2.1.4 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>เลือก “</w:t>
      </w:r>
      <w:r w:rsidRPr="00334AAB">
        <w:rPr>
          <w:rFonts w:ascii="TH Sarabun New" w:hAnsi="TH Sarabun New" w:cs="TH Sarabun New"/>
          <w:sz w:val="32"/>
          <w:szCs w:val="32"/>
        </w:rPr>
        <w:t>I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</w:rPr>
        <w:t xml:space="preserve">Accept the Agreement” </w:t>
      </w:r>
      <w:r w:rsidRPr="00334AAB">
        <w:rPr>
          <w:rFonts w:ascii="TH Sarabun New" w:hAnsi="TH Sarabun New" w:cs="TH Sarabun New"/>
          <w:sz w:val="32"/>
          <w:szCs w:val="32"/>
          <w:cs/>
        </w:rPr>
        <w:t>และคลิกปุ่ม “</w:t>
      </w:r>
      <w:r w:rsidRPr="00334AAB">
        <w:rPr>
          <w:rFonts w:ascii="TH Sarabun New" w:hAnsi="TH Sarabun New" w:cs="TH Sarabun New"/>
          <w:sz w:val="32"/>
          <w:szCs w:val="32"/>
        </w:rPr>
        <w:t>Next &gt;”</w:t>
      </w:r>
    </w:p>
    <w:p w14:paraId="5574982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1B7BB8D8" wp14:editId="746EE525">
            <wp:simplePos x="0" y="0"/>
            <wp:positionH relativeFrom="margin">
              <wp:align>center</wp:align>
            </wp:positionH>
            <wp:positionV relativeFrom="paragraph">
              <wp:posOffset>112199</wp:posOffset>
            </wp:positionV>
            <wp:extent cx="2797200" cy="2368800"/>
            <wp:effectExtent l="19050" t="19050" r="22225" b="12700"/>
            <wp:wrapNone/>
            <wp:docPr id="16" name="Picture 16" descr="Image for pos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200" cy="23688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</w:rPr>
        <w:t xml:space="preserve">  </w:t>
      </w:r>
    </w:p>
    <w:p w14:paraId="74FE6809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EEA06DF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3167E8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10152B2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ACE32F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386A97D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021063D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DF9263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A3C77A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CC63F4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2-15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เลือก </w:t>
      </w:r>
      <w:r w:rsidRPr="00334AAB">
        <w:rPr>
          <w:rFonts w:ascii="TH Sarabun New" w:hAnsi="TH Sarabun New" w:cs="TH Sarabun New"/>
          <w:sz w:val="32"/>
          <w:szCs w:val="32"/>
        </w:rPr>
        <w:t xml:space="preserve">accept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4C76F7FD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ab/>
      </w:r>
      <w:r w:rsidRPr="00334AAB">
        <w:rPr>
          <w:rFonts w:ascii="TH Sarabun New" w:hAnsi="TH Sarabun New" w:cs="TH Sarabun New"/>
          <w:sz w:val="32"/>
          <w:szCs w:val="32"/>
        </w:rPr>
        <w:tab/>
        <w:t xml:space="preserve">2.2.1.5 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เลือกพื้นที่ในการจัดเก็บโปรแกรม (แนะนำให้ใช้ </w:t>
      </w:r>
      <w:r w:rsidRPr="00334AAB">
        <w:rPr>
          <w:rFonts w:ascii="TH Sarabun New" w:hAnsi="TH Sarabun New" w:cs="TH Sarabun New"/>
          <w:sz w:val="32"/>
          <w:szCs w:val="32"/>
        </w:rPr>
        <w:t xml:space="preserve">Default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ที่ให้มา) </w:t>
      </w:r>
      <w:r w:rsidRPr="00334AAB">
        <w:rPr>
          <w:rFonts w:ascii="TH Sarabun New" w:hAnsi="TH Sarabun New" w:cs="TH Sarabun New"/>
          <w:sz w:val="32"/>
          <w:szCs w:val="32"/>
        </w:rPr>
        <w:br/>
      </w:r>
      <w:r w:rsidRPr="00334AAB">
        <w:rPr>
          <w:rFonts w:ascii="TH Sarabun New" w:hAnsi="TH Sarabun New" w:cs="TH Sarabun New"/>
          <w:sz w:val="32"/>
          <w:szCs w:val="32"/>
          <w:cs/>
        </w:rPr>
        <w:t>และคลิกปุ่ม “</w:t>
      </w:r>
      <w:r w:rsidRPr="00334AAB">
        <w:rPr>
          <w:rFonts w:ascii="TH Sarabun New" w:hAnsi="TH Sarabun New" w:cs="TH Sarabun New"/>
          <w:sz w:val="32"/>
          <w:szCs w:val="32"/>
        </w:rPr>
        <w:t>Next &gt;”</w:t>
      </w:r>
    </w:p>
    <w:p w14:paraId="0B14734A" w14:textId="7A97E814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 xml:space="preserve">  </w:t>
      </w:r>
    </w:p>
    <w:p w14:paraId="2A979136" w14:textId="08425ED6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3AA885B" w14:textId="1EF1119D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03DC655" w14:textId="0324C030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CEE51FE" w14:textId="33EDA07E" w:rsidR="00CF58EF" w:rsidRPr="00334AAB" w:rsidRDefault="00F47498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77696" behindDoc="0" locked="0" layoutInCell="1" allowOverlap="1" wp14:anchorId="5D59C2DC" wp14:editId="7D251264">
            <wp:simplePos x="0" y="0"/>
            <wp:positionH relativeFrom="margin">
              <wp:posOffset>1069975</wp:posOffset>
            </wp:positionH>
            <wp:positionV relativeFrom="paragraph">
              <wp:posOffset>-913516</wp:posOffset>
            </wp:positionV>
            <wp:extent cx="2797200" cy="2368800"/>
            <wp:effectExtent l="19050" t="19050" r="22225" b="12700"/>
            <wp:wrapNone/>
            <wp:docPr id="17" name="Picture 17" descr="Image for pos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200" cy="23688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C5012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228915D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95D79E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21B241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64503B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0AB55B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2-1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เลือกตำแหน่งที่ติดตั้งโปรแกรมแล้วคลิกปุ่ม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638BB863" w14:textId="06021F21" w:rsidR="00CF58EF" w:rsidRPr="00334AAB" w:rsidRDefault="002942C9" w:rsidP="00CF58EF">
      <w:pPr>
        <w:tabs>
          <w:tab w:val="left" w:pos="425"/>
          <w:tab w:val="left" w:pos="964"/>
        </w:tabs>
        <w:spacing w:before="240"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CF58EF" w:rsidRPr="00334AAB">
        <w:rPr>
          <w:rFonts w:ascii="TH Sarabun New" w:hAnsi="TH Sarabun New" w:cs="TH Sarabun New"/>
          <w:sz w:val="32"/>
          <w:szCs w:val="32"/>
        </w:rPr>
        <w:t xml:space="preserve">2.2.1.6  </w:t>
      </w:r>
      <w:r w:rsidR="00CF58EF" w:rsidRPr="00334AAB">
        <w:rPr>
          <w:rFonts w:ascii="TH Sarabun New" w:hAnsi="TH Sarabun New" w:cs="TH Sarabun New"/>
          <w:sz w:val="32"/>
          <w:szCs w:val="32"/>
          <w:cs/>
        </w:rPr>
        <w:t>คลิกปุ่ม “</w:t>
      </w:r>
      <w:r w:rsidR="00CF58EF" w:rsidRPr="00334AAB">
        <w:rPr>
          <w:rFonts w:ascii="TH Sarabun New" w:hAnsi="TH Sarabun New" w:cs="TH Sarabun New"/>
          <w:sz w:val="32"/>
          <w:szCs w:val="32"/>
        </w:rPr>
        <w:t>Next &gt;”</w:t>
      </w:r>
    </w:p>
    <w:p w14:paraId="022D8AF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1A849018" wp14:editId="6A98A76E">
            <wp:simplePos x="0" y="0"/>
            <wp:positionH relativeFrom="margin">
              <wp:align>center</wp:align>
            </wp:positionH>
            <wp:positionV relativeFrom="paragraph">
              <wp:posOffset>100476</wp:posOffset>
            </wp:positionV>
            <wp:extent cx="2797200" cy="2368800"/>
            <wp:effectExtent l="19050" t="19050" r="22225" b="12700"/>
            <wp:wrapNone/>
            <wp:docPr id="18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200" cy="2368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</w:rPr>
        <w:t xml:space="preserve">  </w:t>
      </w:r>
    </w:p>
    <w:p w14:paraId="2838761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916A307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4791225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3B9DDAD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C79ED39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C8E601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D09885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1C0ECC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147EFA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FC181F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2-17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4DA44962" w14:textId="06741BD6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ab/>
      </w:r>
      <w:r w:rsidRPr="00334AAB">
        <w:rPr>
          <w:rFonts w:ascii="TH Sarabun New" w:hAnsi="TH Sarabun New" w:cs="TH Sarabun New"/>
          <w:sz w:val="32"/>
          <w:szCs w:val="32"/>
        </w:rPr>
        <w:tab/>
        <w:t xml:space="preserve">2.2.1.7 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เลือกส่วนเพิ่มงานให้เลือก </w:t>
      </w:r>
      <w:r w:rsidRPr="00334AAB">
        <w:rPr>
          <w:rFonts w:ascii="TH Sarabun New" w:hAnsi="TH Sarabun New" w:cs="TH Sarabun New"/>
          <w:sz w:val="32"/>
          <w:szCs w:val="32"/>
        </w:rPr>
        <w:t xml:space="preserve">Create a Desktop Icon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334AAB">
        <w:rPr>
          <w:rFonts w:ascii="TH Sarabun New" w:hAnsi="TH Sarabun New" w:cs="TH Sarabun New"/>
          <w:sz w:val="32"/>
          <w:szCs w:val="32"/>
        </w:rPr>
        <w:t xml:space="preserve">Add to PATH (Requires Shell Restart) </w:t>
      </w:r>
      <w:r w:rsidRPr="00334AAB">
        <w:rPr>
          <w:rFonts w:ascii="TH Sarabun New" w:hAnsi="TH Sarabun New" w:cs="TH Sarabun New"/>
          <w:sz w:val="32"/>
          <w:szCs w:val="32"/>
          <w:cs/>
        </w:rPr>
        <w:t>จากนั้นให้คลิกปุ่ม “</w:t>
      </w:r>
      <w:r w:rsidRPr="00334AAB">
        <w:rPr>
          <w:rFonts w:ascii="TH Sarabun New" w:hAnsi="TH Sarabun New" w:cs="TH Sarabun New"/>
          <w:sz w:val="32"/>
          <w:szCs w:val="32"/>
        </w:rPr>
        <w:t>Next &gt;”</w:t>
      </w:r>
    </w:p>
    <w:p w14:paraId="32A00E38" w14:textId="7F58EF9B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 xml:space="preserve">  </w:t>
      </w:r>
    </w:p>
    <w:p w14:paraId="414E371C" w14:textId="7539F6A1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0A512EC" w14:textId="319656EA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7D3DB34" w14:textId="7129CF3A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58D09E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EC266C4" w14:textId="6F911A02" w:rsidR="00CF58EF" w:rsidRPr="00334AAB" w:rsidRDefault="005B50C1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7D5C286F" wp14:editId="17DB3467">
            <wp:simplePos x="0" y="0"/>
            <wp:positionH relativeFrom="margin">
              <wp:posOffset>1299762</wp:posOffset>
            </wp:positionH>
            <wp:positionV relativeFrom="paragraph">
              <wp:posOffset>-1216494</wp:posOffset>
            </wp:positionV>
            <wp:extent cx="2797200" cy="2368800"/>
            <wp:effectExtent l="19050" t="19050" r="22225" b="12700"/>
            <wp:wrapNone/>
            <wp:docPr id="19" name="Picture 19" descr="Image for pos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200" cy="23688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ED6AB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923852F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2B9375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68CC139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71CF8CB" w14:textId="2208FD08" w:rsidR="00CF58EF" w:rsidRPr="00334AAB" w:rsidRDefault="00CF58EF" w:rsidP="0005105B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2-18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เลือก </w:t>
      </w:r>
      <w:r w:rsidRPr="00334AAB">
        <w:rPr>
          <w:rFonts w:ascii="TH Sarabun New" w:hAnsi="TH Sarabun New" w:cs="TH Sarabun New"/>
          <w:sz w:val="32"/>
          <w:szCs w:val="32"/>
        </w:rPr>
        <w:t xml:space="preserve">Add to Path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แล้วคลิกปุ่ม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6D815F3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72F5252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ab/>
      </w:r>
      <w:r w:rsidRPr="00334AAB">
        <w:rPr>
          <w:rFonts w:ascii="TH Sarabun New" w:hAnsi="TH Sarabun New" w:cs="TH Sarabun New"/>
          <w:sz w:val="32"/>
          <w:szCs w:val="32"/>
        </w:rPr>
        <w:tab/>
        <w:t xml:space="preserve">2.2.1.8  </w:t>
      </w:r>
      <w:r w:rsidRPr="00334AAB">
        <w:rPr>
          <w:rFonts w:ascii="TH Sarabun New" w:hAnsi="TH Sarabun New" w:cs="TH Sarabun New"/>
          <w:sz w:val="32"/>
          <w:szCs w:val="32"/>
          <w:cs/>
        </w:rPr>
        <w:t>คลิกปุ่ม “</w:t>
      </w:r>
      <w:r w:rsidRPr="00334AAB">
        <w:rPr>
          <w:rFonts w:ascii="TH Sarabun New" w:hAnsi="TH Sarabun New" w:cs="TH Sarabun New"/>
          <w:sz w:val="32"/>
          <w:szCs w:val="32"/>
        </w:rPr>
        <w:t xml:space="preserve">Install” </w:t>
      </w:r>
      <w:r w:rsidRPr="00334AAB">
        <w:rPr>
          <w:rFonts w:ascii="TH Sarabun New" w:hAnsi="TH Sarabun New" w:cs="TH Sarabun New"/>
          <w:sz w:val="32"/>
          <w:szCs w:val="32"/>
          <w:cs/>
        </w:rPr>
        <w:t>เพื่อติดตั้งโปรแกรม</w:t>
      </w:r>
    </w:p>
    <w:p w14:paraId="0D75DF3F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291C5711" wp14:editId="3F4502BD">
            <wp:simplePos x="0" y="0"/>
            <wp:positionH relativeFrom="margin">
              <wp:posOffset>1213339</wp:posOffset>
            </wp:positionH>
            <wp:positionV relativeFrom="paragraph">
              <wp:posOffset>100476</wp:posOffset>
            </wp:positionV>
            <wp:extent cx="2797200" cy="2368800"/>
            <wp:effectExtent l="19050" t="19050" r="22225" b="12700"/>
            <wp:wrapNone/>
            <wp:docPr id="21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200" cy="2368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</w:rPr>
        <w:t xml:space="preserve">  </w:t>
      </w:r>
    </w:p>
    <w:p w14:paraId="7E0223FD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32B9247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99780E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4386F2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40D6AE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1CB3F8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D5080E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46DB82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03E2CF3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C4F2105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2-19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>กำลังติดตั้งโปรแกรม</w:t>
      </w:r>
    </w:p>
    <w:p w14:paraId="32B2A63E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ab/>
      </w:r>
      <w:r w:rsidRPr="00334AAB">
        <w:rPr>
          <w:rFonts w:ascii="TH Sarabun New" w:hAnsi="TH Sarabun New" w:cs="TH Sarabun New"/>
          <w:sz w:val="32"/>
          <w:szCs w:val="32"/>
        </w:rPr>
        <w:tab/>
        <w:t xml:space="preserve">2.2.1.9  </w:t>
      </w:r>
      <w:r w:rsidRPr="00334AAB">
        <w:rPr>
          <w:rFonts w:ascii="TH Sarabun New" w:hAnsi="TH Sarabun New" w:cs="TH Sarabun New"/>
          <w:sz w:val="32"/>
          <w:szCs w:val="32"/>
          <w:cs/>
        </w:rPr>
        <w:t>คลิกปุ่ม “</w:t>
      </w:r>
      <w:r w:rsidRPr="00334AAB">
        <w:rPr>
          <w:rFonts w:ascii="TH Sarabun New" w:hAnsi="TH Sarabun New" w:cs="TH Sarabun New"/>
          <w:sz w:val="32"/>
          <w:szCs w:val="32"/>
        </w:rPr>
        <w:t xml:space="preserve">Finish”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เสร็จสิ้นการติดตั้งโปรแกรม </w:t>
      </w:r>
      <w:r w:rsidRPr="00334AAB">
        <w:rPr>
          <w:rFonts w:ascii="TH Sarabun New" w:hAnsi="TH Sarabun New" w:cs="TH Sarabun New"/>
          <w:sz w:val="32"/>
          <w:szCs w:val="32"/>
        </w:rPr>
        <w:t>VS Code</w:t>
      </w:r>
    </w:p>
    <w:p w14:paraId="0AA07045" w14:textId="4651D1DD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 xml:space="preserve">  </w:t>
      </w:r>
    </w:p>
    <w:p w14:paraId="47FFAF14" w14:textId="2D4E514D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6EC6BF5" w14:textId="7D0F22AC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6F659BE" w14:textId="0A49F3BC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3DD894A" w14:textId="63930D15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4E8CFB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275BF0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A2D584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89FE671" w14:textId="3091B0F8" w:rsidR="00CF58EF" w:rsidRPr="00334AAB" w:rsidRDefault="00DE0CBA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5586E526" wp14:editId="13CB4CE5">
            <wp:simplePos x="0" y="0"/>
            <wp:positionH relativeFrom="margin">
              <wp:posOffset>1219669</wp:posOffset>
            </wp:positionH>
            <wp:positionV relativeFrom="paragraph">
              <wp:posOffset>-1437999</wp:posOffset>
            </wp:positionV>
            <wp:extent cx="2797200" cy="2368800"/>
            <wp:effectExtent l="19050" t="19050" r="22225" b="12700"/>
            <wp:wrapNone/>
            <wp:docPr id="23" name="Picture 23" descr="Image for pos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200" cy="23688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5870A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7C544A7" w14:textId="77777777" w:rsidR="00DE0CBA" w:rsidRDefault="00DE0CBA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35DECAF" w14:textId="77777777" w:rsidR="00DE0CBA" w:rsidRDefault="00DE0CBA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0E70E04" w14:textId="15E7A97D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2-20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เสร็จสิ้นการติดตั้งโปรแกรม </w:t>
      </w:r>
      <w:r w:rsidRPr="00334AAB">
        <w:rPr>
          <w:rFonts w:ascii="TH Sarabun New" w:hAnsi="TH Sarabun New" w:cs="TH Sarabun New"/>
          <w:sz w:val="32"/>
          <w:szCs w:val="32"/>
        </w:rPr>
        <w:t>Visual Studio Code</w:t>
      </w:r>
    </w:p>
    <w:p w14:paraId="5B116447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540D3C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30A61C5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055BDE7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462F9A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41007A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602944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2.3  </w:t>
      </w: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ภาษา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PHP</w:t>
      </w:r>
    </w:p>
    <w:p w14:paraId="0BFEE58C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noProof/>
          <w:color w:val="333333"/>
          <w:sz w:val="32"/>
          <w:szCs w:val="32"/>
          <w:shd w:val="clear" w:color="auto" w:fill="FFFFFF"/>
        </w:rPr>
        <w:drawing>
          <wp:anchor distT="0" distB="0" distL="114300" distR="114300" simplePos="0" relativeHeight="251682816" behindDoc="0" locked="0" layoutInCell="1" allowOverlap="1" wp14:anchorId="4D789557" wp14:editId="26061874">
            <wp:simplePos x="0" y="0"/>
            <wp:positionH relativeFrom="margin">
              <wp:align>center</wp:align>
            </wp:positionH>
            <wp:positionV relativeFrom="paragraph">
              <wp:posOffset>157138</wp:posOffset>
            </wp:positionV>
            <wp:extent cx="3465293" cy="1871980"/>
            <wp:effectExtent l="19050" t="19050" r="20955" b="1397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293" cy="18719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</w:t>
      </w:r>
    </w:p>
    <w:p w14:paraId="4CB8F477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6E87537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8990A90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0237218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180E5BD7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9E5FD2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072CCA69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C5DD58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2-2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1</w:t>
      </w: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</w:rPr>
        <w:t>PHP</w:t>
      </w:r>
    </w:p>
    <w:p w14:paraId="098871A5" w14:textId="77777777" w:rsidR="00B6657B" w:rsidRPr="00334AAB" w:rsidRDefault="00CF58EF" w:rsidP="00B6657B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ab/>
      </w:r>
    </w:p>
    <w:p w14:paraId="59F1881C" w14:textId="77777777" w:rsidR="00B81172" w:rsidRDefault="00B81172" w:rsidP="00B6657B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25DAB32" w14:textId="77777777" w:rsidR="004243EC" w:rsidRDefault="000B1FD3" w:rsidP="00B6657B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CF58EF" w:rsidRPr="00334AAB">
        <w:rPr>
          <w:rFonts w:ascii="TH Sarabun New" w:hAnsi="TH Sarabun New" w:cs="TH Sarabun New"/>
          <w:sz w:val="32"/>
          <w:szCs w:val="32"/>
          <w:cs/>
        </w:rPr>
        <w:t>พีเอชพี (</w:t>
      </w:r>
      <w:r w:rsidR="00CF58EF" w:rsidRPr="00334AAB">
        <w:rPr>
          <w:rFonts w:ascii="TH Sarabun New" w:hAnsi="TH Sarabun New" w:cs="TH Sarabun New"/>
          <w:sz w:val="32"/>
          <w:szCs w:val="32"/>
        </w:rPr>
        <w:t xml:space="preserve">PHP) </w:t>
      </w:r>
      <w:r w:rsidR="00CF58EF" w:rsidRPr="00334AAB">
        <w:rPr>
          <w:rFonts w:ascii="TH Sarabun New" w:hAnsi="TH Sarabun New" w:cs="TH Sarabun New"/>
          <w:sz w:val="32"/>
          <w:szCs w:val="32"/>
          <w:cs/>
        </w:rPr>
        <w:t>คือ ภาษาคอมพิวเตอร์ในลักษณะเซิร์ฟเวอร์-ไซด์ สคริปต์ โดยลิขสิทธิ์</w:t>
      </w:r>
    </w:p>
    <w:p w14:paraId="782100AE" w14:textId="77777777" w:rsidR="004243EC" w:rsidRDefault="00CF58EF" w:rsidP="00B6657B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 xml:space="preserve">อยู่ในลักษณะโอเพนซอร์ส ภาษาพีเอชพีใช้สำหรับจัดทำเว็บไซต์ และแสดงผลออกมาในรูปแบบ </w:t>
      </w:r>
      <w:r w:rsidRPr="00334AAB">
        <w:rPr>
          <w:rFonts w:ascii="TH Sarabun New" w:hAnsi="TH Sarabun New" w:cs="TH Sarabun New"/>
          <w:sz w:val="32"/>
          <w:szCs w:val="32"/>
        </w:rPr>
        <w:t xml:space="preserve">HTML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โดยมีรากฐานโครงสร้างคำสั่งมาจากภาษา ภาษาซี ภาษาจาวา และ ภาษาเพิร์ล ซึ่งภาษาพีเอชพีนั้นง่ายต่อการเรียนรู้ ซึ่งเป้าหมายหลักของภาษานี้ คือให้นักพัฒนาเว็บไซต์สามารถเขียน </w:t>
      </w:r>
    </w:p>
    <w:p w14:paraId="16D50BB6" w14:textId="2524155D" w:rsidR="00CF58EF" w:rsidRPr="00334AAB" w:rsidRDefault="00CF58EF" w:rsidP="00B6657B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>เว็บเพจ ที่มีการตอบโต้ได้อย่างรวดเร็ว</w:t>
      </w:r>
    </w:p>
    <w:p w14:paraId="38F182D9" w14:textId="77777777" w:rsidR="000C48AC" w:rsidRDefault="000C48AC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887C0A3" w14:textId="77777777" w:rsidR="000C48AC" w:rsidRDefault="000C48AC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62F0808" w14:textId="2435A1AA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 xml:space="preserve">2.4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ภาษา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CSS</w:t>
      </w:r>
    </w:p>
    <w:p w14:paraId="5553D640" w14:textId="70B2DB19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</w:t>
      </w:r>
    </w:p>
    <w:p w14:paraId="0C4F29B3" w14:textId="188C3530" w:rsidR="00CF58EF" w:rsidRPr="00334AAB" w:rsidRDefault="00207865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noProof/>
          <w:color w:val="333333"/>
          <w:sz w:val="32"/>
          <w:szCs w:val="32"/>
          <w:shd w:val="clear" w:color="auto" w:fill="FFFFFF"/>
        </w:rPr>
        <w:drawing>
          <wp:anchor distT="0" distB="0" distL="114300" distR="114300" simplePos="0" relativeHeight="251683840" behindDoc="0" locked="0" layoutInCell="1" allowOverlap="1" wp14:anchorId="52E4D88E" wp14:editId="0B70C835">
            <wp:simplePos x="0" y="0"/>
            <wp:positionH relativeFrom="margin">
              <wp:posOffset>1841776</wp:posOffset>
            </wp:positionH>
            <wp:positionV relativeFrom="paragraph">
              <wp:posOffset>-265016</wp:posOffset>
            </wp:positionV>
            <wp:extent cx="1638300" cy="1638300"/>
            <wp:effectExtent l="19050" t="19050" r="19050" b="1905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6383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FF605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71FB8CF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7019073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420F6EE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51EA00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2EE465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2-2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2 </w:t>
      </w:r>
      <w:r w:rsidRPr="00334AAB">
        <w:rPr>
          <w:rFonts w:ascii="TH Sarabun New" w:hAnsi="TH Sarabun New" w:cs="TH Sarabun New"/>
          <w:sz w:val="32"/>
          <w:szCs w:val="32"/>
        </w:rPr>
        <w:t>CSS</w:t>
      </w:r>
    </w:p>
    <w:p w14:paraId="292FC44D" w14:textId="77777777" w:rsidR="00BE520E" w:rsidRDefault="00CF58EF" w:rsidP="00BE520E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pacing w:val="-6"/>
          <w:sz w:val="32"/>
          <w:szCs w:val="32"/>
        </w:rPr>
        <w:t xml:space="preserve">CSS </w:t>
      </w:r>
      <w:r w:rsidRPr="00334AAB">
        <w:rPr>
          <w:rFonts w:ascii="TH Sarabun New" w:hAnsi="TH Sarabun New" w:cs="TH Sarabun New"/>
          <w:spacing w:val="-6"/>
          <w:sz w:val="32"/>
          <w:szCs w:val="32"/>
          <w:cs/>
        </w:rPr>
        <w:t xml:space="preserve">คือ ภาษาที่ใช้สำหรับตกแต่งเอกสาร </w:t>
      </w:r>
      <w:r w:rsidRPr="00334AAB">
        <w:rPr>
          <w:rFonts w:ascii="TH Sarabun New" w:hAnsi="TH Sarabun New" w:cs="TH Sarabun New"/>
          <w:spacing w:val="-6"/>
          <w:sz w:val="32"/>
          <w:szCs w:val="32"/>
        </w:rPr>
        <w:t xml:space="preserve">HTML / XHTML </w:t>
      </w:r>
      <w:r w:rsidRPr="00334AAB">
        <w:rPr>
          <w:rFonts w:ascii="TH Sarabun New" w:hAnsi="TH Sarabun New" w:cs="TH Sarabun New"/>
          <w:spacing w:val="-6"/>
          <w:sz w:val="32"/>
          <w:szCs w:val="32"/>
          <w:cs/>
        </w:rPr>
        <w:t>ให้มีหน้าตา สีสัน ระยะห่าง พื้นหลัง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เส้นขอบและอื่นๆ ตามที่ต้องการ </w:t>
      </w:r>
      <w:r w:rsidRPr="00334AAB">
        <w:rPr>
          <w:rFonts w:ascii="TH Sarabun New" w:hAnsi="TH Sarabun New" w:cs="TH Sarabun New"/>
          <w:sz w:val="32"/>
          <w:szCs w:val="32"/>
        </w:rPr>
        <w:t xml:space="preserve">CSS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ย่อมาจาก </w:t>
      </w:r>
      <w:r w:rsidRPr="00334AAB">
        <w:rPr>
          <w:rFonts w:ascii="TH Sarabun New" w:hAnsi="TH Sarabun New" w:cs="TH Sarabun New"/>
          <w:sz w:val="32"/>
          <w:szCs w:val="32"/>
        </w:rPr>
        <w:t xml:space="preserve">Cascading Style Sheets </w:t>
      </w:r>
      <w:r w:rsidRPr="00334AAB">
        <w:rPr>
          <w:rFonts w:ascii="TH Sarabun New" w:hAnsi="TH Sarabun New" w:cs="TH Sarabun New"/>
          <w:sz w:val="32"/>
          <w:szCs w:val="32"/>
          <w:cs/>
        </w:rPr>
        <w:t>มีลักษณะเป็นภาษา</w:t>
      </w:r>
    </w:p>
    <w:p w14:paraId="6A0E80D4" w14:textId="2CBB516E" w:rsidR="00CF58EF" w:rsidRPr="00334AAB" w:rsidRDefault="00CF58EF" w:rsidP="00BE520E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 xml:space="preserve">ที่มีรูปแบบในการเขียน </w:t>
      </w:r>
      <w:r w:rsidRPr="00334AAB">
        <w:rPr>
          <w:rFonts w:ascii="TH Sarabun New" w:hAnsi="TH Sarabun New" w:cs="TH Sarabun New"/>
          <w:sz w:val="32"/>
          <w:szCs w:val="32"/>
        </w:rPr>
        <w:t xml:space="preserve">Syntax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แบบเฉพาะและได้ถูกกำหนดมาตรฐานโดย </w:t>
      </w:r>
      <w:r w:rsidRPr="00334AAB">
        <w:rPr>
          <w:rFonts w:ascii="TH Sarabun New" w:hAnsi="TH Sarabun New" w:cs="TH Sarabun New"/>
          <w:sz w:val="32"/>
          <w:szCs w:val="32"/>
        </w:rPr>
        <w:t>W</w:t>
      </w:r>
      <w:r w:rsidRPr="00334AAB">
        <w:rPr>
          <w:rFonts w:ascii="TH Sarabun New" w:hAnsi="TH Sarabun New" w:cs="TH Sarabun New"/>
          <w:sz w:val="32"/>
          <w:szCs w:val="32"/>
          <w:cs/>
        </w:rPr>
        <w:t>3</w:t>
      </w:r>
      <w:r w:rsidRPr="00334AAB">
        <w:rPr>
          <w:rFonts w:ascii="TH Sarabun New" w:hAnsi="TH Sarabun New" w:cs="TH Sarabun New"/>
          <w:sz w:val="32"/>
          <w:szCs w:val="32"/>
        </w:rPr>
        <w:t xml:space="preserve">C </w:t>
      </w:r>
      <w:r w:rsidRPr="00334AAB">
        <w:rPr>
          <w:rFonts w:ascii="TH Sarabun New" w:hAnsi="TH Sarabun New" w:cs="TH Sarabun New"/>
          <w:sz w:val="32"/>
          <w:szCs w:val="32"/>
          <w:cs/>
        </w:rPr>
        <w:t>เป็นภาษาหนึ่งในการตกแต่งเว็บไซต์ได้รับความนิยมอย่างแพร่หลาย</w:t>
      </w:r>
    </w:p>
    <w:p w14:paraId="49712872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2.5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ภาษา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Java</w:t>
      </w: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Script</w:t>
      </w:r>
    </w:p>
    <w:p w14:paraId="152978A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noProof/>
          <w:color w:val="333333"/>
          <w:sz w:val="32"/>
          <w:szCs w:val="32"/>
          <w:shd w:val="clear" w:color="auto" w:fill="FFFFFF"/>
        </w:rPr>
        <w:drawing>
          <wp:anchor distT="0" distB="0" distL="114300" distR="114300" simplePos="0" relativeHeight="251684864" behindDoc="0" locked="0" layoutInCell="1" allowOverlap="1" wp14:anchorId="3A5207F7" wp14:editId="78086D49">
            <wp:simplePos x="0" y="0"/>
            <wp:positionH relativeFrom="margin">
              <wp:align>center</wp:align>
            </wp:positionH>
            <wp:positionV relativeFrom="paragraph">
              <wp:posOffset>135645</wp:posOffset>
            </wp:positionV>
            <wp:extent cx="2044212" cy="2043786"/>
            <wp:effectExtent l="19050" t="19050" r="13335" b="1397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.jpg"/>
                    <pic:cNvPicPr/>
                  </pic:nvPicPr>
                  <pic:blipFill rotWithShape="1">
                    <a:blip r:embed="rId29" cstate="print">
                      <a:clrChange>
                        <a:clrFrom>
                          <a:srgbClr val="EAEAEA"/>
                        </a:clrFrom>
                        <a:clrTo>
                          <a:srgbClr val="EAEAEA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49" r="21262"/>
                    <a:stretch/>
                  </pic:blipFill>
                  <pic:spPr bwMode="auto">
                    <a:xfrm>
                      <a:off x="0" y="0"/>
                      <a:ext cx="2044212" cy="20437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  </w:t>
      </w:r>
    </w:p>
    <w:p w14:paraId="730767D3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7E2707D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A644BB9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4B9CDD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71AEF4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F5A2A6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11A2A7C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3DC81D4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2-23 </w:t>
      </w:r>
      <w:r w:rsidRPr="00334AAB">
        <w:rPr>
          <w:rFonts w:ascii="TH Sarabun New" w:hAnsi="TH Sarabun New" w:cs="TH Sarabun New"/>
          <w:sz w:val="32"/>
          <w:szCs w:val="32"/>
        </w:rPr>
        <w:t>Java Script</w:t>
      </w:r>
    </w:p>
    <w:p w14:paraId="68420238" w14:textId="77777777" w:rsidR="00784410" w:rsidRDefault="00CF58EF" w:rsidP="00005C44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ab/>
        <w:t xml:space="preserve">Java Script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334AAB">
        <w:rPr>
          <w:rFonts w:ascii="TH Sarabun New" w:hAnsi="TH Sarabun New" w:cs="TH Sarabun New"/>
          <w:sz w:val="32"/>
          <w:szCs w:val="32"/>
        </w:rPr>
        <w:t xml:space="preserve">Java Script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เป็น ภาษาสคริปต์เชิงวัตถุ ที่เรียกกันว่า </w:t>
      </w:r>
      <w:r w:rsidRPr="00334AAB">
        <w:rPr>
          <w:rFonts w:ascii="TH Sarabun New" w:hAnsi="TH Sarabun New" w:cs="TH Sarabun New"/>
          <w:sz w:val="32"/>
          <w:szCs w:val="32"/>
        </w:rPr>
        <w:t>“</w:t>
      </w:r>
      <w:r w:rsidRPr="00334AAB">
        <w:rPr>
          <w:rFonts w:ascii="TH Sarabun New" w:hAnsi="TH Sarabun New" w:cs="TH Sarabun New"/>
          <w:sz w:val="32"/>
          <w:szCs w:val="32"/>
          <w:cs/>
        </w:rPr>
        <w:t>สคริปต์</w:t>
      </w:r>
      <w:r w:rsidRPr="00334AAB">
        <w:rPr>
          <w:rFonts w:ascii="TH Sarabun New" w:hAnsi="TH Sarabun New" w:cs="TH Sarabun New"/>
          <w:sz w:val="32"/>
          <w:szCs w:val="32"/>
        </w:rPr>
        <w:t xml:space="preserve">” </w:t>
      </w:r>
      <w:r w:rsidRPr="00334AAB">
        <w:rPr>
          <w:rFonts w:ascii="TH Sarabun New" w:hAnsi="TH Sarabun New" w:cs="TH Sarabun New"/>
          <w:sz w:val="32"/>
          <w:szCs w:val="32"/>
          <w:cs/>
        </w:rPr>
        <w:t>(</w:t>
      </w:r>
      <w:r w:rsidRPr="00334AAB">
        <w:rPr>
          <w:rFonts w:ascii="TH Sarabun New" w:hAnsi="TH Sarabun New" w:cs="TH Sarabun New"/>
          <w:sz w:val="32"/>
          <w:szCs w:val="32"/>
        </w:rPr>
        <w:t>Script)</w:t>
      </w:r>
    </w:p>
    <w:p w14:paraId="66E6CC34" w14:textId="77777777" w:rsidR="00F66623" w:rsidRDefault="00CF58EF" w:rsidP="00005C44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334AAB">
        <w:rPr>
          <w:rFonts w:ascii="TH Sarabun New" w:hAnsi="TH Sarabun New" w:cs="TH Sarabun New"/>
          <w:sz w:val="32"/>
          <w:szCs w:val="32"/>
        </w:rPr>
        <w:t xml:space="preserve">HTML) </w:t>
      </w:r>
      <w:r w:rsidRPr="00334AAB">
        <w:rPr>
          <w:rFonts w:ascii="TH Sarabun New" w:hAnsi="TH Sarabun New" w:cs="TH Sarabun New"/>
          <w:sz w:val="32"/>
          <w:szCs w:val="32"/>
          <w:cs/>
        </w:rPr>
        <w:t>เพื่อให้เว็บไซต์ของเราดูมีการเคลื</w:t>
      </w:r>
      <w:r w:rsidR="00DE4A39">
        <w:rPr>
          <w:rFonts w:ascii="TH Sarabun New" w:hAnsi="TH Sarabun New" w:cs="TH Sarabun New" w:hint="cs"/>
          <w:sz w:val="32"/>
          <w:szCs w:val="32"/>
          <w:cs/>
        </w:rPr>
        <w:t>่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อนไหว สามารถตอบสนองผู้ใช้งานได้มากขึ้น ซึ่งมีวิธีการทำงานในลักษณะ </w:t>
      </w:r>
      <w:r w:rsidRPr="00334AAB">
        <w:rPr>
          <w:rFonts w:ascii="TH Sarabun New" w:hAnsi="TH Sarabun New" w:cs="TH Sarabun New"/>
          <w:sz w:val="32"/>
          <w:szCs w:val="32"/>
        </w:rPr>
        <w:t>“</w:t>
      </w:r>
      <w:r w:rsidRPr="00334AAB">
        <w:rPr>
          <w:rFonts w:ascii="TH Sarabun New" w:hAnsi="TH Sarabun New" w:cs="TH Sarabun New"/>
          <w:sz w:val="32"/>
          <w:szCs w:val="32"/>
          <w:cs/>
        </w:rPr>
        <w:t>แปลความและดำเนินงาน</w:t>
      </w:r>
    </w:p>
    <w:p w14:paraId="18E35F5C" w14:textId="3F34E033" w:rsidR="00481AFE" w:rsidRDefault="00CF58EF" w:rsidP="00005C44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>ไปทีละคำสั่ง</w:t>
      </w:r>
      <w:r w:rsidRPr="00334AAB">
        <w:rPr>
          <w:rFonts w:ascii="TH Sarabun New" w:hAnsi="TH Sarabun New" w:cs="TH Sarabun New"/>
          <w:sz w:val="32"/>
          <w:szCs w:val="32"/>
        </w:rPr>
        <w:t>”</w:t>
      </w:r>
      <w:r w:rsidRPr="00334AAB">
        <w:rPr>
          <w:rFonts w:ascii="TH Sarabun New" w:hAnsi="TH Sarabun New" w:cs="TH Sarabun New"/>
          <w:sz w:val="32"/>
          <w:szCs w:val="32"/>
          <w:cs/>
        </w:rPr>
        <w:t>(</w:t>
      </w:r>
      <w:r w:rsidRPr="00334AAB">
        <w:rPr>
          <w:rFonts w:ascii="TH Sarabun New" w:hAnsi="TH Sarabun New" w:cs="TH Sarabun New"/>
          <w:sz w:val="32"/>
          <w:szCs w:val="32"/>
        </w:rPr>
        <w:t xml:space="preserve">interpret) </w:t>
      </w:r>
      <w:r w:rsidRPr="00334AAB">
        <w:rPr>
          <w:rFonts w:ascii="TH Sarabun New" w:hAnsi="TH Sarabun New" w:cs="TH Sarabun New"/>
          <w:sz w:val="32"/>
          <w:szCs w:val="32"/>
          <w:cs/>
        </w:rPr>
        <w:t>หรือเรียกว่า อ็อบเจ็กโอเรียลเต็ด (</w:t>
      </w:r>
      <w:r w:rsidRPr="00334AAB">
        <w:rPr>
          <w:rFonts w:ascii="TH Sarabun New" w:hAnsi="TH Sarabun New" w:cs="TH Sarabun New"/>
          <w:sz w:val="32"/>
          <w:szCs w:val="32"/>
        </w:rPr>
        <w:t xml:space="preserve">Object Oriented Programming) </w:t>
      </w:r>
    </w:p>
    <w:p w14:paraId="7C7F41B7" w14:textId="7E5ACF15" w:rsidR="000F48EB" w:rsidRDefault="00CF58EF" w:rsidP="00005C44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lastRenderedPageBreak/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334AAB">
        <w:rPr>
          <w:rFonts w:ascii="TH Sarabun New" w:hAnsi="TH Sarabun New" w:cs="TH Sarabun New"/>
          <w:sz w:val="32"/>
          <w:szCs w:val="32"/>
        </w:rPr>
        <w:t xml:space="preserve">HTML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334AAB">
        <w:rPr>
          <w:rFonts w:ascii="TH Sarabun New" w:hAnsi="TH Sarabun New" w:cs="TH Sarabun New"/>
          <w:sz w:val="32"/>
          <w:szCs w:val="32"/>
        </w:rPr>
        <w:t xml:space="preserve">HTML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และภาษา </w:t>
      </w:r>
      <w:r w:rsidRPr="00334AAB">
        <w:rPr>
          <w:rFonts w:ascii="TH Sarabun New" w:hAnsi="TH Sarabun New" w:cs="TH Sarabun New"/>
          <w:sz w:val="32"/>
          <w:szCs w:val="32"/>
        </w:rPr>
        <w:t xml:space="preserve">Java </w:t>
      </w:r>
    </w:p>
    <w:p w14:paraId="1D6D975B" w14:textId="175D973A" w:rsidR="00CF58EF" w:rsidRPr="00334AAB" w:rsidRDefault="00CF58EF" w:rsidP="00005C44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>ได้ทั้งทางฝั่งไคลเอนต์ (</w:t>
      </w:r>
      <w:r w:rsidRPr="00334AAB">
        <w:rPr>
          <w:rFonts w:ascii="TH Sarabun New" w:hAnsi="TH Sarabun New" w:cs="TH Sarabun New"/>
          <w:sz w:val="32"/>
          <w:szCs w:val="32"/>
        </w:rPr>
        <w:t xml:space="preserve">Client) </w:t>
      </w:r>
      <w:r w:rsidRPr="00334AAB">
        <w:rPr>
          <w:rFonts w:ascii="TH Sarabun New" w:hAnsi="TH Sarabun New" w:cs="TH Sarabun New"/>
          <w:sz w:val="32"/>
          <w:szCs w:val="32"/>
          <w:cs/>
        </w:rPr>
        <w:t>และทางฝั่งเซิร์ฟเวอร์ (</w:t>
      </w:r>
      <w:r w:rsidRPr="00334AAB">
        <w:rPr>
          <w:rFonts w:ascii="TH Sarabun New" w:hAnsi="TH Sarabun New" w:cs="TH Sarabun New"/>
          <w:sz w:val="32"/>
          <w:szCs w:val="32"/>
        </w:rPr>
        <w:t>Server)</w:t>
      </w:r>
    </w:p>
    <w:p w14:paraId="10544E3C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2.6  </w:t>
      </w: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โปรแกรม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Git</w:t>
      </w:r>
    </w:p>
    <w:p w14:paraId="0D4A14E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5888" behindDoc="0" locked="0" layoutInCell="1" allowOverlap="1" wp14:anchorId="7655928F" wp14:editId="4BE480B1">
            <wp:simplePos x="0" y="0"/>
            <wp:positionH relativeFrom="margin">
              <wp:align>center</wp:align>
            </wp:positionH>
            <wp:positionV relativeFrom="paragraph">
              <wp:posOffset>137844</wp:posOffset>
            </wp:positionV>
            <wp:extent cx="1949097" cy="1949097"/>
            <wp:effectExtent l="19050" t="19050" r="13335" b="13335"/>
            <wp:wrapNone/>
            <wp:docPr id="1912638340" name="Picture 1912638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097" cy="194909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</w:t>
      </w:r>
    </w:p>
    <w:p w14:paraId="6E110290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D9C38F0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D4114F3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4CD65E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26CA13AD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1618A6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6072787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B84098F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2-2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4 </w:t>
      </w:r>
      <w:r w:rsidRPr="00334AAB">
        <w:rPr>
          <w:rFonts w:ascii="TH Sarabun New" w:hAnsi="TH Sarabun New" w:cs="TH Sarabun New"/>
          <w:sz w:val="32"/>
          <w:szCs w:val="32"/>
        </w:rPr>
        <w:t>Git</w:t>
      </w:r>
    </w:p>
    <w:p w14:paraId="354C4079" w14:textId="77777777" w:rsidR="00936FC6" w:rsidRDefault="00CF58EF" w:rsidP="00936FC6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</w:rPr>
        <w:t xml:space="preserve">Git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334AAB">
        <w:rPr>
          <w:rFonts w:ascii="TH Sarabun New" w:hAnsi="TH Sarabun New" w:cs="TH Sarabun New"/>
          <w:sz w:val="32"/>
          <w:szCs w:val="32"/>
        </w:rPr>
        <w:t>Version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</w:rPr>
        <w:t xml:space="preserve">Control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แบบ </w:t>
      </w:r>
      <w:r w:rsidRPr="00334AAB">
        <w:rPr>
          <w:rFonts w:ascii="TH Sarabun New" w:hAnsi="TH Sarabun New" w:cs="TH Sarabun New"/>
          <w:sz w:val="32"/>
          <w:szCs w:val="32"/>
        </w:rPr>
        <w:t xml:space="preserve">Distributed </w:t>
      </w:r>
      <w:r w:rsidRPr="00334AAB">
        <w:rPr>
          <w:rFonts w:ascii="TH Sarabun New" w:hAnsi="TH Sarabun New" w:cs="TH Sarabun New"/>
          <w:sz w:val="32"/>
          <w:szCs w:val="32"/>
          <w:cs/>
        </w:rPr>
        <w:t>ตัวหนึ่งเป็นระบบที่ใช้จัดเก็บและควบคุม</w:t>
      </w:r>
    </w:p>
    <w:p w14:paraId="41E2E294" w14:textId="77777777" w:rsidR="001A7F3A" w:rsidRDefault="00CF58EF" w:rsidP="00936FC6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 xml:space="preserve">การเปลี่ยนแปลงที่เกิดขึ้นกับไฟล์ชนิดใดก็ได้ ไม่ว่าจะเป็น </w:t>
      </w:r>
      <w:r w:rsidRPr="00334AAB">
        <w:rPr>
          <w:rFonts w:ascii="TH Sarabun New" w:hAnsi="TH Sarabun New" w:cs="TH Sarabun New"/>
          <w:sz w:val="32"/>
          <w:szCs w:val="32"/>
        </w:rPr>
        <w:t xml:space="preserve">Text File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334AAB">
        <w:rPr>
          <w:rFonts w:ascii="TH Sarabun New" w:hAnsi="TH Sarabun New" w:cs="TH Sarabun New"/>
          <w:sz w:val="32"/>
          <w:szCs w:val="32"/>
        </w:rPr>
        <w:t xml:space="preserve">Binary File </w:t>
      </w:r>
    </w:p>
    <w:p w14:paraId="736F9088" w14:textId="206E4893" w:rsidR="00CF58EF" w:rsidRPr="00334AAB" w:rsidRDefault="00CF58EF" w:rsidP="00936FC6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>(จากนี้จะขอเรียก</w:t>
      </w:r>
      <w:r w:rsidRPr="00334AAB">
        <w:rPr>
          <w:rFonts w:ascii="TH Sarabun New" w:hAnsi="TH Sarabun New" w:cs="TH Sarabun New"/>
          <w:sz w:val="32"/>
          <w:szCs w:val="32"/>
        </w:rPr>
        <w:t xml:space="preserve">Text File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334AAB">
        <w:rPr>
          <w:rFonts w:ascii="TH Sarabun New" w:hAnsi="TH Sarabun New" w:cs="TH Sarabun New"/>
          <w:sz w:val="32"/>
          <w:szCs w:val="32"/>
        </w:rPr>
        <w:t xml:space="preserve">Binary File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รวมกันว่า </w:t>
      </w:r>
      <w:r w:rsidRPr="00334AAB">
        <w:rPr>
          <w:rFonts w:ascii="TH Sarabun New" w:hAnsi="TH Sarabun New" w:cs="TH Sarabun New"/>
          <w:sz w:val="32"/>
          <w:szCs w:val="32"/>
        </w:rPr>
        <w:t>Source Code)</w:t>
      </w:r>
    </w:p>
    <w:p w14:paraId="1A08AC97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  <w:t>2.6.1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วิธีการติดตั้ง </w:t>
      </w:r>
      <w:r w:rsidRPr="00334AAB">
        <w:rPr>
          <w:rFonts w:ascii="TH Sarabun New" w:hAnsi="TH Sarabun New" w:cs="TH Sarabun New"/>
          <w:sz w:val="32"/>
          <w:szCs w:val="32"/>
        </w:rPr>
        <w:t>Git</w:t>
      </w:r>
    </w:p>
    <w:p w14:paraId="7431D102" w14:textId="77777777" w:rsidR="0059751D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bookmarkStart w:id="2" w:name="_Hlk113289135"/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2.6.1.1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End w:id="2"/>
      <w:r w:rsidRPr="00334AAB">
        <w:rPr>
          <w:rFonts w:ascii="TH Sarabun New" w:hAnsi="TH Sarabun New" w:cs="TH Sarabun New"/>
          <w:sz w:val="32"/>
          <w:szCs w:val="32"/>
          <w:cs/>
        </w:rPr>
        <w:t xml:space="preserve">เข้าไปที่ </w:t>
      </w:r>
      <w:r w:rsidRPr="00334AAB">
        <w:rPr>
          <w:rFonts w:ascii="TH Sarabun New" w:hAnsi="TH Sarabun New" w:cs="TH Sarabun New"/>
          <w:sz w:val="32"/>
          <w:szCs w:val="32"/>
        </w:rPr>
        <w:t xml:space="preserve">https://git-scm.com/downloads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เลือกดาวน์โหลด </w:t>
      </w:r>
      <w:r w:rsidRPr="00334AAB">
        <w:rPr>
          <w:rFonts w:ascii="TH Sarabun New" w:hAnsi="TH Sarabun New" w:cs="TH Sarabun New"/>
          <w:sz w:val="32"/>
          <w:szCs w:val="32"/>
        </w:rPr>
        <w:t xml:space="preserve">version </w:t>
      </w:r>
    </w:p>
    <w:p w14:paraId="59D1E802" w14:textId="2502B6F6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>ที่ตรงกับสเปคเครื่องของคุณ</w:t>
      </w:r>
    </w:p>
    <w:p w14:paraId="64BE75AF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829F32D" wp14:editId="1C62B5E7">
            <wp:extent cx="5274310" cy="2498725"/>
            <wp:effectExtent l="19050" t="19050" r="21590" b="158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B5960F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2-25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</w:rPr>
        <w:t>Website Git</w:t>
      </w:r>
    </w:p>
    <w:p w14:paraId="464AB556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2.6.1.2</w:t>
      </w:r>
      <w:r w:rsidRPr="00334AAB">
        <w:rPr>
          <w:rFonts w:ascii="TH Sarabun New" w:hAnsi="TH Sarabun New" w:cs="TH Sarabun New"/>
          <w:sz w:val="32"/>
          <w:szCs w:val="32"/>
        </w:rPr>
        <w:t xml:space="preserve">  </w:t>
      </w:r>
      <w:r w:rsidRPr="00334AAB">
        <w:rPr>
          <w:rFonts w:ascii="TH Sarabun New" w:hAnsi="TH Sarabun New" w:cs="TH Sarabun New"/>
          <w:sz w:val="32"/>
          <w:szCs w:val="32"/>
          <w:cs/>
        </w:rPr>
        <w:t>เมื่อดาวน์โหลดเสร็จ จะได้ไฟล์ติดตั้งมา ให้ทำการดับเบิ้ลคลิก เพื่อติดตั้ง</w:t>
      </w:r>
    </w:p>
    <w:p w14:paraId="3B1B6FB2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1E92D5F" wp14:editId="397E4FCF">
            <wp:extent cx="5274310" cy="228600"/>
            <wp:effectExtent l="19050" t="19050" r="21590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98D622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bookmarkStart w:id="3" w:name="_Hlk113289544"/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2-26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End w:id="3"/>
      <w:r w:rsidRPr="00334AAB">
        <w:rPr>
          <w:rFonts w:ascii="TH Sarabun New" w:hAnsi="TH Sarabun New" w:cs="TH Sarabun New"/>
          <w:sz w:val="32"/>
          <w:szCs w:val="32"/>
        </w:rPr>
        <w:t xml:space="preserve">Open </w:t>
      </w:r>
      <w:r w:rsidRPr="00334AAB">
        <w:rPr>
          <w:rFonts w:ascii="TH Sarabun New" w:hAnsi="TH Sarabun New" w:cs="TH Sarabun New"/>
          <w:sz w:val="32"/>
          <w:szCs w:val="32"/>
          <w:cs/>
        </w:rPr>
        <w:t>ไฟล์</w:t>
      </w:r>
    </w:p>
    <w:p w14:paraId="505BA15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649F31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DFF29FF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0FAEC6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54C4AA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AD84EE5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75779F3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1EE3DD7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BC71D6C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0C09A8B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91008" behindDoc="0" locked="0" layoutInCell="1" allowOverlap="1" wp14:anchorId="3DC877D0" wp14:editId="4EA94891">
            <wp:simplePos x="0" y="0"/>
            <wp:positionH relativeFrom="column">
              <wp:posOffset>821021</wp:posOffset>
            </wp:positionH>
            <wp:positionV relativeFrom="paragraph">
              <wp:posOffset>440055</wp:posOffset>
            </wp:positionV>
            <wp:extent cx="4271645" cy="2607945"/>
            <wp:effectExtent l="19050" t="19050" r="14605" b="2095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645" cy="260794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 xml:space="preserve">2.6.1.3 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>เมื่อดับเบิ้ลคลิกจะแสดงหน้าจอสำหรับติดตั้ง ให้</w:t>
      </w:r>
      <w:bookmarkStart w:id="4" w:name="_Hlk113289562"/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 </w:t>
      </w:r>
      <w:r w:rsidRPr="00334AAB">
        <w:rPr>
          <w:rFonts w:ascii="TH Sarabun New" w:hAnsi="TH Sarabun New" w:cs="TH Sarabun New"/>
          <w:sz w:val="32"/>
          <w:szCs w:val="32"/>
        </w:rPr>
        <w:t>“Next</w:t>
      </w:r>
      <w:bookmarkEnd w:id="4"/>
      <w:r w:rsidRPr="00334AAB">
        <w:rPr>
          <w:rFonts w:ascii="TH Sarabun New" w:hAnsi="TH Sarabun New" w:cs="TH Sarabun New"/>
          <w:sz w:val="32"/>
          <w:szCs w:val="32"/>
        </w:rPr>
        <w:t xml:space="preserve"> &gt;”</w:t>
      </w:r>
    </w:p>
    <w:p w14:paraId="67F585F5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1210270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2-27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7A6754E1" w14:textId="7FBACB7E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2.6.1.4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เลือก </w:t>
      </w:r>
      <w:r w:rsidRPr="00334AAB">
        <w:rPr>
          <w:rFonts w:ascii="TH Sarabun New" w:hAnsi="TH Sarabun New" w:cs="TH Sarabun New"/>
          <w:sz w:val="32"/>
          <w:szCs w:val="32"/>
        </w:rPr>
        <w:t xml:space="preserve">Components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ต่างๆ ที่ต้องการทำการติดตั้ง จากนั้นคลิก </w:t>
      </w:r>
      <w:r w:rsidRPr="00334AAB">
        <w:rPr>
          <w:rFonts w:ascii="TH Sarabun New" w:hAnsi="TH Sarabun New" w:cs="TH Sarabun New"/>
          <w:sz w:val="32"/>
          <w:szCs w:val="32"/>
        </w:rPr>
        <w:t>“Next &gt;”</w:t>
      </w:r>
    </w:p>
    <w:p w14:paraId="693045E7" w14:textId="3C1D8BD9" w:rsidR="00CF58EF" w:rsidRPr="00334AAB" w:rsidRDefault="00DF1A39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92032" behindDoc="0" locked="0" layoutInCell="1" allowOverlap="1" wp14:anchorId="4F51D2FE" wp14:editId="029F386A">
            <wp:simplePos x="0" y="0"/>
            <wp:positionH relativeFrom="column">
              <wp:posOffset>876715</wp:posOffset>
            </wp:positionH>
            <wp:positionV relativeFrom="paragraph">
              <wp:posOffset>331111</wp:posOffset>
            </wp:positionV>
            <wp:extent cx="3831055" cy="3134583"/>
            <wp:effectExtent l="19050" t="19050" r="17145" b="2794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055" cy="313458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BF6AD05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ภาพที่ 2-28</w:t>
      </w:r>
      <w:bookmarkStart w:id="5" w:name="_Hlk113290515"/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เลือกตามที่กำหนดแล้วคลิกปุ่ม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  <w:bookmarkEnd w:id="5"/>
    </w:p>
    <w:p w14:paraId="41588D8E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93056" behindDoc="0" locked="0" layoutInCell="1" allowOverlap="1" wp14:anchorId="6A2F1BB6" wp14:editId="2C470702">
            <wp:simplePos x="0" y="0"/>
            <wp:positionH relativeFrom="column">
              <wp:posOffset>1165134</wp:posOffset>
            </wp:positionH>
            <wp:positionV relativeFrom="paragraph">
              <wp:posOffset>479425</wp:posOffset>
            </wp:positionV>
            <wp:extent cx="3289935" cy="2689860"/>
            <wp:effectExtent l="19050" t="19050" r="24765" b="1524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935" cy="26898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 xml:space="preserve">2.6.1.5 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ทำการเลือก </w:t>
      </w:r>
      <w:r w:rsidRPr="00334AAB">
        <w:rPr>
          <w:rFonts w:ascii="TH Sarabun New" w:hAnsi="TH Sarabun New" w:cs="TH Sarabun New"/>
          <w:sz w:val="32"/>
          <w:szCs w:val="32"/>
        </w:rPr>
        <w:t xml:space="preserve">Default Editor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ที่จะใช้สำหรับ </w:t>
      </w:r>
      <w:r w:rsidRPr="00334AAB">
        <w:rPr>
          <w:rFonts w:ascii="TH Sarabun New" w:hAnsi="TH Sarabun New" w:cs="TH Sarabun New"/>
          <w:sz w:val="32"/>
          <w:szCs w:val="32"/>
        </w:rPr>
        <w:t xml:space="preserve">Git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จากนั้นคลิก </w:t>
      </w:r>
      <w:r w:rsidRPr="00334AAB">
        <w:rPr>
          <w:rFonts w:ascii="TH Sarabun New" w:hAnsi="TH Sarabun New" w:cs="TH Sarabun New"/>
          <w:sz w:val="32"/>
          <w:szCs w:val="32"/>
        </w:rPr>
        <w:t>“Next &gt;”</w:t>
      </w:r>
    </w:p>
    <w:p w14:paraId="7D3B5A6C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908D944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bookmarkStart w:id="6" w:name="_Hlk113291101"/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2-29 </w:t>
      </w:r>
      <w:bookmarkEnd w:id="6"/>
      <w:r w:rsidRPr="00334AAB">
        <w:rPr>
          <w:rFonts w:ascii="TH Sarabun New" w:hAnsi="TH Sarabun New" w:cs="TH Sarabun New"/>
          <w:sz w:val="32"/>
          <w:szCs w:val="32"/>
          <w:cs/>
        </w:rPr>
        <w:t xml:space="preserve">เลือกตามที่กำหนดแล้วคลิกปุ่ม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1384059C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94080" behindDoc="0" locked="0" layoutInCell="1" allowOverlap="1" wp14:anchorId="3BE4B52A" wp14:editId="5006D324">
            <wp:simplePos x="0" y="0"/>
            <wp:positionH relativeFrom="column">
              <wp:posOffset>1289050</wp:posOffset>
            </wp:positionH>
            <wp:positionV relativeFrom="paragraph">
              <wp:posOffset>863600</wp:posOffset>
            </wp:positionV>
            <wp:extent cx="2999921" cy="2447684"/>
            <wp:effectExtent l="19050" t="19050" r="10160" b="1016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921" cy="244768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2.6.1.6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เลือก </w:t>
      </w:r>
      <w:r w:rsidRPr="00334AAB">
        <w:rPr>
          <w:rFonts w:ascii="TH Sarabun New" w:hAnsi="TH Sarabun New" w:cs="TH Sarabun New"/>
          <w:sz w:val="32"/>
          <w:szCs w:val="32"/>
        </w:rPr>
        <w:t xml:space="preserve">“Git from the command line and also from 3rd-party software” </w:t>
      </w:r>
      <w:r w:rsidRPr="00334AAB">
        <w:rPr>
          <w:rFonts w:ascii="TH Sarabun New" w:hAnsi="TH Sarabun New" w:cs="TH Sarabun New"/>
          <w:sz w:val="32"/>
          <w:szCs w:val="32"/>
          <w:cs/>
        </w:rPr>
        <w:t>และคลิกปุ่ม “</w:t>
      </w:r>
      <w:r w:rsidRPr="00334AAB">
        <w:rPr>
          <w:rFonts w:ascii="TH Sarabun New" w:hAnsi="TH Sarabun New" w:cs="TH Sarabun New"/>
          <w:sz w:val="32"/>
          <w:szCs w:val="32"/>
        </w:rPr>
        <w:t>Next &gt;”</w:t>
      </w:r>
    </w:p>
    <w:p w14:paraId="4AD7E778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7D7D077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2-30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เลือก </w:t>
      </w:r>
      <w:r w:rsidRPr="00334AAB">
        <w:rPr>
          <w:rFonts w:ascii="TH Sarabun New" w:hAnsi="TH Sarabun New" w:cs="TH Sarabun New"/>
          <w:sz w:val="32"/>
          <w:szCs w:val="32"/>
        </w:rPr>
        <w:t xml:space="preserve">command line and also from 3rd-party software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0D655853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95104" behindDoc="0" locked="0" layoutInCell="1" allowOverlap="1" wp14:anchorId="30DEDF79" wp14:editId="7130052A">
            <wp:simplePos x="0" y="0"/>
            <wp:positionH relativeFrom="column">
              <wp:posOffset>1085488</wp:posOffset>
            </wp:positionH>
            <wp:positionV relativeFrom="paragraph">
              <wp:posOffset>449943</wp:posOffset>
            </wp:positionV>
            <wp:extent cx="3253740" cy="2652395"/>
            <wp:effectExtent l="19050" t="19050" r="22860" b="1460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26523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2.6.1.7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เลือก “</w:t>
      </w:r>
      <w:r w:rsidRPr="00334AAB">
        <w:rPr>
          <w:rFonts w:ascii="TH Sarabun New" w:hAnsi="TH Sarabun New" w:cs="TH Sarabun New"/>
          <w:sz w:val="32"/>
          <w:szCs w:val="32"/>
        </w:rPr>
        <w:t xml:space="preserve">Use the OpenSsL library” </w:t>
      </w:r>
      <w:r w:rsidRPr="00334AAB">
        <w:rPr>
          <w:rFonts w:ascii="TH Sarabun New" w:hAnsi="TH Sarabun New" w:cs="TH Sarabun New"/>
          <w:sz w:val="32"/>
          <w:szCs w:val="32"/>
          <w:cs/>
        </w:rPr>
        <w:t>และคลิกปุ่ม “</w:t>
      </w:r>
      <w:r w:rsidRPr="00334AAB">
        <w:rPr>
          <w:rFonts w:ascii="TH Sarabun New" w:hAnsi="TH Sarabun New" w:cs="TH Sarabun New"/>
          <w:sz w:val="32"/>
          <w:szCs w:val="32"/>
        </w:rPr>
        <w:t>Next &gt;”</w:t>
      </w:r>
    </w:p>
    <w:p w14:paraId="03FA1BA2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D02C129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2-31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เลือก </w:t>
      </w:r>
      <w:r w:rsidRPr="00334AAB">
        <w:rPr>
          <w:rFonts w:ascii="TH Sarabun New" w:hAnsi="TH Sarabun New" w:cs="TH Sarabun New"/>
          <w:sz w:val="32"/>
          <w:szCs w:val="32"/>
        </w:rPr>
        <w:t>OpenSsL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5DB91B48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rPr>
          <w:rFonts w:ascii="TH Sarabun New" w:hAnsi="TH Sarabun New" w:cs="TH Sarabun New"/>
          <w:sz w:val="32"/>
          <w:szCs w:val="32"/>
        </w:rPr>
      </w:pPr>
      <w:bookmarkStart w:id="7" w:name="_Hlk113293085"/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96128" behindDoc="0" locked="0" layoutInCell="1" allowOverlap="1" wp14:anchorId="5A42FECA" wp14:editId="57355FD3">
            <wp:simplePos x="0" y="0"/>
            <wp:positionH relativeFrom="column">
              <wp:posOffset>998220</wp:posOffset>
            </wp:positionH>
            <wp:positionV relativeFrom="paragraph">
              <wp:posOffset>842010</wp:posOffset>
            </wp:positionV>
            <wp:extent cx="3093720" cy="2526030"/>
            <wp:effectExtent l="19050" t="19050" r="11430" b="2667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252603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2.6.1.8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เลือก </w:t>
      </w:r>
      <w:r w:rsidRPr="00334AAB">
        <w:rPr>
          <w:rFonts w:ascii="TH Sarabun New" w:hAnsi="TH Sarabun New" w:cs="TH Sarabun New"/>
          <w:sz w:val="32"/>
          <w:szCs w:val="32"/>
        </w:rPr>
        <w:t xml:space="preserve">“Checkout </w:t>
      </w:r>
      <w:bookmarkStart w:id="8" w:name="_Hlk113292978"/>
      <w:r w:rsidRPr="00334AAB">
        <w:rPr>
          <w:rFonts w:ascii="TH Sarabun New" w:hAnsi="TH Sarabun New" w:cs="TH Sarabun New"/>
          <w:sz w:val="32"/>
          <w:szCs w:val="32"/>
        </w:rPr>
        <w:t>Windows-style</w:t>
      </w:r>
      <w:bookmarkEnd w:id="8"/>
      <w:r w:rsidRPr="00334AAB">
        <w:rPr>
          <w:rFonts w:ascii="TH Sarabun New" w:hAnsi="TH Sarabun New" w:cs="TH Sarabun New"/>
          <w:sz w:val="32"/>
          <w:szCs w:val="32"/>
        </w:rPr>
        <w:t xml:space="preserve">, commit Unix-style line endings” </w:t>
      </w:r>
      <w:r w:rsidRPr="00334AAB">
        <w:rPr>
          <w:rFonts w:ascii="TH Sarabun New" w:hAnsi="TH Sarabun New" w:cs="TH Sarabun New"/>
          <w:sz w:val="32"/>
          <w:szCs w:val="32"/>
          <w:cs/>
        </w:rPr>
        <w:t>และคลิกปุ่ม “</w:t>
      </w:r>
      <w:r w:rsidRPr="00334AAB">
        <w:rPr>
          <w:rFonts w:ascii="TH Sarabun New" w:hAnsi="TH Sarabun New" w:cs="TH Sarabun New"/>
          <w:sz w:val="32"/>
          <w:szCs w:val="32"/>
        </w:rPr>
        <w:t>Next &gt;”</w:t>
      </w:r>
    </w:p>
    <w:bookmarkEnd w:id="7"/>
    <w:p w14:paraId="21588DBF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D42A423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2-32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เลือก </w:t>
      </w:r>
      <w:r w:rsidRPr="00334AAB">
        <w:rPr>
          <w:rFonts w:ascii="TH Sarabun New" w:hAnsi="TH Sarabun New" w:cs="TH Sarabun New"/>
          <w:sz w:val="32"/>
          <w:szCs w:val="32"/>
        </w:rPr>
        <w:t>Windows-style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609FC50E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rPr>
          <w:rFonts w:ascii="TH Sarabun New" w:hAnsi="TH Sarabun New" w:cs="TH Sarabun New"/>
          <w:spacing w:val="-4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97152" behindDoc="0" locked="0" layoutInCell="1" allowOverlap="1" wp14:anchorId="35AA16B1" wp14:editId="524C2FB1">
            <wp:simplePos x="0" y="0"/>
            <wp:positionH relativeFrom="column">
              <wp:posOffset>1165225</wp:posOffset>
            </wp:positionH>
            <wp:positionV relativeFrom="paragraph">
              <wp:posOffset>634061</wp:posOffset>
            </wp:positionV>
            <wp:extent cx="3239135" cy="2639060"/>
            <wp:effectExtent l="19050" t="19050" r="18415" b="2794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135" cy="26390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pacing w:val="-4"/>
          <w:sz w:val="32"/>
          <w:szCs w:val="32"/>
          <w:cs/>
        </w:rPr>
        <w:t>2.6.1.9</w:t>
      </w:r>
      <w:r w:rsidRPr="00334AAB">
        <w:rPr>
          <w:rFonts w:ascii="TH Sarabun New" w:hAnsi="TH Sarabun New" w:cs="TH Sarabun New"/>
          <w:spacing w:val="-4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pacing w:val="-4"/>
          <w:sz w:val="32"/>
          <w:szCs w:val="32"/>
          <w:cs/>
        </w:rPr>
        <w:t xml:space="preserve"> เลือก .</w:t>
      </w:r>
      <w:r w:rsidRPr="00334AAB">
        <w:rPr>
          <w:rFonts w:ascii="TH Sarabun New" w:hAnsi="TH Sarabun New" w:cs="TH Sarabun New"/>
          <w:spacing w:val="-4"/>
          <w:sz w:val="32"/>
          <w:szCs w:val="32"/>
        </w:rPr>
        <w:t xml:space="preserve">Use </w:t>
      </w:r>
      <w:bookmarkStart w:id="9" w:name="_Hlk113293434"/>
      <w:r w:rsidRPr="00334AAB">
        <w:rPr>
          <w:rFonts w:ascii="TH Sarabun New" w:hAnsi="TH Sarabun New" w:cs="TH Sarabun New"/>
          <w:spacing w:val="-4"/>
          <w:sz w:val="32"/>
          <w:szCs w:val="32"/>
        </w:rPr>
        <w:t>MinTTY</w:t>
      </w:r>
      <w:bookmarkEnd w:id="9"/>
      <w:r w:rsidRPr="00334AAB">
        <w:rPr>
          <w:rFonts w:ascii="TH Sarabun New" w:hAnsi="TH Sarabun New" w:cs="TH Sarabun New"/>
          <w:spacing w:val="-4"/>
          <w:sz w:val="32"/>
          <w:szCs w:val="32"/>
        </w:rPr>
        <w:t xml:space="preserve">” (the default terminal of MSYS2) </w:t>
      </w:r>
      <w:r w:rsidRPr="00334AAB">
        <w:rPr>
          <w:rFonts w:ascii="TH Sarabun New" w:hAnsi="TH Sarabun New" w:cs="TH Sarabun New"/>
          <w:spacing w:val="-4"/>
          <w:sz w:val="32"/>
          <w:szCs w:val="32"/>
          <w:cs/>
        </w:rPr>
        <w:t>และคลิกปุ่ม “</w:t>
      </w:r>
      <w:r w:rsidRPr="00334AAB">
        <w:rPr>
          <w:rFonts w:ascii="TH Sarabun New" w:hAnsi="TH Sarabun New" w:cs="TH Sarabun New"/>
          <w:spacing w:val="-4"/>
          <w:sz w:val="32"/>
          <w:szCs w:val="32"/>
        </w:rPr>
        <w:t>Next &gt;”</w:t>
      </w:r>
    </w:p>
    <w:p w14:paraId="6C578AF7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57B209C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2-33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เลือก </w:t>
      </w:r>
      <w:r w:rsidRPr="00334AAB">
        <w:rPr>
          <w:rFonts w:ascii="TH Sarabun New" w:hAnsi="TH Sarabun New" w:cs="TH Sarabun New"/>
          <w:sz w:val="32"/>
          <w:szCs w:val="32"/>
        </w:rPr>
        <w:t>MinTTY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0F9EFCAE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98176" behindDoc="0" locked="0" layoutInCell="1" allowOverlap="1" wp14:anchorId="6DD12F1D" wp14:editId="0D094EAB">
            <wp:simplePos x="0" y="0"/>
            <wp:positionH relativeFrom="column">
              <wp:posOffset>955040</wp:posOffset>
            </wp:positionH>
            <wp:positionV relativeFrom="paragraph">
              <wp:posOffset>735330</wp:posOffset>
            </wp:positionV>
            <wp:extent cx="3333750" cy="2733675"/>
            <wp:effectExtent l="19050" t="19050" r="19050" b="2857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7336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 xml:space="preserve">2.6.1.10 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 </w:t>
      </w:r>
      <w:r w:rsidRPr="00334AAB">
        <w:rPr>
          <w:rFonts w:ascii="TH Sarabun New" w:hAnsi="TH Sarabun New" w:cs="TH Sarabun New"/>
          <w:sz w:val="32"/>
          <w:szCs w:val="32"/>
        </w:rPr>
        <w:t xml:space="preserve">“Install” </w:t>
      </w:r>
      <w:r w:rsidRPr="00334AAB">
        <w:rPr>
          <w:rFonts w:ascii="TH Sarabun New" w:hAnsi="TH Sarabun New" w:cs="TH Sarabun New"/>
          <w:sz w:val="32"/>
          <w:szCs w:val="32"/>
          <w:cs/>
        </w:rPr>
        <w:t>และรอการติดตั้งจนเสร็จ</w:t>
      </w:r>
    </w:p>
    <w:p w14:paraId="61506A5D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50D52BE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2-34 </w:t>
      </w:r>
      <w:r w:rsidRPr="00334AAB">
        <w:rPr>
          <w:rFonts w:ascii="TH Sarabun New" w:hAnsi="TH Sarabun New" w:cs="TH Sarabun New"/>
          <w:sz w:val="32"/>
          <w:szCs w:val="32"/>
          <w:cs/>
        </w:rPr>
        <w:t>เสร็จสิ้นการติดตั้งโปรแกรม</w:t>
      </w:r>
      <w:r w:rsidRPr="00334AAB">
        <w:rPr>
          <w:rFonts w:ascii="TH Sarabun New" w:hAnsi="TH Sarabun New" w:cs="TH Sarabun New"/>
          <w:sz w:val="32"/>
          <w:szCs w:val="32"/>
        </w:rPr>
        <w:t xml:space="preserve"> Git</w:t>
      </w:r>
    </w:p>
    <w:p w14:paraId="4B2C1E83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2.7  Bootstrap  Framework 5 </w:t>
      </w:r>
    </w:p>
    <w:p w14:paraId="769B591C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91BB596" wp14:editId="77120F8F">
            <wp:extent cx="2096544" cy="2096544"/>
            <wp:effectExtent l="19050" t="19050" r="18415" b="184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544" cy="20965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B678FD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2-35 </w:t>
      </w:r>
      <w:r w:rsidRPr="00334AAB">
        <w:rPr>
          <w:rFonts w:ascii="TH Sarabun New" w:hAnsi="TH Sarabun New" w:cs="TH Sarabun New"/>
          <w:sz w:val="32"/>
          <w:szCs w:val="32"/>
        </w:rPr>
        <w:t xml:space="preserve">Bootstrap  Framework 5 </w:t>
      </w:r>
    </w:p>
    <w:p w14:paraId="334C5874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</w:rPr>
        <w:t xml:space="preserve">Bootstrap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Pr="00334AAB">
        <w:rPr>
          <w:rFonts w:ascii="TH Sarabun New" w:hAnsi="TH Sarabun New" w:cs="TH Sarabun New"/>
          <w:sz w:val="32"/>
          <w:szCs w:val="32"/>
        </w:rPr>
        <w:t xml:space="preserve">Front-end Framework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ที่ช่วยให้เราสามารถสร้างเว็บแอปพลิเคชั่นได้อย่างรวดเร็ว และ สวยงาม ตัว </w:t>
      </w:r>
      <w:r w:rsidRPr="00334AAB">
        <w:rPr>
          <w:rFonts w:ascii="TH Sarabun New" w:hAnsi="TH Sarabun New" w:cs="TH Sarabun New"/>
          <w:sz w:val="32"/>
          <w:szCs w:val="32"/>
        </w:rPr>
        <w:t xml:space="preserve">Bootstrap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เองมีทั้ง </w:t>
      </w:r>
      <w:r w:rsidRPr="00334AAB">
        <w:rPr>
          <w:rFonts w:ascii="TH Sarabun New" w:hAnsi="TH Sarabun New" w:cs="TH Sarabun New"/>
          <w:sz w:val="32"/>
          <w:szCs w:val="32"/>
        </w:rPr>
        <w:t xml:space="preserve">CSS Component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334AAB">
        <w:rPr>
          <w:rFonts w:ascii="TH Sarabun New" w:hAnsi="TH Sarabun New" w:cs="TH Sarabun New"/>
          <w:sz w:val="32"/>
          <w:szCs w:val="32"/>
        </w:rPr>
        <w:t>Java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</w:rPr>
        <w:t xml:space="preserve">Script Plugin </w:t>
      </w:r>
      <w:r w:rsidRPr="00334AAB">
        <w:rPr>
          <w:rFonts w:ascii="TH Sarabun New" w:hAnsi="TH Sarabun New" w:cs="TH Sarabun New"/>
          <w:sz w:val="32"/>
          <w:szCs w:val="32"/>
          <w:cs/>
        </w:rPr>
        <w:t>ให้เรา</w:t>
      </w:r>
      <w:r w:rsidRPr="00334AAB">
        <w:rPr>
          <w:rFonts w:ascii="TH Sarabun New" w:hAnsi="TH Sarabun New" w:cs="TH Sarabun New"/>
          <w:sz w:val="32"/>
          <w:szCs w:val="32"/>
          <w:cs/>
        </w:rPr>
        <w:lastRenderedPageBreak/>
        <w:t xml:space="preserve">ได้เรียกใช้งานได้อย่างหลากหลาย ตัว </w:t>
      </w:r>
      <w:r w:rsidRPr="00334AAB">
        <w:rPr>
          <w:rFonts w:ascii="TH Sarabun New" w:hAnsi="TH Sarabun New" w:cs="TH Sarabun New"/>
          <w:sz w:val="32"/>
          <w:szCs w:val="32"/>
        </w:rPr>
        <w:t xml:space="preserve">Bootstrap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ถูกออกแบบมาให้รองรับการทำงานแบบ </w:t>
      </w:r>
      <w:r w:rsidRPr="00334AAB">
        <w:rPr>
          <w:rFonts w:ascii="TH Sarabun New" w:hAnsi="TH Sarabun New" w:cs="TH Sarabun New"/>
          <w:sz w:val="32"/>
          <w:szCs w:val="32"/>
        </w:rPr>
        <w:t xml:space="preserve">Responsive Web </w:t>
      </w:r>
      <w:r w:rsidRPr="00334AAB">
        <w:rPr>
          <w:rFonts w:ascii="TH Sarabun New" w:hAnsi="TH Sarabun New" w:cs="TH Sarabun New"/>
          <w:sz w:val="32"/>
          <w:szCs w:val="32"/>
          <w:cs/>
        </w:rPr>
        <w:t>ซึ่งทำให้เราเขียนเว็บแค่ครั้งเดียวสามารถนำไปรันผ่านเบราว์เซอร์ได้ทั้งบน มือถือ แท็บเล็ต และพีซีทั่วไป โดยที่ไม่ต้องเขียนใหม่</w:t>
      </w:r>
    </w:p>
    <w:p w14:paraId="12EA2C1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  <w:t>2.7.1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วิธีการติดตั้ง </w:t>
      </w:r>
      <w:r w:rsidRPr="00334AAB">
        <w:rPr>
          <w:rFonts w:ascii="TH Sarabun New" w:hAnsi="TH Sarabun New" w:cs="TH Sarabun New"/>
          <w:sz w:val="32"/>
          <w:szCs w:val="32"/>
        </w:rPr>
        <w:t xml:space="preserve">Bootstrap  Framework 5 </w:t>
      </w:r>
    </w:p>
    <w:p w14:paraId="1397C3FC" w14:textId="77777777" w:rsidR="00E51BA4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2.7.1.1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เข้าไปที่เว็บไซต์ </w:t>
      </w:r>
      <w:r w:rsidRPr="00334AAB">
        <w:rPr>
          <w:rFonts w:ascii="TH Sarabun New" w:hAnsi="TH Sarabun New" w:cs="TH Sarabun New"/>
          <w:sz w:val="32"/>
          <w:szCs w:val="32"/>
        </w:rPr>
        <w:t xml:space="preserve">https://getbootstrap.com/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334AAB">
        <w:rPr>
          <w:rFonts w:ascii="TH Sarabun New" w:hAnsi="TH Sarabun New" w:cs="TH Sarabun New"/>
          <w:sz w:val="32"/>
          <w:szCs w:val="32"/>
        </w:rPr>
        <w:t xml:space="preserve">Download </w:t>
      </w:r>
    </w:p>
    <w:p w14:paraId="3CAB236F" w14:textId="12CC3EA6" w:rsidR="00CF58EF" w:rsidRPr="00334AAB" w:rsidRDefault="00E51BA4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ab/>
      </w:r>
      <w:r w:rsidR="00023C2E" w:rsidRPr="00334AAB">
        <w:rPr>
          <w:rFonts w:ascii="TH Sarabun New" w:hAnsi="TH Sarabun New" w:cs="TH Sarabun New"/>
          <w:sz w:val="32"/>
          <w:szCs w:val="32"/>
        </w:rPr>
        <w:tab/>
      </w:r>
      <w:r w:rsidR="00CF58EF" w:rsidRPr="00334AAB">
        <w:rPr>
          <w:rFonts w:ascii="TH Sarabun New" w:hAnsi="TH Sarabun New" w:cs="TH Sarabun New"/>
          <w:sz w:val="32"/>
          <w:szCs w:val="32"/>
          <w:cs/>
        </w:rPr>
        <w:t xml:space="preserve">โปรแกรม </w:t>
      </w:r>
      <w:r w:rsidR="00CF58EF" w:rsidRPr="00334AAB">
        <w:rPr>
          <w:rFonts w:ascii="TH Sarabun New" w:hAnsi="TH Sarabun New" w:cs="TH Sarabun New"/>
          <w:sz w:val="32"/>
          <w:szCs w:val="32"/>
        </w:rPr>
        <w:t>Bootstrap</w:t>
      </w:r>
    </w:p>
    <w:p w14:paraId="0C7B3D6F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AEBD983" wp14:editId="1504341C">
            <wp:extent cx="5274310" cy="2039620"/>
            <wp:effectExtent l="19050" t="19050" r="21590" b="177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F0723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336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2-3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</w:rPr>
        <w:t xml:space="preserve">Website Bootstrap  Framework 5 </w:t>
      </w:r>
    </w:p>
    <w:p w14:paraId="195A65E0" w14:textId="77777777" w:rsidR="00CF58EF" w:rsidRPr="00334AAB" w:rsidRDefault="00CF58EF" w:rsidP="00CF58EF">
      <w:pPr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2.7.1.2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Start w:id="10" w:name="_Hlk113296527"/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คลิกเลือกเวอร์ชั่น แล้วคลิกปุ่ม </w:t>
      </w:r>
      <w:r w:rsidRPr="00334AAB">
        <w:rPr>
          <w:rFonts w:ascii="TH Sarabun New" w:hAnsi="TH Sarabun New" w:cs="TH Sarabun New"/>
          <w:sz w:val="32"/>
          <w:szCs w:val="32"/>
        </w:rPr>
        <w:t xml:space="preserve">“Download”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ที่ภายใต้หัวข้อ </w:t>
      </w:r>
      <w:r w:rsidRPr="00334AAB">
        <w:rPr>
          <w:rFonts w:ascii="TH Sarabun New" w:hAnsi="TH Sarabun New" w:cs="TH Sarabun New"/>
          <w:sz w:val="32"/>
          <w:szCs w:val="32"/>
        </w:rPr>
        <w:t>Compiled CSS and JS</w:t>
      </w:r>
    </w:p>
    <w:bookmarkEnd w:id="10"/>
    <w:p w14:paraId="3C02F75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D4FCE84" wp14:editId="59B28E92">
            <wp:extent cx="5274310" cy="3226435"/>
            <wp:effectExtent l="19050" t="19050" r="21590" b="120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643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D7FB4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0CFCCD9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2-37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คลิกเลือกเวอร์ชั่น และคลิกปุ่ม </w:t>
      </w:r>
      <w:r w:rsidRPr="00334AAB">
        <w:rPr>
          <w:rFonts w:ascii="TH Sarabun New" w:hAnsi="TH Sarabun New" w:cs="TH Sarabun New"/>
          <w:sz w:val="32"/>
          <w:szCs w:val="32"/>
        </w:rPr>
        <w:t xml:space="preserve">Download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ภายใต้หัวข้อ </w:t>
      </w:r>
      <w:r w:rsidRPr="00334AAB">
        <w:rPr>
          <w:rFonts w:ascii="TH Sarabun New" w:hAnsi="TH Sarabun New" w:cs="TH Sarabun New"/>
          <w:sz w:val="32"/>
          <w:szCs w:val="32"/>
        </w:rPr>
        <w:t>Compiled CSS and JS</w:t>
      </w:r>
    </w:p>
    <w:p w14:paraId="6EF29CE9" w14:textId="7FBC728C" w:rsidR="00CF58EF" w:rsidRPr="00334AAB" w:rsidRDefault="0088605E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20704" behindDoc="0" locked="0" layoutInCell="1" allowOverlap="1" wp14:anchorId="774D3D2C" wp14:editId="4612B234">
            <wp:simplePos x="0" y="0"/>
            <wp:positionH relativeFrom="column">
              <wp:posOffset>577546</wp:posOffset>
            </wp:positionH>
            <wp:positionV relativeFrom="paragraph">
              <wp:posOffset>508635</wp:posOffset>
            </wp:positionV>
            <wp:extent cx="4579144" cy="2423160"/>
            <wp:effectExtent l="0" t="0" r="0" b="0"/>
            <wp:wrapNone/>
            <wp:docPr id="166051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17352" name="Picture 166051735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144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58EF" w:rsidRPr="00334AAB">
        <w:rPr>
          <w:rFonts w:ascii="TH Sarabun New" w:hAnsi="TH Sarabun New" w:cs="TH Sarabun New"/>
          <w:sz w:val="32"/>
          <w:szCs w:val="32"/>
          <w:cs/>
        </w:rPr>
        <w:tab/>
      </w:r>
      <w:r w:rsidR="00CF58EF" w:rsidRPr="00334AAB">
        <w:rPr>
          <w:rFonts w:ascii="TH Sarabun New" w:hAnsi="TH Sarabun New" w:cs="TH Sarabun New"/>
          <w:sz w:val="32"/>
          <w:szCs w:val="32"/>
          <w:cs/>
        </w:rPr>
        <w:tab/>
        <w:t>2.7.1.3</w:t>
      </w:r>
      <w:r w:rsidR="00CF58EF"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="00CF58EF" w:rsidRPr="00334AAB">
        <w:rPr>
          <w:rFonts w:ascii="TH Sarabun New" w:hAnsi="TH Sarabun New" w:cs="TH Sarabun New"/>
          <w:sz w:val="32"/>
          <w:szCs w:val="32"/>
          <w:cs/>
        </w:rPr>
        <w:t xml:space="preserve"> จะได้</w:t>
      </w:r>
      <w:bookmarkStart w:id="11" w:name="_Hlk113296945"/>
      <w:r w:rsidR="00CF58EF" w:rsidRPr="00334AAB">
        <w:rPr>
          <w:rFonts w:ascii="TH Sarabun New" w:hAnsi="TH Sarabun New" w:cs="TH Sarabun New"/>
          <w:sz w:val="32"/>
          <w:szCs w:val="32"/>
          <w:cs/>
        </w:rPr>
        <w:t xml:space="preserve">ไฟล์ </w:t>
      </w:r>
      <w:r w:rsidR="00CF58EF" w:rsidRPr="00334AAB">
        <w:rPr>
          <w:rFonts w:ascii="TH Sarabun New" w:hAnsi="TH Sarabun New" w:cs="TH Sarabun New"/>
          <w:sz w:val="32"/>
          <w:szCs w:val="32"/>
        </w:rPr>
        <w:t xml:space="preserve">Bootstrap </w:t>
      </w:r>
      <w:r w:rsidR="00CF58EF" w:rsidRPr="00334AAB">
        <w:rPr>
          <w:rFonts w:ascii="TH Sarabun New" w:hAnsi="TH Sarabun New" w:cs="TH Sarabun New"/>
          <w:sz w:val="32"/>
          <w:szCs w:val="32"/>
          <w:cs/>
        </w:rPr>
        <w:t>ที่มีนามสกุลเป็น .</w:t>
      </w:r>
      <w:r w:rsidR="00CF58EF" w:rsidRPr="00334AAB">
        <w:rPr>
          <w:rFonts w:ascii="TH Sarabun New" w:hAnsi="TH Sarabun New" w:cs="TH Sarabun New"/>
          <w:sz w:val="32"/>
          <w:szCs w:val="32"/>
        </w:rPr>
        <w:t>zip</w:t>
      </w:r>
      <w:bookmarkEnd w:id="11"/>
      <w:r w:rsidR="00CF58EF"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="00CF58EF" w:rsidRPr="00334AAB">
        <w:rPr>
          <w:rFonts w:ascii="TH Sarabun New" w:hAnsi="TH Sarabun New" w:cs="TH Sarabun New"/>
          <w:sz w:val="32"/>
          <w:szCs w:val="32"/>
          <w:cs/>
        </w:rPr>
        <w:t>ขยายไฟล์ จะได้โฟลเดอร์ชื่</w:t>
      </w:r>
      <w:r w:rsidR="00C840A0" w:rsidRPr="00334AAB">
        <w:rPr>
          <w:rFonts w:ascii="TH Sarabun New" w:hAnsi="TH Sarabun New" w:cs="TH Sarabun New"/>
          <w:sz w:val="32"/>
          <w:szCs w:val="32"/>
          <w:cs/>
        </w:rPr>
        <w:t>อ</w:t>
      </w:r>
      <w:r w:rsidR="00CF58EF" w:rsidRPr="00334AAB">
        <w:rPr>
          <w:rFonts w:ascii="TH Sarabun New" w:hAnsi="TH Sarabun New" w:cs="TH Sarabun New"/>
          <w:sz w:val="32"/>
          <w:szCs w:val="32"/>
        </w:rPr>
        <w:t>bootstrap-x.x.x-dist</w:t>
      </w:r>
    </w:p>
    <w:p w14:paraId="6C7A8F0D" w14:textId="6C1F16D9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C284517" w14:textId="00083CF6" w:rsidR="00B71E36" w:rsidRDefault="00B71E36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F801904" w14:textId="77777777" w:rsidR="00B71E36" w:rsidRDefault="00B71E36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E8F0B09" w14:textId="77777777" w:rsidR="00B71E36" w:rsidRDefault="00B71E36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AD53B80" w14:textId="77777777" w:rsidR="00B71E36" w:rsidRDefault="00B71E36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9D8C26D" w14:textId="77777777" w:rsidR="00B71E36" w:rsidRDefault="00B71E36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994E571" w14:textId="77777777" w:rsidR="00B71E36" w:rsidRDefault="00B71E36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9205142" w14:textId="77777777" w:rsidR="00B71E36" w:rsidRDefault="00B71E36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75BC916" w14:textId="77777777" w:rsidR="00B71E36" w:rsidRDefault="00B71E36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4CEE208" w14:textId="69720C5D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2-38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ไฟล์ </w:t>
      </w:r>
      <w:r w:rsidRPr="00334AAB">
        <w:rPr>
          <w:rFonts w:ascii="TH Sarabun New" w:hAnsi="TH Sarabun New" w:cs="TH Sarabun New"/>
          <w:sz w:val="32"/>
          <w:szCs w:val="32"/>
        </w:rPr>
        <w:t xml:space="preserve">Bootstrap </w:t>
      </w:r>
      <w:r w:rsidRPr="00334AAB">
        <w:rPr>
          <w:rFonts w:ascii="TH Sarabun New" w:hAnsi="TH Sarabun New" w:cs="TH Sarabun New"/>
          <w:sz w:val="32"/>
          <w:szCs w:val="32"/>
          <w:cs/>
        </w:rPr>
        <w:t>ที่มีนามสกุลเป็น .</w:t>
      </w:r>
      <w:r w:rsidRPr="00334AAB">
        <w:rPr>
          <w:rFonts w:ascii="TH Sarabun New" w:hAnsi="TH Sarabun New" w:cs="TH Sarabun New"/>
          <w:sz w:val="32"/>
          <w:szCs w:val="32"/>
        </w:rPr>
        <w:t>zip</w:t>
      </w:r>
    </w:p>
    <w:p w14:paraId="7FC20D91" w14:textId="6A5845D0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 xml:space="preserve">2.7.1.4 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>นำโฟลเดอร์ดังกล่าวไปไว้ในโฟลเดอร์ที่เก็บโปรเจ็คต์ของเรา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>เสร็จสิ้นการติด</w:t>
      </w:r>
      <w:r w:rsidR="004131B9" w:rsidRPr="00334AAB">
        <w:rPr>
          <w:rFonts w:ascii="TH Sarabun New" w:hAnsi="TH Sarabun New" w:cs="TH Sarabun New"/>
          <w:sz w:val="32"/>
          <w:szCs w:val="32"/>
          <w:cs/>
        </w:rPr>
        <w:t>ตั้ง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โปรแกรม </w:t>
      </w:r>
      <w:r w:rsidRPr="00334AAB">
        <w:rPr>
          <w:rFonts w:ascii="TH Sarabun New" w:hAnsi="TH Sarabun New" w:cs="TH Sarabun New"/>
          <w:sz w:val="32"/>
          <w:szCs w:val="32"/>
        </w:rPr>
        <w:t xml:space="preserve">Bootstrap  Framework 5 </w:t>
      </w:r>
    </w:p>
    <w:p w14:paraId="528F6A83" w14:textId="1586B9CA" w:rsidR="00CF58EF" w:rsidRPr="00334AAB" w:rsidRDefault="007C3CF1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6C9245D5" wp14:editId="43A78ECB">
            <wp:extent cx="5494020" cy="2166101"/>
            <wp:effectExtent l="0" t="0" r="0" b="5715"/>
            <wp:docPr id="9847767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76767" name="Picture 98477676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390" cy="217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00B9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2-39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เสร็จสิ้นการติดโปรแกรม </w:t>
      </w:r>
      <w:r w:rsidRPr="00334AAB">
        <w:rPr>
          <w:rFonts w:ascii="TH Sarabun New" w:hAnsi="TH Sarabun New" w:cs="TH Sarabun New"/>
          <w:sz w:val="32"/>
          <w:szCs w:val="32"/>
        </w:rPr>
        <w:t xml:space="preserve">Bootstrap  Framework 5 </w:t>
      </w:r>
    </w:p>
    <w:p w14:paraId="1286B0F2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2.8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ภาษา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HTML </w:t>
      </w: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5</w:t>
      </w:r>
    </w:p>
    <w:p w14:paraId="543EF16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67F7637E" wp14:editId="18B0DA2D">
            <wp:simplePos x="0" y="0"/>
            <wp:positionH relativeFrom="margin">
              <wp:align>center</wp:align>
            </wp:positionH>
            <wp:positionV relativeFrom="paragraph">
              <wp:posOffset>112835</wp:posOffset>
            </wp:positionV>
            <wp:extent cx="1539240" cy="1539240"/>
            <wp:effectExtent l="19050" t="19050" r="22860" b="2286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15392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</w:t>
      </w:r>
    </w:p>
    <w:p w14:paraId="0DC0E7AC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C847BBD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418BDBB9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2D792EC9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D04A20C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5C975B5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2CB5884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2-40</w:t>
      </w:r>
      <w:r w:rsidRPr="00334AAB">
        <w:rPr>
          <w:rFonts w:ascii="TH Sarabun New" w:hAnsi="TH Sarabun New" w:cs="TH Sarabun New"/>
          <w:sz w:val="32"/>
          <w:szCs w:val="32"/>
        </w:rPr>
        <w:t xml:space="preserve"> HTML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5</w:t>
      </w:r>
    </w:p>
    <w:p w14:paraId="000D94D9" w14:textId="77777777" w:rsidR="008C5198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</w:rPr>
        <w:t xml:space="preserve">HTML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คือ ภาษาหลักที่ใช้ในการเขียนเว็บเพจ โดยใช้ </w:t>
      </w:r>
      <w:r w:rsidRPr="00334AAB">
        <w:rPr>
          <w:rFonts w:ascii="TH Sarabun New" w:hAnsi="TH Sarabun New" w:cs="TH Sarabun New"/>
          <w:sz w:val="32"/>
          <w:szCs w:val="32"/>
        </w:rPr>
        <w:t xml:space="preserve">Tag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ในการกำหนดการแสดงผล </w:t>
      </w:r>
      <w:r w:rsidRPr="00334AAB">
        <w:rPr>
          <w:rFonts w:ascii="TH Sarabun New" w:hAnsi="TH Sarabun New" w:cs="TH Sarabun New"/>
          <w:sz w:val="32"/>
          <w:szCs w:val="32"/>
        </w:rPr>
        <w:t xml:space="preserve">HTML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ย่อมาจากคำว่า </w:t>
      </w:r>
      <w:r w:rsidRPr="00334AAB">
        <w:rPr>
          <w:rFonts w:ascii="TH Sarabun New" w:hAnsi="TH Sarabun New" w:cs="TH Sarabun New"/>
          <w:sz w:val="32"/>
          <w:szCs w:val="32"/>
        </w:rPr>
        <w:t xml:space="preserve">Hypertext Markup Language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โดย </w:t>
      </w:r>
      <w:r w:rsidRPr="00334AAB">
        <w:rPr>
          <w:rFonts w:ascii="TH Sarabun New" w:hAnsi="TH Sarabun New" w:cs="TH Sarabun New"/>
          <w:sz w:val="32"/>
          <w:szCs w:val="32"/>
        </w:rPr>
        <w:t xml:space="preserve">Hypertext </w:t>
      </w:r>
      <w:r w:rsidRPr="00334AAB">
        <w:rPr>
          <w:rFonts w:ascii="TH Sarabun New" w:hAnsi="TH Sarabun New" w:cs="TH Sarabun New"/>
          <w:sz w:val="32"/>
          <w:szCs w:val="32"/>
          <w:cs/>
        </w:rPr>
        <w:t>หมายถึง ข้อความที่เชื่อมต่อกัน</w:t>
      </w:r>
      <w:r w:rsidRPr="00334AAB">
        <w:rPr>
          <w:rFonts w:ascii="TH Sarabun New" w:hAnsi="TH Sarabun New" w:cs="TH Sarabun New"/>
          <w:spacing w:val="-4"/>
          <w:sz w:val="32"/>
          <w:szCs w:val="32"/>
          <w:cs/>
        </w:rPr>
        <w:t>ผ่านลิ้งก์ (</w:t>
      </w:r>
      <w:r w:rsidRPr="00334AAB">
        <w:rPr>
          <w:rFonts w:ascii="TH Sarabun New" w:hAnsi="TH Sarabun New" w:cs="TH Sarabun New"/>
          <w:spacing w:val="-4"/>
          <w:sz w:val="32"/>
          <w:szCs w:val="32"/>
        </w:rPr>
        <w:t xml:space="preserve">Hyperlink) Markup language </w:t>
      </w:r>
      <w:r w:rsidRPr="00334AAB">
        <w:rPr>
          <w:rFonts w:ascii="TH Sarabun New" w:hAnsi="TH Sarabun New" w:cs="TH Sarabun New"/>
          <w:spacing w:val="-4"/>
          <w:sz w:val="32"/>
          <w:szCs w:val="32"/>
          <w:cs/>
        </w:rPr>
        <w:t xml:space="preserve">หมายถึงภาษาที่ใช้ </w:t>
      </w:r>
      <w:r w:rsidRPr="00334AAB">
        <w:rPr>
          <w:rFonts w:ascii="TH Sarabun New" w:hAnsi="TH Sarabun New" w:cs="TH Sarabun New"/>
          <w:spacing w:val="-4"/>
          <w:sz w:val="32"/>
          <w:szCs w:val="32"/>
        </w:rPr>
        <w:t xml:space="preserve">Tag </w:t>
      </w:r>
      <w:r w:rsidRPr="00334AAB">
        <w:rPr>
          <w:rFonts w:ascii="TH Sarabun New" w:hAnsi="TH Sarabun New" w:cs="TH Sarabun New"/>
          <w:spacing w:val="-4"/>
          <w:sz w:val="32"/>
          <w:szCs w:val="32"/>
          <w:cs/>
        </w:rPr>
        <w:t>ในการกำหนดการแสดงผลสิ่งต่าง ๆ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ที่แสดงอยู่บนเว็บเพจ ดังนั้น </w:t>
      </w:r>
      <w:r w:rsidRPr="00334AAB">
        <w:rPr>
          <w:rFonts w:ascii="TH Sarabun New" w:hAnsi="TH Sarabun New" w:cs="TH Sarabun New"/>
          <w:sz w:val="32"/>
          <w:szCs w:val="32"/>
        </w:rPr>
        <w:t xml:space="preserve">HTML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จึงหมายถึง ภาษาที่ใช้ </w:t>
      </w:r>
      <w:r w:rsidRPr="00334AAB">
        <w:rPr>
          <w:rFonts w:ascii="TH Sarabun New" w:hAnsi="TH Sarabun New" w:cs="TH Sarabun New"/>
          <w:sz w:val="32"/>
          <w:szCs w:val="32"/>
        </w:rPr>
        <w:t xml:space="preserve">Tag </w:t>
      </w:r>
      <w:r w:rsidRPr="00334AAB">
        <w:rPr>
          <w:rFonts w:ascii="TH Sarabun New" w:hAnsi="TH Sarabun New" w:cs="TH Sarabun New"/>
          <w:sz w:val="32"/>
          <w:szCs w:val="32"/>
          <w:cs/>
        </w:rPr>
        <w:t>ในการกำหนดการแสดงผลเว็บเพจ</w:t>
      </w:r>
    </w:p>
    <w:p w14:paraId="4B3AF339" w14:textId="025488B7" w:rsidR="00CF58EF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 xml:space="preserve">ที่ต่างก็เชื่อมถึงกันใน </w:t>
      </w:r>
      <w:r w:rsidRPr="00334AAB">
        <w:rPr>
          <w:rFonts w:ascii="TH Sarabun New" w:hAnsi="TH Sarabun New" w:cs="TH Sarabun New"/>
          <w:sz w:val="32"/>
          <w:szCs w:val="32"/>
        </w:rPr>
        <w:t xml:space="preserve">Hyperspace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ผ่าน </w:t>
      </w:r>
      <w:r w:rsidRPr="00334AAB">
        <w:rPr>
          <w:rFonts w:ascii="TH Sarabun New" w:hAnsi="TH Sarabun New" w:cs="TH Sarabun New"/>
          <w:sz w:val="32"/>
          <w:szCs w:val="32"/>
        </w:rPr>
        <w:t>Hyperlink</w:t>
      </w:r>
    </w:p>
    <w:p w14:paraId="2D3B5CC1" w14:textId="77777777" w:rsidR="00610131" w:rsidRDefault="00610131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72EBA4C" w14:textId="77777777" w:rsidR="00610131" w:rsidRDefault="00610131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4A32476" w14:textId="77777777" w:rsidR="00610131" w:rsidRPr="00334AAB" w:rsidRDefault="00610131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F91B836" w14:textId="7459C675" w:rsidR="00CF58EF" w:rsidRPr="00610131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 w:hint="cs"/>
          <w:b/>
          <w:bCs/>
          <w:sz w:val="32"/>
          <w:szCs w:val="32"/>
        </w:rPr>
      </w:pPr>
      <w:r w:rsidRPr="00610131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2.9  Laravel  Framework </w:t>
      </w:r>
      <w:r w:rsidR="00610131" w:rsidRPr="00610131">
        <w:rPr>
          <w:rFonts w:ascii="TH Sarabun New" w:hAnsi="TH Sarabun New" w:cs="TH Sarabun New" w:hint="cs"/>
          <w:b/>
          <w:bCs/>
          <w:sz w:val="32"/>
          <w:szCs w:val="32"/>
          <w:cs/>
        </w:rPr>
        <w:t>10</w:t>
      </w:r>
    </w:p>
    <w:p w14:paraId="0454B5AE" w14:textId="45778C03" w:rsidR="00CF58EF" w:rsidRDefault="00610131" w:rsidP="00610131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10131">
        <w:rPr>
          <w:noProof/>
        </w:rPr>
        <w:drawing>
          <wp:inline distT="0" distB="0" distL="0" distR="0" wp14:anchorId="050E4811" wp14:editId="11298F24">
            <wp:extent cx="3025140" cy="1701596"/>
            <wp:effectExtent l="19050" t="19050" r="22860" b="13335"/>
            <wp:docPr id="958744466" name="Picture 1" descr="Laravel 10 new features - DEV Comm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ravel 10 new features - DEV Community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389" cy="17084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175CA7" w14:textId="77777777" w:rsidR="00610131" w:rsidRPr="00610131" w:rsidRDefault="00610131" w:rsidP="00610131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0CA8151" w14:textId="18A54609" w:rsidR="00CF58EF" w:rsidRPr="00610131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 w:hint="cs"/>
          <w:sz w:val="32"/>
          <w:szCs w:val="32"/>
        </w:rPr>
      </w:pPr>
      <w:r w:rsidRPr="00610131">
        <w:rPr>
          <w:rFonts w:ascii="TH Sarabun New" w:hAnsi="TH Sarabun New" w:cs="TH Sarabun New"/>
          <w:b/>
          <w:bCs/>
          <w:sz w:val="32"/>
          <w:szCs w:val="32"/>
          <w:cs/>
        </w:rPr>
        <w:t>ภาพที่ 2-41</w:t>
      </w:r>
      <w:r w:rsidRPr="00610131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610131">
        <w:rPr>
          <w:rFonts w:ascii="TH Sarabun New" w:hAnsi="TH Sarabun New" w:cs="TH Sarabun New"/>
          <w:sz w:val="32"/>
          <w:szCs w:val="32"/>
        </w:rPr>
        <w:t xml:space="preserve">Laravel  Framework </w:t>
      </w:r>
      <w:r w:rsidR="00610131" w:rsidRPr="00610131">
        <w:rPr>
          <w:rFonts w:ascii="TH Sarabun New" w:hAnsi="TH Sarabun New" w:cs="TH Sarabun New" w:hint="cs"/>
          <w:sz w:val="32"/>
          <w:szCs w:val="32"/>
          <w:cs/>
        </w:rPr>
        <w:t>10</w:t>
      </w:r>
    </w:p>
    <w:p w14:paraId="33CFE79A" w14:textId="77777777" w:rsidR="00CF58EF" w:rsidRPr="00610131" w:rsidRDefault="00CF58EF" w:rsidP="00CF58EF">
      <w:pPr>
        <w:tabs>
          <w:tab w:val="left" w:pos="425"/>
          <w:tab w:val="left" w:pos="964"/>
        </w:tabs>
        <w:spacing w:before="240"/>
        <w:jc w:val="thaiDistribute"/>
        <w:rPr>
          <w:rFonts w:ascii="TH Sarabun New" w:hAnsi="TH Sarabun New" w:cs="TH Sarabun New"/>
          <w:sz w:val="32"/>
          <w:szCs w:val="32"/>
        </w:rPr>
      </w:pPr>
      <w:r w:rsidRPr="00610131">
        <w:rPr>
          <w:rFonts w:ascii="TH Sarabun New" w:hAnsi="TH Sarabun New" w:cs="TH Sarabun New"/>
          <w:sz w:val="32"/>
          <w:szCs w:val="32"/>
          <w:cs/>
        </w:rPr>
        <w:tab/>
        <w:t xml:space="preserve">ตัว </w:t>
      </w:r>
      <w:r w:rsidRPr="00610131">
        <w:rPr>
          <w:rFonts w:ascii="TH Sarabun New" w:hAnsi="TH Sarabun New" w:cs="TH Sarabun New"/>
          <w:sz w:val="32"/>
          <w:szCs w:val="32"/>
        </w:rPr>
        <w:t xml:space="preserve">Laravel framework </w:t>
      </w:r>
      <w:r w:rsidRPr="00610131">
        <w:rPr>
          <w:rFonts w:ascii="TH Sarabun New" w:hAnsi="TH Sarabun New" w:cs="TH Sarabun New"/>
          <w:sz w:val="32"/>
          <w:szCs w:val="32"/>
          <w:cs/>
        </w:rPr>
        <w:t xml:space="preserve">ยังทำงานร่วมกับ </w:t>
      </w:r>
      <w:r w:rsidRPr="00610131">
        <w:rPr>
          <w:rFonts w:ascii="TH Sarabun New" w:hAnsi="TH Sarabun New" w:cs="TH Sarabun New"/>
          <w:sz w:val="32"/>
          <w:szCs w:val="32"/>
        </w:rPr>
        <w:t>Vue</w:t>
      </w:r>
      <w:r w:rsidRPr="00610131">
        <w:rPr>
          <w:rFonts w:ascii="TH Sarabun New" w:hAnsi="TH Sarabun New" w:cs="TH Sarabun New"/>
          <w:sz w:val="32"/>
          <w:szCs w:val="32"/>
          <w:cs/>
        </w:rPr>
        <w:t>.</w:t>
      </w:r>
      <w:r w:rsidRPr="00610131">
        <w:rPr>
          <w:rFonts w:ascii="TH Sarabun New" w:hAnsi="TH Sarabun New" w:cs="TH Sarabun New"/>
          <w:sz w:val="32"/>
          <w:szCs w:val="32"/>
        </w:rPr>
        <w:t xml:space="preserve">JS </w:t>
      </w:r>
      <w:r w:rsidRPr="00610131">
        <w:rPr>
          <w:rFonts w:ascii="TH Sarabun New" w:hAnsi="TH Sarabun New" w:cs="TH Sarabun New"/>
          <w:sz w:val="32"/>
          <w:szCs w:val="32"/>
          <w:cs/>
        </w:rPr>
        <w:t xml:space="preserve">ได้อย่างเหมาะเจาะเพราะทางผู้พัฒนาออกแบบมาให้รองรับกันตั้งแต่เริ่ม ดังนั้นผู้เริ่มต้นที่อยากทำเว็บแอพให้ครอบคลุมทั้งฝั่ง </w:t>
      </w:r>
      <w:r w:rsidRPr="00610131">
        <w:rPr>
          <w:rFonts w:ascii="TH Sarabun New" w:hAnsi="TH Sarabun New" w:cs="TH Sarabun New"/>
          <w:sz w:val="32"/>
          <w:szCs w:val="32"/>
        </w:rPr>
        <w:t xml:space="preserve">Frontend </w:t>
      </w:r>
      <w:r w:rsidRPr="00610131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610131">
        <w:rPr>
          <w:rFonts w:ascii="TH Sarabun New" w:hAnsi="TH Sarabun New" w:cs="TH Sarabun New"/>
          <w:sz w:val="32"/>
          <w:szCs w:val="32"/>
        </w:rPr>
        <w:t xml:space="preserve">Backend </w:t>
      </w:r>
      <w:r w:rsidRPr="00610131">
        <w:rPr>
          <w:rFonts w:ascii="TH Sarabun New" w:hAnsi="TH Sarabun New" w:cs="TH Sarabun New"/>
          <w:sz w:val="32"/>
          <w:szCs w:val="32"/>
          <w:cs/>
        </w:rPr>
        <w:t xml:space="preserve">การเลือกใช้ </w:t>
      </w:r>
      <w:r w:rsidRPr="00610131">
        <w:rPr>
          <w:rFonts w:ascii="TH Sarabun New" w:hAnsi="TH Sarabun New" w:cs="TH Sarabun New"/>
          <w:sz w:val="32"/>
          <w:szCs w:val="32"/>
        </w:rPr>
        <w:t xml:space="preserve">Laravel </w:t>
      </w:r>
      <w:r w:rsidRPr="00610131">
        <w:rPr>
          <w:rFonts w:ascii="TH Sarabun New" w:hAnsi="TH Sarabun New" w:cs="TH Sarabun New"/>
          <w:sz w:val="32"/>
          <w:szCs w:val="32"/>
          <w:cs/>
        </w:rPr>
        <w:t>จึงเป็นตัวเลือกที่เหมาะสมและคุ้มค่าต่อการเรียนรู้ในการนำไปต่อยอดในอนาคต</w:t>
      </w:r>
    </w:p>
    <w:p w14:paraId="49F4DD5B" w14:textId="186467EF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 w:hint="cs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  <w:t>2.9.1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วิธีการติดตั้ง </w:t>
      </w:r>
      <w:r w:rsidRPr="00334AAB">
        <w:rPr>
          <w:rFonts w:ascii="TH Sarabun New" w:hAnsi="TH Sarabun New" w:cs="TH Sarabun New"/>
          <w:sz w:val="32"/>
          <w:szCs w:val="32"/>
        </w:rPr>
        <w:t xml:space="preserve">Laravel  Framework </w:t>
      </w:r>
      <w:r w:rsidR="00610131">
        <w:rPr>
          <w:rFonts w:ascii="TH Sarabun New" w:hAnsi="TH Sarabun New" w:cs="TH Sarabun New" w:hint="cs"/>
          <w:sz w:val="32"/>
          <w:szCs w:val="32"/>
          <w:cs/>
        </w:rPr>
        <w:t>10</w:t>
      </w:r>
    </w:p>
    <w:p w14:paraId="51DCC0CD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bookmarkStart w:id="12" w:name="_Hlk113304735"/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3DF7CBBA" wp14:editId="664F7EB4">
            <wp:simplePos x="0" y="0"/>
            <wp:positionH relativeFrom="column">
              <wp:posOffset>882650</wp:posOffset>
            </wp:positionH>
            <wp:positionV relativeFrom="paragraph">
              <wp:posOffset>674914</wp:posOffset>
            </wp:positionV>
            <wp:extent cx="3740150" cy="1883410"/>
            <wp:effectExtent l="19050" t="19050" r="12700" b="2159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50" cy="18834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2.9.1.1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End w:id="12"/>
      <w:r w:rsidRPr="00334AAB">
        <w:rPr>
          <w:rFonts w:ascii="TH Sarabun New" w:hAnsi="TH Sarabun New" w:cs="TH Sarabun New"/>
          <w:sz w:val="32"/>
          <w:szCs w:val="32"/>
          <w:cs/>
        </w:rPr>
        <w:t xml:space="preserve">เปิด </w:t>
      </w:r>
      <w:r w:rsidRPr="00334AAB">
        <w:rPr>
          <w:rFonts w:ascii="TH Sarabun New" w:hAnsi="TH Sarabun New" w:cs="TH Sarabun New"/>
          <w:sz w:val="32"/>
          <w:szCs w:val="32"/>
        </w:rPr>
        <w:t xml:space="preserve">command line </w:t>
      </w:r>
      <w:r w:rsidRPr="00334AAB">
        <w:rPr>
          <w:rFonts w:ascii="TH Sarabun New" w:hAnsi="TH Sarabun New" w:cs="TH Sarabun New"/>
          <w:spacing w:val="4"/>
          <w:sz w:val="32"/>
          <w:szCs w:val="32"/>
          <w:cs/>
        </w:rPr>
        <w:t>แล้ว</w:t>
      </w:r>
      <w:bookmarkStart w:id="13" w:name="_Hlk113304694"/>
      <w:r w:rsidRPr="00334AAB">
        <w:rPr>
          <w:rFonts w:ascii="TH Sarabun New" w:hAnsi="TH Sarabun New" w:cs="TH Sarabun New"/>
          <w:spacing w:val="4"/>
          <w:sz w:val="32"/>
          <w:szCs w:val="32"/>
          <w:cs/>
        </w:rPr>
        <w:t>พิมพ์คำสั่ง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</w:rPr>
        <w:t>composer global require laravel/installer</w:t>
      </w:r>
    </w:p>
    <w:bookmarkEnd w:id="13"/>
    <w:p w14:paraId="1CDD6306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/>
        <w:jc w:val="thaiDistribute"/>
        <w:rPr>
          <w:rFonts w:ascii="TH Sarabun New" w:hAnsi="TH Sarabun New" w:cs="TH Sarabun New"/>
          <w:sz w:val="32"/>
          <w:szCs w:val="32"/>
        </w:rPr>
      </w:pPr>
    </w:p>
    <w:p w14:paraId="742C9BE4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2-42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พิมพ์คำสั่ง </w:t>
      </w:r>
      <w:r w:rsidRPr="00334AAB">
        <w:rPr>
          <w:rFonts w:ascii="TH Sarabun New" w:hAnsi="TH Sarabun New" w:cs="TH Sarabun New"/>
          <w:sz w:val="32"/>
          <w:szCs w:val="32"/>
        </w:rPr>
        <w:t>composer global require laravel/installer</w:t>
      </w:r>
    </w:p>
    <w:p w14:paraId="6E657B4D" w14:textId="5DDDFD73" w:rsidR="00CF58EF" w:rsidRDefault="00CF58EF" w:rsidP="00CF58EF">
      <w:pPr>
        <w:tabs>
          <w:tab w:val="left" w:pos="425"/>
          <w:tab w:val="left" w:pos="964"/>
        </w:tabs>
        <w:spacing w:before="240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lastRenderedPageBreak/>
        <w:tab/>
      </w:r>
      <w:r w:rsidRPr="00334AAB">
        <w:rPr>
          <w:rFonts w:ascii="TH Sarabun New" w:hAnsi="TH Sarabun New" w:cs="TH Sarabun New"/>
          <w:sz w:val="32"/>
          <w:szCs w:val="32"/>
        </w:rPr>
        <w:tab/>
        <w:t xml:space="preserve">2.9.1.2 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ติดตั้งไว้ที่ </w:t>
      </w:r>
      <w:r w:rsidRPr="00334AAB">
        <w:rPr>
          <w:rFonts w:ascii="TH Sarabun New" w:hAnsi="TH Sarabun New" w:cs="TH Sarabun New"/>
          <w:sz w:val="32"/>
          <w:szCs w:val="32"/>
        </w:rPr>
        <w:t>C:\xampp\htdocs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หลักจากที่เราเข้าไปโฟล์เดอร์ที่ต้องการแล้วให้ กด </w:t>
      </w:r>
      <w:r w:rsidRPr="00334AAB">
        <w:rPr>
          <w:rFonts w:ascii="TH Sarabun New" w:hAnsi="TH Sarabun New" w:cs="TH Sarabun New"/>
          <w:sz w:val="32"/>
          <w:szCs w:val="32"/>
        </w:rPr>
        <w:t xml:space="preserve">Shift +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คลิกขวา พื้นที่ว่างในโฟล์เดอร์ แล้วเลือก </w:t>
      </w:r>
      <w:r w:rsidRPr="00334AAB">
        <w:rPr>
          <w:rFonts w:ascii="TH Sarabun New" w:hAnsi="TH Sarabun New" w:cs="TH Sarabun New"/>
          <w:sz w:val="32"/>
          <w:szCs w:val="32"/>
        </w:rPr>
        <w:t>open command window here</w:t>
      </w:r>
    </w:p>
    <w:p w14:paraId="477E16F9" w14:textId="3AFB6807" w:rsidR="00433F79" w:rsidRPr="00334AAB" w:rsidRDefault="003D7B05" w:rsidP="00CF58EF">
      <w:pPr>
        <w:tabs>
          <w:tab w:val="left" w:pos="425"/>
          <w:tab w:val="left" w:pos="964"/>
        </w:tabs>
        <w:spacing w:before="2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anchor distT="0" distB="0" distL="114300" distR="114300" simplePos="0" relativeHeight="251721728" behindDoc="0" locked="0" layoutInCell="1" allowOverlap="1" wp14:anchorId="59D2979A" wp14:editId="38CA561E">
            <wp:simplePos x="0" y="0"/>
            <wp:positionH relativeFrom="column">
              <wp:posOffset>751205</wp:posOffset>
            </wp:positionH>
            <wp:positionV relativeFrom="paragraph">
              <wp:posOffset>28575</wp:posOffset>
            </wp:positionV>
            <wp:extent cx="3808675" cy="3094262"/>
            <wp:effectExtent l="0" t="0" r="1905" b="0"/>
            <wp:wrapNone/>
            <wp:docPr id="2633797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79734" name="Picture 26337973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675" cy="3094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383461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/>
        <w:jc w:val="thaiDistribute"/>
        <w:rPr>
          <w:rFonts w:ascii="TH Sarabun New" w:hAnsi="TH Sarabun New" w:cs="TH Sarabun New"/>
          <w:sz w:val="32"/>
          <w:szCs w:val="32"/>
        </w:rPr>
      </w:pPr>
    </w:p>
    <w:p w14:paraId="5A260424" w14:textId="77777777" w:rsidR="00732462" w:rsidRDefault="00732462" w:rsidP="00CF58EF">
      <w:pPr>
        <w:tabs>
          <w:tab w:val="left" w:pos="425"/>
          <w:tab w:val="left" w:pos="964"/>
        </w:tabs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AC9136D" w14:textId="77777777" w:rsidR="00732462" w:rsidRDefault="00732462" w:rsidP="00CF58EF">
      <w:pPr>
        <w:tabs>
          <w:tab w:val="left" w:pos="425"/>
          <w:tab w:val="left" w:pos="964"/>
        </w:tabs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9244187" w14:textId="77777777" w:rsidR="00732462" w:rsidRDefault="00732462" w:rsidP="00CF58EF">
      <w:pPr>
        <w:tabs>
          <w:tab w:val="left" w:pos="425"/>
          <w:tab w:val="left" w:pos="964"/>
        </w:tabs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F851DF1" w14:textId="77777777" w:rsidR="00732462" w:rsidRDefault="00732462" w:rsidP="00CF58EF">
      <w:pPr>
        <w:tabs>
          <w:tab w:val="left" w:pos="425"/>
          <w:tab w:val="left" w:pos="964"/>
        </w:tabs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37A7330" w14:textId="77777777" w:rsidR="00732462" w:rsidRDefault="00732462" w:rsidP="00CF58EF">
      <w:pPr>
        <w:tabs>
          <w:tab w:val="left" w:pos="425"/>
          <w:tab w:val="left" w:pos="964"/>
        </w:tabs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53E4D5E" w14:textId="50DA584D" w:rsidR="00CF58EF" w:rsidRPr="00334AAB" w:rsidRDefault="00CF58EF" w:rsidP="00CF58EF">
      <w:pPr>
        <w:tabs>
          <w:tab w:val="left" w:pos="425"/>
          <w:tab w:val="left" w:pos="964"/>
        </w:tabs>
        <w:spacing w:before="240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2-43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ติดตั้งไว้ที่ </w:t>
      </w:r>
      <w:r w:rsidRPr="00334AAB">
        <w:rPr>
          <w:rFonts w:ascii="TH Sarabun New" w:hAnsi="TH Sarabun New" w:cs="TH Sarabun New"/>
          <w:sz w:val="32"/>
          <w:szCs w:val="32"/>
        </w:rPr>
        <w:t>C:\xampp\htdocs</w:t>
      </w:r>
    </w:p>
    <w:p w14:paraId="722B1112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ab/>
      </w:r>
      <w:r w:rsidRPr="00334AAB">
        <w:rPr>
          <w:rFonts w:ascii="TH Sarabun New" w:hAnsi="TH Sarabun New" w:cs="TH Sarabun New"/>
          <w:sz w:val="32"/>
          <w:szCs w:val="32"/>
        </w:rPr>
        <w:tab/>
        <w:t xml:space="preserve">2.9.1.3 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หลังจากนั้นจะมี </w:t>
      </w:r>
      <w:r w:rsidRPr="00334AAB">
        <w:rPr>
          <w:rFonts w:ascii="TH Sarabun New" w:hAnsi="TH Sarabun New" w:cs="TH Sarabun New"/>
          <w:sz w:val="32"/>
          <w:szCs w:val="32"/>
        </w:rPr>
        <w:t xml:space="preserve">command </w:t>
      </w:r>
      <w:r w:rsidRPr="00334AAB">
        <w:rPr>
          <w:rFonts w:ascii="TH Sarabun New" w:hAnsi="TH Sarabun New" w:cs="TH Sarabun New"/>
          <w:sz w:val="32"/>
          <w:szCs w:val="32"/>
          <w:cs/>
        </w:rPr>
        <w:t>ให้เรา</w:t>
      </w:r>
      <w:bookmarkStart w:id="14" w:name="_Hlk113305116"/>
      <w:r w:rsidRPr="00334AAB">
        <w:rPr>
          <w:rFonts w:ascii="TH Sarabun New" w:hAnsi="TH Sarabun New" w:cs="TH Sarabun New"/>
          <w:sz w:val="32"/>
          <w:szCs w:val="32"/>
          <w:cs/>
        </w:rPr>
        <w:t xml:space="preserve">พิมพ์คำสั่ง </w:t>
      </w:r>
      <w:r w:rsidRPr="00334AAB">
        <w:rPr>
          <w:rFonts w:ascii="TH Sarabun New" w:hAnsi="TH Sarabun New" w:cs="TH Sarabun New"/>
          <w:sz w:val="32"/>
          <w:szCs w:val="32"/>
        </w:rPr>
        <w:t xml:space="preserve">laravel new blog </w:t>
      </w:r>
      <w:bookmarkEnd w:id="14"/>
      <w:r w:rsidRPr="00334AAB">
        <w:rPr>
          <w:rFonts w:ascii="TH Sarabun New" w:hAnsi="TH Sarabun New" w:cs="TH Sarabun New"/>
          <w:sz w:val="32"/>
          <w:szCs w:val="32"/>
          <w:cs/>
        </w:rPr>
        <w:t xml:space="preserve">โดยคำสั่งนี้จะเป็นการโหลดไฟล์ </w:t>
      </w:r>
      <w:r w:rsidRPr="00334AAB">
        <w:rPr>
          <w:rFonts w:ascii="TH Sarabun New" w:hAnsi="TH Sarabun New" w:cs="TH Sarabun New"/>
          <w:sz w:val="32"/>
          <w:szCs w:val="32"/>
        </w:rPr>
        <w:t>Laravel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จาก </w:t>
      </w:r>
      <w:r w:rsidRPr="00334AAB">
        <w:rPr>
          <w:rFonts w:ascii="TH Sarabun New" w:hAnsi="TH Sarabun New" w:cs="TH Sarabun New"/>
          <w:sz w:val="32"/>
          <w:szCs w:val="32"/>
        </w:rPr>
        <w:t xml:space="preserve">Server </w:t>
      </w:r>
      <w:r w:rsidRPr="00334AAB">
        <w:rPr>
          <w:rFonts w:ascii="TH Sarabun New" w:hAnsi="TH Sarabun New" w:cs="TH Sarabun New"/>
          <w:sz w:val="32"/>
          <w:szCs w:val="32"/>
          <w:cs/>
        </w:rPr>
        <w:t>มาติดตั้งที่เครื่องของเรา</w:t>
      </w:r>
    </w:p>
    <w:p w14:paraId="793ADE8A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B61EEAF" wp14:editId="670E866A">
            <wp:extent cx="5274310" cy="2630805"/>
            <wp:effectExtent l="19050" t="19050" r="21590" b="171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784FD6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 xml:space="preserve">ภาพที่ 2-44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พิมพ์คำสั่ง </w:t>
      </w:r>
      <w:r w:rsidRPr="00334AAB">
        <w:rPr>
          <w:rFonts w:ascii="TH Sarabun New" w:hAnsi="TH Sarabun New" w:cs="TH Sarabun New"/>
          <w:sz w:val="32"/>
          <w:szCs w:val="32"/>
        </w:rPr>
        <w:t>laravel new blog</w:t>
      </w:r>
    </w:p>
    <w:p w14:paraId="3C9BC0C0" w14:textId="3B2B7857" w:rsidR="00CF58EF" w:rsidRPr="00334AAB" w:rsidRDefault="00FF0608" w:rsidP="00CF58EF">
      <w:pPr>
        <w:tabs>
          <w:tab w:val="left" w:pos="425"/>
          <w:tab w:val="left" w:pos="964"/>
        </w:tabs>
        <w:spacing w:before="240"/>
        <w:rPr>
          <w:rFonts w:ascii="TH Sarabun New" w:hAnsi="TH Sarabun New" w:cs="TH Sarabun New"/>
          <w:sz w:val="32"/>
          <w:szCs w:val="32"/>
        </w:rPr>
      </w:pPr>
      <w:bookmarkStart w:id="15" w:name="_Hlk113305453"/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22752" behindDoc="0" locked="0" layoutInCell="1" allowOverlap="1" wp14:anchorId="257BE2C8" wp14:editId="2E2E0F4E">
            <wp:simplePos x="0" y="0"/>
            <wp:positionH relativeFrom="column">
              <wp:posOffset>1029169</wp:posOffset>
            </wp:positionH>
            <wp:positionV relativeFrom="paragraph">
              <wp:posOffset>385334</wp:posOffset>
            </wp:positionV>
            <wp:extent cx="3474431" cy="2822713"/>
            <wp:effectExtent l="0" t="0" r="0" b="0"/>
            <wp:wrapNone/>
            <wp:docPr id="2890953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95398" name="Picture 28909539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431" cy="2822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58EF" w:rsidRPr="00334AAB">
        <w:rPr>
          <w:rFonts w:ascii="TH Sarabun New" w:hAnsi="TH Sarabun New" w:cs="TH Sarabun New"/>
          <w:sz w:val="32"/>
          <w:szCs w:val="32"/>
        </w:rPr>
        <w:tab/>
      </w:r>
      <w:r w:rsidR="00CF58EF" w:rsidRPr="00334AAB">
        <w:rPr>
          <w:rFonts w:ascii="TH Sarabun New" w:hAnsi="TH Sarabun New" w:cs="TH Sarabun New"/>
          <w:sz w:val="32"/>
          <w:szCs w:val="32"/>
        </w:rPr>
        <w:tab/>
        <w:t xml:space="preserve">2.9.1.4 </w:t>
      </w:r>
      <w:bookmarkEnd w:id="15"/>
      <w:r w:rsidR="00CF58EF"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="00CF58EF" w:rsidRPr="00334AAB">
        <w:rPr>
          <w:rFonts w:ascii="TH Sarabun New" w:hAnsi="TH Sarabun New" w:cs="TH Sarabun New"/>
          <w:sz w:val="32"/>
          <w:szCs w:val="32"/>
          <w:cs/>
        </w:rPr>
        <w:t xml:space="preserve">เข้าไปที่โฟล์เดอร์ </w:t>
      </w:r>
      <w:r w:rsidR="00CF58EF" w:rsidRPr="00334AAB">
        <w:rPr>
          <w:rFonts w:ascii="TH Sarabun New" w:hAnsi="TH Sarabun New" w:cs="TH Sarabun New"/>
          <w:sz w:val="32"/>
          <w:szCs w:val="32"/>
        </w:rPr>
        <w:t xml:space="preserve">blog </w:t>
      </w:r>
      <w:r w:rsidR="00CF58EF" w:rsidRPr="00334AAB">
        <w:rPr>
          <w:rFonts w:ascii="TH Sarabun New" w:hAnsi="TH Sarabun New" w:cs="TH Sarabun New"/>
          <w:sz w:val="32"/>
          <w:szCs w:val="32"/>
          <w:cs/>
        </w:rPr>
        <w:t xml:space="preserve">แล้วเปิด </w:t>
      </w:r>
      <w:r w:rsidR="00CF58EF" w:rsidRPr="00334AAB">
        <w:rPr>
          <w:rFonts w:ascii="TH Sarabun New" w:hAnsi="TH Sarabun New" w:cs="TH Sarabun New"/>
          <w:sz w:val="32"/>
          <w:szCs w:val="32"/>
        </w:rPr>
        <w:t>command line</w:t>
      </w:r>
    </w:p>
    <w:p w14:paraId="3E3E50D4" w14:textId="35C0A94B" w:rsidR="00CF58EF" w:rsidRPr="00334AAB" w:rsidRDefault="00CF58EF" w:rsidP="00CF58EF">
      <w:pPr>
        <w:tabs>
          <w:tab w:val="left" w:pos="425"/>
          <w:tab w:val="left" w:pos="964"/>
        </w:tabs>
        <w:spacing w:before="240"/>
        <w:rPr>
          <w:rFonts w:ascii="TH Sarabun New" w:hAnsi="TH Sarabun New" w:cs="TH Sarabun New"/>
          <w:sz w:val="32"/>
          <w:szCs w:val="32"/>
        </w:rPr>
      </w:pPr>
    </w:p>
    <w:p w14:paraId="2F412A03" w14:textId="1DCA7CD8" w:rsidR="00BA54C8" w:rsidRDefault="00BA54C8" w:rsidP="00CF58EF">
      <w:pPr>
        <w:tabs>
          <w:tab w:val="left" w:pos="425"/>
          <w:tab w:val="left" w:pos="964"/>
        </w:tabs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54808D2" w14:textId="19DA97A2" w:rsidR="00BA54C8" w:rsidRDefault="00BA54C8" w:rsidP="00CF58EF">
      <w:pPr>
        <w:tabs>
          <w:tab w:val="left" w:pos="425"/>
          <w:tab w:val="left" w:pos="964"/>
        </w:tabs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B4944AA" w14:textId="2A32D158" w:rsidR="00BA54C8" w:rsidRDefault="00BA54C8" w:rsidP="00CF58EF">
      <w:pPr>
        <w:tabs>
          <w:tab w:val="left" w:pos="425"/>
          <w:tab w:val="left" w:pos="964"/>
        </w:tabs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80DEAE7" w14:textId="6B2E90C0" w:rsidR="00BA54C8" w:rsidRDefault="00BA54C8" w:rsidP="00CF58EF">
      <w:pPr>
        <w:tabs>
          <w:tab w:val="left" w:pos="425"/>
          <w:tab w:val="left" w:pos="964"/>
        </w:tabs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3065893" w14:textId="72CF510E" w:rsidR="00BA54C8" w:rsidRDefault="00BA54C8" w:rsidP="00CF58EF">
      <w:pPr>
        <w:tabs>
          <w:tab w:val="left" w:pos="425"/>
          <w:tab w:val="left" w:pos="964"/>
        </w:tabs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BA20B1F" w14:textId="77777777" w:rsidR="00BA54C8" w:rsidRDefault="00BA54C8" w:rsidP="00CF58EF">
      <w:pPr>
        <w:tabs>
          <w:tab w:val="left" w:pos="425"/>
          <w:tab w:val="left" w:pos="964"/>
        </w:tabs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7AFAF00" w14:textId="28571892" w:rsidR="00CF58EF" w:rsidRPr="00334AAB" w:rsidRDefault="00CF58EF" w:rsidP="00CF58EF">
      <w:pPr>
        <w:tabs>
          <w:tab w:val="left" w:pos="425"/>
          <w:tab w:val="left" w:pos="964"/>
        </w:tabs>
        <w:spacing w:before="240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2-45 </w:t>
      </w:r>
      <w:r w:rsidRPr="00334AAB">
        <w:rPr>
          <w:rFonts w:ascii="TH Sarabun New" w:hAnsi="TH Sarabun New" w:cs="TH Sarabun New"/>
          <w:sz w:val="32"/>
          <w:szCs w:val="32"/>
          <w:cs/>
        </w:rPr>
        <w:t>ทำเหมือนข้อ 2.9.1.2</w:t>
      </w:r>
    </w:p>
    <w:p w14:paraId="29D998F9" w14:textId="5510DDFB" w:rsidR="00CF58EF" w:rsidRPr="00334AAB" w:rsidRDefault="00CF58EF" w:rsidP="00CF58EF">
      <w:pPr>
        <w:tabs>
          <w:tab w:val="left" w:pos="425"/>
          <w:tab w:val="left" w:pos="964"/>
        </w:tabs>
        <w:spacing w:before="240"/>
        <w:rPr>
          <w:rFonts w:ascii="TH Sarabun New" w:hAnsi="TH Sarabun New" w:cs="TH Sarabun New" w:hint="cs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2.9.1.5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ทดสอบ </w:t>
      </w:r>
      <w:r w:rsidRPr="00334AAB">
        <w:rPr>
          <w:rFonts w:ascii="TH Sarabun New" w:hAnsi="TH Sarabun New" w:cs="TH Sarabun New"/>
          <w:sz w:val="32"/>
          <w:szCs w:val="32"/>
        </w:rPr>
        <w:t xml:space="preserve">run server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โดยพิมพ์คำสั่ง </w:t>
      </w:r>
      <w:r w:rsidRPr="00334AAB">
        <w:rPr>
          <w:rFonts w:ascii="TH Sarabun New" w:hAnsi="TH Sarabun New" w:cs="TH Sarabun New"/>
          <w:sz w:val="32"/>
          <w:szCs w:val="32"/>
        </w:rPr>
        <w:t>php artisan serve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ให้เข้าไปที่ </w:t>
      </w:r>
      <w:hyperlink r:id="rId52" w:history="1">
        <w:r w:rsidRPr="00334AAB">
          <w:rPr>
            <w:rStyle w:val="Hyperlink"/>
            <w:rFonts w:ascii="TH Sarabun New" w:hAnsi="TH Sarabun New" w:cs="TH Sarabun New"/>
            <w:sz w:val="32"/>
            <w:szCs w:val="32"/>
          </w:rPr>
          <w:t>http://</w:t>
        </w:r>
        <w:r w:rsidRPr="00334AAB">
          <w:rPr>
            <w:rStyle w:val="Hyperlink"/>
            <w:rFonts w:ascii="TH Sarabun New" w:hAnsi="TH Sarabun New" w:cs="TH Sarabun New"/>
            <w:sz w:val="32"/>
            <w:szCs w:val="32"/>
            <w:cs/>
          </w:rPr>
          <w:t>127.0.0.1:8000</w:t>
        </w:r>
      </w:hyperlink>
      <w:r w:rsidRPr="00334AAB">
        <w:rPr>
          <w:rFonts w:ascii="TH Sarabun New" w:hAnsi="TH Sarabun New" w:cs="TH Sarabun New"/>
          <w:sz w:val="32"/>
          <w:szCs w:val="32"/>
          <w:cs/>
        </w:rPr>
        <w:t xml:space="preserve"> เสร็จสิ้นการติดตั้งโปรแกรม </w:t>
      </w:r>
      <w:r w:rsidRPr="00334AAB">
        <w:rPr>
          <w:rFonts w:ascii="TH Sarabun New" w:hAnsi="TH Sarabun New" w:cs="TH Sarabun New"/>
          <w:sz w:val="32"/>
          <w:szCs w:val="32"/>
        </w:rPr>
        <w:t xml:space="preserve">Laravel  Framework </w:t>
      </w:r>
      <w:r w:rsidR="00610131">
        <w:rPr>
          <w:rFonts w:ascii="TH Sarabun New" w:hAnsi="TH Sarabun New" w:cs="TH Sarabun New" w:hint="cs"/>
          <w:sz w:val="32"/>
          <w:szCs w:val="32"/>
          <w:cs/>
        </w:rPr>
        <w:t>10</w:t>
      </w:r>
    </w:p>
    <w:p w14:paraId="1BCE599B" w14:textId="6C34806C" w:rsidR="00CF58EF" w:rsidRPr="00334AAB" w:rsidRDefault="005900F1" w:rsidP="005900F1">
      <w:pPr>
        <w:tabs>
          <w:tab w:val="left" w:pos="425"/>
          <w:tab w:val="left" w:pos="964"/>
        </w:tabs>
        <w:spacing w:before="24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3774F40" wp14:editId="2AA4F1AD">
            <wp:extent cx="4167768" cy="2455200"/>
            <wp:effectExtent l="0" t="0" r="4445" b="2540"/>
            <wp:docPr id="956900456" name="Picture 2" descr="Laravel Tutorial - Get Started with Laravel 10 - Laravel Pl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aravel Tutorial - Get Started with Laravel 10 - Laravel Plu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768" cy="245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05E48" w14:textId="2CDB4E5B" w:rsidR="00CF58EF" w:rsidRPr="00334AAB" w:rsidRDefault="00CF58EF" w:rsidP="00CF58EF">
      <w:pPr>
        <w:tabs>
          <w:tab w:val="left" w:pos="425"/>
          <w:tab w:val="left" w:pos="964"/>
        </w:tabs>
        <w:spacing w:before="240"/>
        <w:jc w:val="center"/>
        <w:rPr>
          <w:rFonts w:ascii="TH Sarabun New" w:hAnsi="TH Sarabun New" w:cs="TH Sarabun New" w:hint="cs"/>
          <w:sz w:val="32"/>
          <w:szCs w:val="32"/>
          <w:cs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ภาพที่ 2-46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เสร็จสิ้นการติดตั้งโปรแกรม </w:t>
      </w:r>
      <w:r w:rsidRPr="00334AAB">
        <w:rPr>
          <w:rFonts w:ascii="TH Sarabun New" w:hAnsi="TH Sarabun New" w:cs="TH Sarabun New"/>
          <w:sz w:val="32"/>
          <w:szCs w:val="32"/>
        </w:rPr>
        <w:t xml:space="preserve">Laravel  Framework </w:t>
      </w:r>
      <w:r w:rsidR="00610131">
        <w:rPr>
          <w:rFonts w:ascii="TH Sarabun New" w:hAnsi="TH Sarabun New" w:cs="TH Sarabun New" w:hint="cs"/>
          <w:sz w:val="32"/>
          <w:szCs w:val="32"/>
          <w:cs/>
        </w:rPr>
        <w:t>10</w:t>
      </w:r>
    </w:p>
    <w:p w14:paraId="643DDB3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2.10  </w:t>
      </w: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โปรแกรม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Composer</w:t>
      </w:r>
    </w:p>
    <w:p w14:paraId="34102F9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72CC8FF4" wp14:editId="2CBB6D4B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1600200" cy="1963425"/>
            <wp:effectExtent l="19050" t="19050" r="19050" b="177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963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</w:t>
      </w:r>
    </w:p>
    <w:p w14:paraId="6BFD8BF0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8EE7437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6EED4FE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211F166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40AA496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FCEB6C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1847D42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16A1C0E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2-47 </w:t>
      </w:r>
      <w:r w:rsidRPr="00334AAB">
        <w:rPr>
          <w:rFonts w:ascii="TH Sarabun New" w:hAnsi="TH Sarabun New" w:cs="TH Sarabun New"/>
          <w:sz w:val="32"/>
          <w:szCs w:val="32"/>
        </w:rPr>
        <w:t>Composer</w:t>
      </w:r>
    </w:p>
    <w:p w14:paraId="5672C36C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</w:rPr>
        <w:t xml:space="preserve">Composer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เป็นเครื่องมือสำคัญของพวกเราคนทำเว็บโดยเฉพาะถ้ามีประสบการณ์ในการทำเว็บด้วยภาษา </w:t>
      </w:r>
      <w:r w:rsidRPr="00334AAB">
        <w:rPr>
          <w:rFonts w:ascii="TH Sarabun New" w:hAnsi="TH Sarabun New" w:cs="TH Sarabun New"/>
          <w:sz w:val="32"/>
          <w:szCs w:val="32"/>
        </w:rPr>
        <w:t xml:space="preserve">PHP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การจัดการ </w:t>
      </w:r>
      <w:r w:rsidRPr="00334AAB">
        <w:rPr>
          <w:rFonts w:ascii="TH Sarabun New" w:hAnsi="TH Sarabun New" w:cs="TH Sarabun New"/>
          <w:sz w:val="32"/>
          <w:szCs w:val="32"/>
        </w:rPr>
        <w:t xml:space="preserve">Library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ต่าง ๆ ก็มักจะมีขั้นตอนการยุ่งยาก ซึ่ง </w:t>
      </w:r>
      <w:r w:rsidRPr="00334AAB">
        <w:rPr>
          <w:rFonts w:ascii="TH Sarabun New" w:hAnsi="TH Sarabun New" w:cs="TH Sarabun New"/>
          <w:sz w:val="32"/>
          <w:szCs w:val="32"/>
        </w:rPr>
        <w:t xml:space="preserve">Composer </w:t>
      </w:r>
      <w:r w:rsidRPr="00334AAB">
        <w:rPr>
          <w:rFonts w:ascii="TH Sarabun New" w:hAnsi="TH Sarabun New" w:cs="TH Sarabun New"/>
          <w:sz w:val="32"/>
          <w:szCs w:val="32"/>
          <w:cs/>
        </w:rPr>
        <w:t>ก็จะช่วยอำนวยความสะดวกส่วนนี้ ให้เราสามารถโฟกัสกับการทำฟีเจอร์ (และบั๊ก) ได้ง่ายขึ้น</w:t>
      </w:r>
    </w:p>
    <w:p w14:paraId="0BBFEE17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  <w:t xml:space="preserve">2.10.1 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วิธีการติดตั้ง </w:t>
      </w:r>
      <w:r w:rsidRPr="00334AAB">
        <w:rPr>
          <w:rFonts w:ascii="TH Sarabun New" w:hAnsi="TH Sarabun New" w:cs="TH Sarabun New"/>
          <w:sz w:val="32"/>
          <w:szCs w:val="32"/>
        </w:rPr>
        <w:t>Composer</w:t>
      </w:r>
    </w:p>
    <w:p w14:paraId="5D1D926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703296" behindDoc="0" locked="0" layoutInCell="1" allowOverlap="1" wp14:anchorId="2D5C8E38" wp14:editId="52C8C81E">
            <wp:simplePos x="0" y="0"/>
            <wp:positionH relativeFrom="column">
              <wp:posOffset>831396</wp:posOffset>
            </wp:positionH>
            <wp:positionV relativeFrom="paragraph">
              <wp:posOffset>292100</wp:posOffset>
            </wp:positionV>
            <wp:extent cx="3740150" cy="3676650"/>
            <wp:effectExtent l="19050" t="19050" r="12700" b="1905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36766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2.10.1.1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เข้าเว็บไซต์ </w:t>
      </w:r>
      <w:r w:rsidRPr="00334AAB">
        <w:rPr>
          <w:rFonts w:ascii="TH Sarabun New" w:hAnsi="TH Sarabun New" w:cs="TH Sarabun New"/>
          <w:sz w:val="32"/>
          <w:szCs w:val="32"/>
        </w:rPr>
        <w:t xml:space="preserve">https://getcomposer.org/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คลิกปุ่ม </w:t>
      </w:r>
      <w:r w:rsidRPr="00334AAB">
        <w:rPr>
          <w:rFonts w:ascii="TH Sarabun New" w:hAnsi="TH Sarabun New" w:cs="TH Sarabun New"/>
          <w:sz w:val="32"/>
          <w:szCs w:val="32"/>
        </w:rPr>
        <w:t>Download</w:t>
      </w:r>
    </w:p>
    <w:p w14:paraId="5285DC5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46309E3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2-48 </w:t>
      </w:r>
      <w:r w:rsidRPr="00334AAB">
        <w:rPr>
          <w:rFonts w:ascii="TH Sarabun New" w:hAnsi="TH Sarabun New" w:cs="TH Sarabun New"/>
          <w:sz w:val="32"/>
          <w:szCs w:val="32"/>
        </w:rPr>
        <w:t>Website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</w:rPr>
        <w:t>Compose</w:t>
      </w:r>
    </w:p>
    <w:p w14:paraId="167F3537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2.10.1.2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Start w:id="16" w:name="_Hlk113306206"/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คลิกที่ลิงก์ </w:t>
      </w:r>
      <w:r w:rsidRPr="00334AAB">
        <w:rPr>
          <w:rFonts w:ascii="TH Sarabun New" w:hAnsi="TH Sarabun New" w:cs="TH Sarabun New"/>
          <w:sz w:val="32"/>
          <w:szCs w:val="32"/>
        </w:rPr>
        <w:t xml:space="preserve">Composer-Setup.exe </w:t>
      </w:r>
      <w:bookmarkEnd w:id="16"/>
      <w:r w:rsidRPr="00334AAB">
        <w:rPr>
          <w:rFonts w:ascii="TH Sarabun New" w:hAnsi="TH Sarabun New" w:cs="TH Sarabun New"/>
          <w:sz w:val="32"/>
          <w:szCs w:val="32"/>
          <w:cs/>
        </w:rPr>
        <w:t>เพื่อดาวน์โหลดโปรแกรม เมื่อดาวน์โหลดเสร็จแล้วให้เปิดตัวติดตั้งขึ้นมา</w:t>
      </w:r>
    </w:p>
    <w:p w14:paraId="29293A40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BB21590" wp14:editId="79F24060">
            <wp:extent cx="5778222" cy="1751693"/>
            <wp:effectExtent l="19050" t="19050" r="13335" b="203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713" cy="17560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AC76B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2-49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คลิกที่ลิงก์ </w:t>
      </w:r>
      <w:r w:rsidRPr="00334AAB">
        <w:rPr>
          <w:rFonts w:ascii="TH Sarabun New" w:hAnsi="TH Sarabun New" w:cs="TH Sarabun New"/>
          <w:sz w:val="32"/>
          <w:szCs w:val="32"/>
        </w:rPr>
        <w:t>Composer-Setup.exe</w:t>
      </w:r>
    </w:p>
    <w:p w14:paraId="4C53905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2.10.1.3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คลิกปุ่ม </w:t>
      </w:r>
      <w:r w:rsidRPr="00334AAB">
        <w:rPr>
          <w:rFonts w:ascii="TH Sarabun New" w:hAnsi="TH Sarabun New" w:cs="TH Sarabun New"/>
          <w:sz w:val="32"/>
          <w:szCs w:val="32"/>
        </w:rPr>
        <w:t>“Next&gt;”</w:t>
      </w:r>
    </w:p>
    <w:p w14:paraId="3CD634F9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D9CA7DF" wp14:editId="5DE0FFBC">
            <wp:extent cx="5700364" cy="4298950"/>
            <wp:effectExtent l="19050" t="19050" r="15240" b="2540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959" cy="430844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BB1199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2-50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239EC59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D0F15BD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6C1B78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2.10.1.4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คลิกปุ่ม</w:t>
      </w:r>
      <w:r w:rsidRPr="00334AAB">
        <w:rPr>
          <w:rFonts w:ascii="TH Sarabun New" w:hAnsi="TH Sarabun New" w:cs="TH Sarabun New"/>
          <w:sz w:val="32"/>
          <w:szCs w:val="32"/>
        </w:rPr>
        <w:t xml:space="preserve"> “Browser…”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เพื่อเลือก </w:t>
      </w:r>
      <w:r w:rsidRPr="00334AAB">
        <w:rPr>
          <w:rFonts w:ascii="TH Sarabun New" w:hAnsi="TH Sarabun New" w:cs="TH Sarabun New"/>
          <w:sz w:val="32"/>
          <w:szCs w:val="32"/>
        </w:rPr>
        <w:t xml:space="preserve">Path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ที่ติดตั้ง </w:t>
      </w:r>
      <w:r w:rsidRPr="00334AAB">
        <w:rPr>
          <w:rFonts w:ascii="TH Sarabun New" w:hAnsi="TH Sarabun New" w:cs="TH Sarabun New"/>
          <w:sz w:val="32"/>
          <w:szCs w:val="32"/>
        </w:rPr>
        <w:t xml:space="preserve">PHP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และติ๊ก </w:t>
      </w:r>
      <w:r w:rsidRPr="00334AAB">
        <w:rPr>
          <w:rFonts w:ascii="TH Sarabun New" w:hAnsi="TH Sarabun New" w:cs="TH Sarabun New"/>
          <w:sz w:val="32"/>
          <w:szCs w:val="32"/>
        </w:rPr>
        <w:t xml:space="preserve">“Add this PHP to your path?”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จากนั้นกดปุ่ม </w:t>
      </w:r>
      <w:r w:rsidRPr="00334AAB">
        <w:rPr>
          <w:rFonts w:ascii="TH Sarabun New" w:hAnsi="TH Sarabun New" w:cs="TH Sarabun New"/>
          <w:sz w:val="32"/>
          <w:szCs w:val="32"/>
        </w:rPr>
        <w:t>“Next&gt;”</w:t>
      </w:r>
    </w:p>
    <w:p w14:paraId="30A9CF2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704320" behindDoc="0" locked="0" layoutInCell="1" allowOverlap="1" wp14:anchorId="1BBFB474" wp14:editId="247A81DC">
            <wp:simplePos x="0" y="0"/>
            <wp:positionH relativeFrom="column">
              <wp:posOffset>998220</wp:posOffset>
            </wp:positionH>
            <wp:positionV relativeFrom="paragraph">
              <wp:posOffset>337185</wp:posOffset>
            </wp:positionV>
            <wp:extent cx="3376930" cy="2546985"/>
            <wp:effectExtent l="19050" t="19050" r="13970" b="2476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930" cy="25469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7BFF80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36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2-51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>คลิกปุ่ม</w:t>
      </w:r>
      <w:r w:rsidRPr="00334AAB">
        <w:rPr>
          <w:rFonts w:ascii="TH Sarabun New" w:hAnsi="TH Sarabun New" w:cs="TH Sarabun New"/>
          <w:sz w:val="32"/>
          <w:szCs w:val="32"/>
        </w:rPr>
        <w:t xml:space="preserve"> Browser…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และติ๊ก </w:t>
      </w:r>
      <w:r w:rsidRPr="00334AAB">
        <w:rPr>
          <w:rFonts w:ascii="TH Sarabun New" w:hAnsi="TH Sarabun New" w:cs="TH Sarabun New"/>
          <w:sz w:val="32"/>
          <w:szCs w:val="32"/>
        </w:rPr>
        <w:t xml:space="preserve">Add this PHP to your path?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1905BB87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2.10.1.5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คลิกปุ่ม “</w:t>
      </w:r>
      <w:r w:rsidRPr="00334AAB">
        <w:rPr>
          <w:rFonts w:ascii="TH Sarabun New" w:hAnsi="TH Sarabun New" w:cs="TH Sarabun New"/>
          <w:sz w:val="32"/>
          <w:szCs w:val="32"/>
        </w:rPr>
        <w:t>Next &gt;”</w:t>
      </w:r>
    </w:p>
    <w:p w14:paraId="0BF7DE6C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05344" behindDoc="0" locked="0" layoutInCell="1" allowOverlap="1" wp14:anchorId="0AD4A5D9" wp14:editId="1AEB2FE7">
            <wp:simplePos x="0" y="0"/>
            <wp:positionH relativeFrom="column">
              <wp:posOffset>722630</wp:posOffset>
            </wp:positionH>
            <wp:positionV relativeFrom="paragraph">
              <wp:posOffset>432435</wp:posOffset>
            </wp:positionV>
            <wp:extent cx="4102735" cy="3093720"/>
            <wp:effectExtent l="19050" t="19050" r="12065" b="1143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735" cy="30937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1C8770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484A1FD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480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2-52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2F4739A2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706368" behindDoc="0" locked="0" layoutInCell="1" allowOverlap="1" wp14:anchorId="4B9981FD" wp14:editId="5B1CB547">
            <wp:simplePos x="0" y="0"/>
            <wp:positionH relativeFrom="column">
              <wp:posOffset>367393</wp:posOffset>
            </wp:positionH>
            <wp:positionV relativeFrom="paragraph">
              <wp:posOffset>341630</wp:posOffset>
            </wp:positionV>
            <wp:extent cx="4566920" cy="3444240"/>
            <wp:effectExtent l="19050" t="19050" r="24130" b="2286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920" cy="34442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2.10.1.6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คลิกปุ่ม “</w:t>
      </w:r>
      <w:bookmarkStart w:id="17" w:name="_Hlk113307055"/>
      <w:r w:rsidRPr="00334AAB">
        <w:rPr>
          <w:rFonts w:ascii="TH Sarabun New" w:hAnsi="TH Sarabun New" w:cs="TH Sarabun New"/>
          <w:sz w:val="32"/>
          <w:szCs w:val="32"/>
        </w:rPr>
        <w:t>Install</w:t>
      </w:r>
      <w:bookmarkEnd w:id="17"/>
      <w:r w:rsidRPr="00334AAB">
        <w:rPr>
          <w:rFonts w:ascii="TH Sarabun New" w:hAnsi="TH Sarabun New" w:cs="TH Sarabun New"/>
          <w:sz w:val="32"/>
          <w:szCs w:val="32"/>
        </w:rPr>
        <w:t>&gt;”</w:t>
      </w:r>
    </w:p>
    <w:p w14:paraId="5A7AC3B5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2B2D803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36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2-53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คลิกปุ่ม </w:t>
      </w:r>
      <w:r w:rsidRPr="00334AAB">
        <w:rPr>
          <w:rFonts w:ascii="TH Sarabun New" w:hAnsi="TH Sarabun New" w:cs="TH Sarabun New"/>
          <w:sz w:val="32"/>
          <w:szCs w:val="32"/>
        </w:rPr>
        <w:t>Install</w:t>
      </w:r>
    </w:p>
    <w:p w14:paraId="1215BC17" w14:textId="77777777" w:rsidR="00CF58EF" w:rsidRPr="00334AAB" w:rsidRDefault="00CF58EF" w:rsidP="00CF58EF">
      <w:pPr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07392" behindDoc="0" locked="0" layoutInCell="1" allowOverlap="1" wp14:anchorId="776353FC" wp14:editId="3899D9AB">
            <wp:simplePos x="0" y="0"/>
            <wp:positionH relativeFrom="column">
              <wp:posOffset>904421</wp:posOffset>
            </wp:positionH>
            <wp:positionV relativeFrom="paragraph">
              <wp:posOffset>414020</wp:posOffset>
            </wp:positionV>
            <wp:extent cx="3736975" cy="2818130"/>
            <wp:effectExtent l="19050" t="19050" r="15875" b="203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975" cy="281813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2.10.1.7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คลิกปุ่ม “</w:t>
      </w:r>
      <w:r w:rsidRPr="00334AAB">
        <w:rPr>
          <w:rFonts w:ascii="TH Sarabun New" w:hAnsi="TH Sarabun New" w:cs="TH Sarabun New"/>
          <w:sz w:val="32"/>
          <w:szCs w:val="32"/>
        </w:rPr>
        <w:t xml:space="preserve">Finish&gt;” </w:t>
      </w:r>
      <w:bookmarkStart w:id="18" w:name="_Hlk113307248"/>
      <w:r w:rsidRPr="00334AAB">
        <w:rPr>
          <w:rFonts w:ascii="TH Sarabun New" w:hAnsi="TH Sarabun New" w:cs="TH Sarabun New"/>
          <w:sz w:val="32"/>
          <w:szCs w:val="32"/>
          <w:cs/>
        </w:rPr>
        <w:t>เสร็จสิ้นการติดตั้งโปรแกรม</w:t>
      </w:r>
      <w:r w:rsidRPr="00334AAB">
        <w:rPr>
          <w:rFonts w:ascii="TH Sarabun New" w:hAnsi="TH Sarabun New" w:cs="TH Sarabun New"/>
          <w:sz w:val="32"/>
          <w:szCs w:val="32"/>
        </w:rPr>
        <w:t xml:space="preserve"> Composer</w:t>
      </w:r>
      <w:bookmarkEnd w:id="18"/>
    </w:p>
    <w:p w14:paraId="66DD7F6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A6D12A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2-54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>เสร็จสิ้นการติดตั้งโปรแกรม</w:t>
      </w:r>
      <w:r w:rsidRPr="00334AAB">
        <w:rPr>
          <w:rFonts w:ascii="TH Sarabun New" w:hAnsi="TH Sarabun New" w:cs="TH Sarabun New"/>
          <w:sz w:val="32"/>
          <w:szCs w:val="32"/>
        </w:rPr>
        <w:t xml:space="preserve"> Composer</w:t>
      </w:r>
    </w:p>
    <w:p w14:paraId="25710C53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bookmarkStart w:id="19" w:name="_Hlk120353424"/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2.11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โปรแกรม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Node</w:t>
      </w: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JS</w:t>
      </w:r>
    </w:p>
    <w:bookmarkEnd w:id="19"/>
    <w:p w14:paraId="7CF29175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 xml:space="preserve">  </w:t>
      </w:r>
    </w:p>
    <w:p w14:paraId="00C33662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8960" behindDoc="0" locked="0" layoutInCell="1" allowOverlap="1" wp14:anchorId="014036FD" wp14:editId="178A2E6D">
            <wp:simplePos x="0" y="0"/>
            <wp:positionH relativeFrom="margin">
              <wp:posOffset>627380</wp:posOffset>
            </wp:positionH>
            <wp:positionV relativeFrom="paragraph">
              <wp:posOffset>54610</wp:posOffset>
            </wp:positionV>
            <wp:extent cx="3945600" cy="2102400"/>
            <wp:effectExtent l="19050" t="19050" r="17145" b="12700"/>
            <wp:wrapNone/>
            <wp:docPr id="234339441" name="Picture 2343394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02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C0A1143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9451202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9D08D6D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0CE590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7393D00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9E6075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8B43C05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56F541F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AFB0DF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C539B5D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2-55</w:t>
      </w:r>
      <w:r w:rsidRPr="00334AAB">
        <w:rPr>
          <w:rFonts w:ascii="TH Sarabun New" w:hAnsi="TH Sarabun New" w:cs="TH Sarabun New"/>
          <w:sz w:val="32"/>
          <w:szCs w:val="32"/>
        </w:rPr>
        <w:t xml:space="preserve"> Node JS</w:t>
      </w:r>
    </w:p>
    <w:p w14:paraId="2E7C286F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ab/>
      </w:r>
      <w:bookmarkStart w:id="20" w:name="_Hlk113307935"/>
      <w:r w:rsidRPr="00334AAB">
        <w:rPr>
          <w:rFonts w:ascii="TH Sarabun New" w:hAnsi="TH Sarabun New" w:cs="TH Sarabun New"/>
          <w:sz w:val="32"/>
          <w:szCs w:val="32"/>
        </w:rPr>
        <w:t xml:space="preserve">Node JS </w:t>
      </w:r>
      <w:bookmarkEnd w:id="20"/>
      <w:r w:rsidRPr="00334AAB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334AAB">
        <w:rPr>
          <w:rFonts w:ascii="TH Sarabun New" w:hAnsi="TH Sarabun New" w:cs="TH Sarabun New"/>
          <w:sz w:val="32"/>
          <w:szCs w:val="32"/>
        </w:rPr>
        <w:t xml:space="preserve">Cross Platform Runtime Environment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สำหรับฝั่ง </w:t>
      </w:r>
      <w:r w:rsidRPr="00334AAB">
        <w:rPr>
          <w:rFonts w:ascii="TH Sarabun New" w:hAnsi="TH Sarabun New" w:cs="TH Sarabun New"/>
          <w:sz w:val="32"/>
          <w:szCs w:val="32"/>
        </w:rPr>
        <w:t xml:space="preserve">Server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และเป็น </w:t>
      </w:r>
      <w:r w:rsidRPr="00334AAB">
        <w:rPr>
          <w:rFonts w:ascii="TH Sarabun New" w:hAnsi="TH Sarabun New" w:cs="TH Sarabun New"/>
          <w:sz w:val="32"/>
          <w:szCs w:val="32"/>
        </w:rPr>
        <w:t xml:space="preserve">Open Source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ซึ่งเขียนด้วยภาษา </w:t>
      </w:r>
      <w:r w:rsidRPr="00334AAB">
        <w:rPr>
          <w:rFonts w:ascii="TH Sarabun New" w:hAnsi="TH Sarabun New" w:cs="TH Sarabun New"/>
          <w:sz w:val="32"/>
          <w:szCs w:val="32"/>
        </w:rPr>
        <w:t xml:space="preserve">Java Script </w:t>
      </w:r>
      <w:r w:rsidRPr="00334AAB">
        <w:rPr>
          <w:rFonts w:ascii="TH Sarabun New" w:hAnsi="TH Sarabun New" w:cs="TH Sarabun New"/>
          <w:sz w:val="32"/>
          <w:szCs w:val="32"/>
          <w:cs/>
        </w:rPr>
        <w:t>สรุปรวม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ๆ </w:t>
      </w:r>
      <w:r w:rsidRPr="00334AAB">
        <w:rPr>
          <w:rFonts w:ascii="TH Sarabun New" w:hAnsi="TH Sarabun New" w:cs="TH Sarabun New"/>
          <w:sz w:val="32"/>
          <w:szCs w:val="32"/>
        </w:rPr>
        <w:t xml:space="preserve">Node JS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ก็คือ </w:t>
      </w:r>
      <w:r w:rsidRPr="00334AAB">
        <w:rPr>
          <w:rFonts w:ascii="TH Sarabun New" w:hAnsi="TH Sarabun New" w:cs="TH Sarabun New"/>
          <w:sz w:val="32"/>
          <w:szCs w:val="32"/>
        </w:rPr>
        <w:t xml:space="preserve">Platform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ตัวหนึ่งที่เขียนด้วย </w:t>
      </w:r>
      <w:r w:rsidRPr="00334AAB">
        <w:rPr>
          <w:rFonts w:ascii="TH Sarabun New" w:hAnsi="TH Sarabun New" w:cs="TH Sarabun New"/>
          <w:sz w:val="32"/>
          <w:szCs w:val="32"/>
        </w:rPr>
        <w:t xml:space="preserve">Java Script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สำหรับเป็น </w:t>
      </w:r>
      <w:r w:rsidRPr="00334AAB">
        <w:rPr>
          <w:rFonts w:ascii="TH Sarabun New" w:hAnsi="TH Sarabun New" w:cs="TH Sarabun New"/>
          <w:sz w:val="32"/>
          <w:szCs w:val="32"/>
        </w:rPr>
        <w:t xml:space="preserve">Web Server </w:t>
      </w:r>
      <w:r w:rsidRPr="00334AAB">
        <w:rPr>
          <w:rFonts w:ascii="TH Sarabun New" w:hAnsi="TH Sarabun New" w:cs="TH Sarabun New"/>
          <w:sz w:val="32"/>
          <w:szCs w:val="32"/>
          <w:cs/>
        </w:rPr>
        <w:t>นั่นเอง</w:t>
      </w:r>
    </w:p>
    <w:p w14:paraId="6C2808A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  <w:t>2.11.1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วิธีการติดตั้ง </w:t>
      </w:r>
      <w:r w:rsidRPr="00334AAB">
        <w:rPr>
          <w:rFonts w:ascii="TH Sarabun New" w:hAnsi="TH Sarabun New" w:cs="TH Sarabun New"/>
          <w:sz w:val="32"/>
          <w:szCs w:val="32"/>
        </w:rPr>
        <w:t>Node JS</w:t>
      </w:r>
    </w:p>
    <w:p w14:paraId="56E1092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2.11.1.1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เข้าไปที่เว็บไซต์ </w:t>
      </w:r>
      <w:r w:rsidRPr="00334AAB">
        <w:rPr>
          <w:rFonts w:ascii="TH Sarabun New" w:hAnsi="TH Sarabun New" w:cs="TH Sarabun New"/>
          <w:sz w:val="32"/>
          <w:szCs w:val="32"/>
        </w:rPr>
        <w:t xml:space="preserve">https://nodeJS.org/en/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คลิกที่ </w:t>
      </w:r>
      <w:r w:rsidRPr="00334AAB">
        <w:rPr>
          <w:rFonts w:ascii="TH Sarabun New" w:hAnsi="TH Sarabun New" w:cs="TH Sarabun New"/>
          <w:sz w:val="32"/>
          <w:szCs w:val="32"/>
        </w:rPr>
        <w:t>Download</w:t>
      </w:r>
    </w:p>
    <w:p w14:paraId="1229A57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B23CD03" wp14:editId="177CC106">
            <wp:extent cx="5274310" cy="2575560"/>
            <wp:effectExtent l="19050" t="19050" r="21590" b="152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58F028" w14:textId="77777777" w:rsidR="003F21E9" w:rsidRPr="00334AAB" w:rsidRDefault="00CF58EF" w:rsidP="003F21E9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2-56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</w:rPr>
        <w:t>Website Node JS</w:t>
      </w:r>
    </w:p>
    <w:p w14:paraId="7B2BE8E8" w14:textId="3DD51A26" w:rsidR="00CF58EF" w:rsidRPr="00334AAB" w:rsidRDefault="00CF58EF" w:rsidP="003F21E9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>2.11.1.2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ดาวน์โหลดตัวติดตั้งแบบ </w:t>
      </w:r>
      <w:r w:rsidRPr="00334AAB">
        <w:rPr>
          <w:rFonts w:ascii="TH Sarabun New" w:hAnsi="TH Sarabun New" w:cs="TH Sarabun New"/>
          <w:sz w:val="32"/>
          <w:szCs w:val="32"/>
        </w:rPr>
        <w:t>Windows Installer (.msi)</w:t>
      </w:r>
    </w:p>
    <w:p w14:paraId="5E92F6A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805C59B" wp14:editId="007A92E8">
            <wp:extent cx="5274310" cy="5339715"/>
            <wp:effectExtent l="19050" t="19050" r="21590" b="13335"/>
            <wp:docPr id="234339393" name="Picture 234339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397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0E485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2-57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ดาวน์โหลดตัว</w:t>
      </w:r>
      <w:r w:rsidRPr="00334AAB">
        <w:rPr>
          <w:rFonts w:ascii="TH Sarabun New" w:hAnsi="TH Sarabun New" w:cs="TH Sarabun New"/>
          <w:sz w:val="32"/>
          <w:szCs w:val="32"/>
        </w:rPr>
        <w:t xml:space="preserve"> Windows Installer (.msi)</w:t>
      </w:r>
    </w:p>
    <w:p w14:paraId="09FA880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2.11.1.</w:t>
      </w:r>
      <w:bookmarkStart w:id="21" w:name="_Hlk113308645"/>
      <w:r w:rsidRPr="00334AAB">
        <w:rPr>
          <w:rFonts w:ascii="TH Sarabun New" w:hAnsi="TH Sarabun New" w:cs="TH Sarabun New"/>
          <w:sz w:val="32"/>
          <w:szCs w:val="32"/>
          <w:cs/>
        </w:rPr>
        <w:t>3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เปิดไฟล์ติดตั้ง </w:t>
      </w:r>
      <w:r w:rsidRPr="00334AAB">
        <w:rPr>
          <w:rFonts w:ascii="TH Sarabun New" w:hAnsi="TH Sarabun New" w:cs="TH Sarabun New"/>
          <w:sz w:val="32"/>
          <w:szCs w:val="32"/>
        </w:rPr>
        <w:t xml:space="preserve">Node.JS </w:t>
      </w:r>
      <w:bookmarkEnd w:id="21"/>
      <w:r w:rsidRPr="00334AAB">
        <w:rPr>
          <w:rFonts w:ascii="TH Sarabun New" w:hAnsi="TH Sarabun New" w:cs="TH Sarabun New"/>
          <w:sz w:val="32"/>
          <w:szCs w:val="32"/>
          <w:cs/>
        </w:rPr>
        <w:t>ที่ได้ดาวน์โหลดไว้</w:t>
      </w:r>
    </w:p>
    <w:p w14:paraId="6B422F0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96283F7" wp14:editId="536D8D55">
            <wp:extent cx="1287780" cy="1630680"/>
            <wp:effectExtent l="19050" t="19050" r="26670" b="26670"/>
            <wp:docPr id="234339394" name="Picture 234339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63068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12938D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2-58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เปิดไฟล์ </w:t>
      </w:r>
      <w:r w:rsidRPr="00334AAB">
        <w:rPr>
          <w:rFonts w:ascii="TH Sarabun New" w:hAnsi="TH Sarabun New" w:cs="TH Sarabun New"/>
          <w:sz w:val="32"/>
          <w:szCs w:val="32"/>
        </w:rPr>
        <w:t>Node.JS</w:t>
      </w:r>
    </w:p>
    <w:p w14:paraId="14B3860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708416" behindDoc="0" locked="0" layoutInCell="1" allowOverlap="1" wp14:anchorId="2CD3E78C" wp14:editId="5866AE64">
            <wp:simplePos x="0" y="0"/>
            <wp:positionH relativeFrom="column">
              <wp:posOffset>599440</wp:posOffset>
            </wp:positionH>
            <wp:positionV relativeFrom="paragraph">
              <wp:posOffset>341630</wp:posOffset>
            </wp:positionV>
            <wp:extent cx="4052570" cy="3166745"/>
            <wp:effectExtent l="19050" t="19050" r="24130" b="14605"/>
            <wp:wrapTopAndBottom/>
            <wp:docPr id="234339396" name="Picture 234339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570" cy="316674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 xml:space="preserve">2.11.1.4 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>คลิกปุ่ม “</w:t>
      </w:r>
      <w:r w:rsidRPr="00334AAB">
        <w:rPr>
          <w:rFonts w:ascii="TH Sarabun New" w:hAnsi="TH Sarabun New" w:cs="TH Sarabun New"/>
          <w:sz w:val="32"/>
          <w:szCs w:val="32"/>
        </w:rPr>
        <w:t>Next ”</w:t>
      </w:r>
    </w:p>
    <w:p w14:paraId="4629936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408E6F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2-59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2491073E" w14:textId="522B18F5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pacing w:val="-6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r w:rsidRPr="00334AAB">
        <w:rPr>
          <w:rFonts w:ascii="TH Sarabun New" w:hAnsi="TH Sarabun New" w:cs="TH Sarabun New"/>
          <w:spacing w:val="-6"/>
          <w:sz w:val="32"/>
          <w:szCs w:val="32"/>
          <w:cs/>
        </w:rPr>
        <w:t>2.11.1.5</w:t>
      </w:r>
      <w:r w:rsidRPr="00334AAB">
        <w:rPr>
          <w:rFonts w:ascii="TH Sarabun New" w:hAnsi="TH Sarabun New" w:cs="TH Sarabun New"/>
          <w:spacing w:val="-6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pacing w:val="-6"/>
          <w:sz w:val="32"/>
          <w:szCs w:val="32"/>
          <w:cs/>
        </w:rPr>
        <w:t xml:space="preserve"> เลือก “</w:t>
      </w:r>
      <w:r w:rsidRPr="00334AAB">
        <w:rPr>
          <w:rFonts w:ascii="TH Sarabun New" w:hAnsi="TH Sarabun New" w:cs="TH Sarabun New"/>
          <w:spacing w:val="-6"/>
          <w:sz w:val="32"/>
          <w:szCs w:val="32"/>
        </w:rPr>
        <w:t xml:space="preserve">I accept the term in the License Agreement” </w:t>
      </w:r>
      <w:r w:rsidRPr="00334AAB">
        <w:rPr>
          <w:rFonts w:ascii="TH Sarabun New" w:hAnsi="TH Sarabun New" w:cs="TH Sarabun New"/>
          <w:spacing w:val="-6"/>
          <w:sz w:val="32"/>
          <w:szCs w:val="32"/>
          <w:cs/>
        </w:rPr>
        <w:t>และคลิกปุ่ม “</w:t>
      </w:r>
      <w:r w:rsidRPr="00334AAB">
        <w:rPr>
          <w:rFonts w:ascii="TH Sarabun New" w:hAnsi="TH Sarabun New" w:cs="TH Sarabun New"/>
          <w:spacing w:val="-6"/>
          <w:sz w:val="32"/>
          <w:szCs w:val="32"/>
        </w:rPr>
        <w:t>Next ”</w:t>
      </w:r>
    </w:p>
    <w:p w14:paraId="6ACF9EE0" w14:textId="0440099A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pacing w:val="-6"/>
          <w:sz w:val="32"/>
          <w:szCs w:val="32"/>
        </w:rPr>
      </w:pPr>
    </w:p>
    <w:p w14:paraId="3A0EF0E9" w14:textId="5A69556E" w:rsidR="00CF58EF" w:rsidRPr="00334AAB" w:rsidRDefault="00D77A47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09440" behindDoc="0" locked="0" layoutInCell="1" allowOverlap="1" wp14:anchorId="763D0592" wp14:editId="4BA2F80D">
            <wp:simplePos x="0" y="0"/>
            <wp:positionH relativeFrom="column">
              <wp:posOffset>909796</wp:posOffset>
            </wp:positionH>
            <wp:positionV relativeFrom="paragraph">
              <wp:posOffset>521811</wp:posOffset>
            </wp:positionV>
            <wp:extent cx="3580130" cy="2797175"/>
            <wp:effectExtent l="19050" t="19050" r="20320" b="22225"/>
            <wp:wrapTopAndBottom/>
            <wp:docPr id="234339397" name="Picture 234339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130" cy="27971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9E3E8F" w14:textId="7FD0DC57" w:rsidR="00430768" w:rsidRPr="00334AAB" w:rsidRDefault="00CF58EF" w:rsidP="00430768">
      <w:pPr>
        <w:tabs>
          <w:tab w:val="left" w:pos="425"/>
          <w:tab w:val="left" w:pos="964"/>
        </w:tabs>
        <w:spacing w:after="0" w:line="4320" w:lineRule="auto"/>
        <w:jc w:val="center"/>
        <w:rPr>
          <w:rFonts w:ascii="TH Sarabun New" w:hAnsi="TH Sarabun New" w:cs="TH Sarabun New"/>
          <w:sz w:val="32"/>
          <w:szCs w:val="32"/>
        </w:rPr>
      </w:pPr>
      <w:bookmarkStart w:id="22" w:name="_Hlk113309485"/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2-60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เลือก </w:t>
      </w:r>
      <w:r w:rsidRPr="00334AAB">
        <w:rPr>
          <w:rFonts w:ascii="TH Sarabun New" w:hAnsi="TH Sarabun New" w:cs="TH Sarabun New"/>
          <w:sz w:val="32"/>
          <w:szCs w:val="32"/>
        </w:rPr>
        <w:t xml:space="preserve">accept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  <w:bookmarkEnd w:id="22"/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10464" behindDoc="0" locked="0" layoutInCell="1" allowOverlap="1" wp14:anchorId="409F7368" wp14:editId="4811031B">
            <wp:simplePos x="0" y="0"/>
            <wp:positionH relativeFrom="column">
              <wp:posOffset>666750</wp:posOffset>
            </wp:positionH>
            <wp:positionV relativeFrom="paragraph">
              <wp:posOffset>328930</wp:posOffset>
            </wp:positionV>
            <wp:extent cx="3921125" cy="3063875"/>
            <wp:effectExtent l="19050" t="19050" r="22225" b="22225"/>
            <wp:wrapSquare wrapText="bothSides"/>
            <wp:docPr id="234339398" name="Picture 234339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125" cy="30638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  <w:cs/>
        </w:rPr>
        <w:t>2.11.1.6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เลือกพื้นที่ในการจัดเก็บโปรแกรมและคลิกปุ่ม</w:t>
      </w:r>
    </w:p>
    <w:p w14:paraId="5FE4A339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7544515" w14:textId="23DBED9C" w:rsidR="00CF58EF" w:rsidRPr="00334AAB" w:rsidRDefault="00CF58EF" w:rsidP="0086690C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2-61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เลือกพื้นที่ในการจัดเก็บโปรแกรมแล้วคลิกปุ่ม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56EB2DC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711488" behindDoc="0" locked="0" layoutInCell="1" allowOverlap="1" wp14:anchorId="7033561C" wp14:editId="7C7B6D73">
            <wp:simplePos x="0" y="0"/>
            <wp:positionH relativeFrom="column">
              <wp:posOffset>896710</wp:posOffset>
            </wp:positionH>
            <wp:positionV relativeFrom="paragraph">
              <wp:posOffset>362403</wp:posOffset>
            </wp:positionV>
            <wp:extent cx="3857625" cy="3014345"/>
            <wp:effectExtent l="19050" t="19050" r="28575" b="14605"/>
            <wp:wrapTopAndBottom/>
            <wp:docPr id="234339399" name="Picture 234339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01434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 xml:space="preserve">2.11.1.7 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>คลิกปุ่ม “</w:t>
      </w:r>
      <w:r w:rsidRPr="00334AAB">
        <w:rPr>
          <w:rFonts w:ascii="TH Sarabun New" w:hAnsi="TH Sarabun New" w:cs="TH Sarabun New"/>
          <w:sz w:val="32"/>
          <w:szCs w:val="32"/>
        </w:rPr>
        <w:t>Next ”</w:t>
      </w:r>
    </w:p>
    <w:p w14:paraId="17478AB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EA0CE5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2-62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6A18CD39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12512" behindDoc="0" locked="0" layoutInCell="1" allowOverlap="1" wp14:anchorId="2622C998" wp14:editId="1F9C8697">
            <wp:simplePos x="0" y="0"/>
            <wp:positionH relativeFrom="column">
              <wp:posOffset>606697</wp:posOffset>
            </wp:positionH>
            <wp:positionV relativeFrom="paragraph">
              <wp:posOffset>297815</wp:posOffset>
            </wp:positionV>
            <wp:extent cx="3914140" cy="3058160"/>
            <wp:effectExtent l="19050" t="19050" r="10160" b="27940"/>
            <wp:wrapTopAndBottom/>
            <wp:docPr id="234339400" name="Picture 234339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30581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2.11.1.8 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>คลิกปุ่ม “</w:t>
      </w:r>
      <w:r w:rsidRPr="00334AAB">
        <w:rPr>
          <w:rFonts w:ascii="TH Sarabun New" w:hAnsi="TH Sarabun New" w:cs="TH Sarabun New"/>
          <w:sz w:val="32"/>
          <w:szCs w:val="32"/>
        </w:rPr>
        <w:t xml:space="preserve">Install”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เพื่อติดตั้ง </w:t>
      </w:r>
      <w:r w:rsidRPr="00334AAB">
        <w:rPr>
          <w:rFonts w:ascii="TH Sarabun New" w:hAnsi="TH Sarabun New" w:cs="TH Sarabun New"/>
          <w:sz w:val="32"/>
          <w:szCs w:val="32"/>
        </w:rPr>
        <w:t>Node.JS</w:t>
      </w:r>
    </w:p>
    <w:p w14:paraId="5485F9F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2D28485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2-63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คลิกปุ่ม </w:t>
      </w:r>
      <w:r w:rsidRPr="00334AAB">
        <w:rPr>
          <w:rFonts w:ascii="TH Sarabun New" w:hAnsi="TH Sarabun New" w:cs="TH Sarabun New"/>
          <w:sz w:val="32"/>
          <w:szCs w:val="32"/>
        </w:rPr>
        <w:t>Install</w:t>
      </w:r>
    </w:p>
    <w:p w14:paraId="5132A05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713536" behindDoc="0" locked="0" layoutInCell="1" allowOverlap="1" wp14:anchorId="52E41570" wp14:editId="13174793">
            <wp:simplePos x="0" y="0"/>
            <wp:positionH relativeFrom="column">
              <wp:posOffset>236765</wp:posOffset>
            </wp:positionH>
            <wp:positionV relativeFrom="paragraph">
              <wp:posOffset>342265</wp:posOffset>
            </wp:positionV>
            <wp:extent cx="4436745" cy="3466465"/>
            <wp:effectExtent l="19050" t="19050" r="20955" b="19685"/>
            <wp:wrapTopAndBottom/>
            <wp:docPr id="234339401" name="Picture 234339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346646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AAB">
        <w:rPr>
          <w:rFonts w:ascii="TH Sarabun New" w:hAnsi="TH Sarabun New" w:cs="TH Sarabun New"/>
          <w:sz w:val="32"/>
          <w:szCs w:val="32"/>
          <w:cs/>
        </w:rPr>
        <w:tab/>
        <w:t>2.11.1.9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รอระบบทำการติดตั้ง </w:t>
      </w:r>
      <w:r w:rsidRPr="00334AAB">
        <w:rPr>
          <w:rFonts w:ascii="TH Sarabun New" w:hAnsi="TH Sarabun New" w:cs="TH Sarabun New"/>
          <w:sz w:val="32"/>
          <w:szCs w:val="32"/>
        </w:rPr>
        <w:t xml:space="preserve">Node.JS </w:t>
      </w:r>
      <w:r w:rsidRPr="00334AAB">
        <w:rPr>
          <w:rFonts w:ascii="TH Sarabun New" w:hAnsi="TH Sarabun New" w:cs="TH Sarabun New"/>
          <w:sz w:val="32"/>
          <w:szCs w:val="32"/>
          <w:cs/>
        </w:rPr>
        <w:t>จนเสร็จ</w:t>
      </w:r>
    </w:p>
    <w:p w14:paraId="1E3EAC2F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5605AD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bookmarkStart w:id="23" w:name="_Hlk120359247"/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2-64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>กำลังติดตั้งโปรแกรม</w:t>
      </w:r>
    </w:p>
    <w:bookmarkEnd w:id="23"/>
    <w:p w14:paraId="3C89ED2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14560" behindDoc="0" locked="0" layoutInCell="1" allowOverlap="1" wp14:anchorId="7F219CBA" wp14:editId="478692F7">
            <wp:simplePos x="0" y="0"/>
            <wp:positionH relativeFrom="column">
              <wp:posOffset>657588</wp:posOffset>
            </wp:positionH>
            <wp:positionV relativeFrom="paragraph">
              <wp:posOffset>442595</wp:posOffset>
            </wp:positionV>
            <wp:extent cx="4164330" cy="3253740"/>
            <wp:effectExtent l="19050" t="19050" r="26670" b="22860"/>
            <wp:wrapTopAndBottom/>
            <wp:docPr id="234339402" name="Picture 234339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330" cy="32537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4" w:name="_Hlk120354127"/>
      <w:r w:rsidRPr="00334AAB">
        <w:rPr>
          <w:rFonts w:ascii="TH Sarabun New" w:hAnsi="TH Sarabun New" w:cs="TH Sarabun New"/>
          <w:sz w:val="32"/>
          <w:szCs w:val="32"/>
          <w:cs/>
        </w:rPr>
        <w:tab/>
        <w:t xml:space="preserve">2.11.1.10 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>คลิกปุ่ม “</w:t>
      </w:r>
      <w:r w:rsidRPr="00334AAB">
        <w:rPr>
          <w:rFonts w:ascii="TH Sarabun New" w:hAnsi="TH Sarabun New" w:cs="TH Sarabun New"/>
          <w:sz w:val="32"/>
          <w:szCs w:val="32"/>
        </w:rPr>
        <w:t xml:space="preserve">Finish” </w:t>
      </w:r>
      <w:r w:rsidRPr="00334AAB">
        <w:rPr>
          <w:rFonts w:ascii="TH Sarabun New" w:hAnsi="TH Sarabun New" w:cs="TH Sarabun New"/>
          <w:sz w:val="32"/>
          <w:szCs w:val="32"/>
          <w:cs/>
        </w:rPr>
        <w:t>เสร็จสิ้นการติดตั้งโปรแกรม</w:t>
      </w:r>
      <w:r w:rsidRPr="00334AAB">
        <w:rPr>
          <w:rFonts w:ascii="TH Sarabun New" w:hAnsi="TH Sarabun New" w:cs="TH Sarabun New"/>
          <w:sz w:val="32"/>
          <w:szCs w:val="32"/>
        </w:rPr>
        <w:t xml:space="preserve"> Node.JS</w:t>
      </w:r>
    </w:p>
    <w:bookmarkEnd w:id="24"/>
    <w:p w14:paraId="125BE57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A7E8FB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2-65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เสร็จสิ้นการติดตั้งโปรแกรม </w:t>
      </w:r>
      <w:r w:rsidRPr="00334AAB">
        <w:rPr>
          <w:rFonts w:ascii="TH Sarabun New" w:hAnsi="TH Sarabun New" w:cs="TH Sarabun New"/>
          <w:sz w:val="32"/>
          <w:szCs w:val="32"/>
        </w:rPr>
        <w:t>Node.JS</w:t>
      </w:r>
    </w:p>
    <w:p w14:paraId="145D6EDA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15584" behindDoc="0" locked="0" layoutInCell="1" allowOverlap="1" wp14:anchorId="10C0F044" wp14:editId="54CE0EB5">
            <wp:simplePos x="0" y="0"/>
            <wp:positionH relativeFrom="margin">
              <wp:posOffset>1573530</wp:posOffset>
            </wp:positionH>
            <wp:positionV relativeFrom="paragraph">
              <wp:posOffset>483235</wp:posOffset>
            </wp:positionV>
            <wp:extent cx="2101850" cy="2101850"/>
            <wp:effectExtent l="19050" t="19050" r="12700" b="12700"/>
            <wp:wrapNone/>
            <wp:docPr id="34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21018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2.12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โปรแกรม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File Zilla</w:t>
      </w:r>
    </w:p>
    <w:p w14:paraId="5F725A37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40FBD296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7CA9FD5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36271F7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2BAE46E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6D9FF51" w14:textId="77777777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424987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2-66</w:t>
      </w:r>
      <w:r w:rsidRPr="00334AAB">
        <w:rPr>
          <w:rFonts w:ascii="TH Sarabun New" w:hAnsi="TH Sarabun New" w:cs="TH Sarabun New"/>
          <w:sz w:val="32"/>
          <w:szCs w:val="32"/>
        </w:rPr>
        <w:t xml:space="preserve"> File Zilla</w:t>
      </w:r>
    </w:p>
    <w:p w14:paraId="3CC1F0AC" w14:textId="773AC0CF" w:rsidR="00334AAB" w:rsidRDefault="00334AAB" w:rsidP="003F5D87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CF58EF" w:rsidRPr="00334AAB">
        <w:rPr>
          <w:rFonts w:ascii="TH Sarabun New" w:hAnsi="TH Sarabun New" w:cs="TH Sarabun New"/>
          <w:sz w:val="32"/>
          <w:szCs w:val="32"/>
        </w:rPr>
        <w:t xml:space="preserve">File Zilla </w:t>
      </w:r>
      <w:r w:rsidR="00CF58EF" w:rsidRPr="00334AAB">
        <w:rPr>
          <w:rFonts w:ascii="TH Sarabun New" w:hAnsi="TH Sarabun New" w:cs="TH Sarabun New"/>
          <w:sz w:val="32"/>
          <w:szCs w:val="32"/>
          <w:cs/>
        </w:rPr>
        <w:t xml:space="preserve">เป็นโปรแกรมที่ใช้ติดต่อกับ </w:t>
      </w:r>
      <w:r w:rsidR="00CF58EF" w:rsidRPr="00334AAB">
        <w:rPr>
          <w:rFonts w:ascii="TH Sarabun New" w:hAnsi="TH Sarabun New" w:cs="TH Sarabun New"/>
          <w:sz w:val="32"/>
          <w:szCs w:val="32"/>
        </w:rPr>
        <w:t xml:space="preserve">FTP server </w:t>
      </w:r>
      <w:r w:rsidR="00CF58EF" w:rsidRPr="00334AAB">
        <w:rPr>
          <w:rFonts w:ascii="TH Sarabun New" w:hAnsi="TH Sarabun New" w:cs="TH Sarabun New"/>
          <w:sz w:val="32"/>
          <w:szCs w:val="32"/>
          <w:cs/>
        </w:rPr>
        <w:t>เพื่อดาวน์โหลดหรืออัปโหลดไฟล์ โดยเฉพาะ</w:t>
      </w:r>
    </w:p>
    <w:p w14:paraId="40B37F68" w14:textId="412B7F5D" w:rsidR="00334AAB" w:rsidRDefault="00CF58EF" w:rsidP="003F5D87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 xml:space="preserve">กับเว็บไซต์ ทำให้เหมาะสำหรับนักออกแบบเว็บ นอกจากนี้ </w:t>
      </w:r>
      <w:r w:rsidRPr="00334AAB">
        <w:rPr>
          <w:rFonts w:ascii="TH Sarabun New" w:hAnsi="TH Sarabun New" w:cs="TH Sarabun New"/>
          <w:sz w:val="32"/>
          <w:szCs w:val="32"/>
        </w:rPr>
        <w:t xml:space="preserve">File Zilla </w:t>
      </w:r>
      <w:r w:rsidRPr="00334AAB">
        <w:rPr>
          <w:rFonts w:ascii="TH Sarabun New" w:hAnsi="TH Sarabun New" w:cs="TH Sarabun New"/>
          <w:sz w:val="32"/>
          <w:szCs w:val="32"/>
          <w:cs/>
        </w:rPr>
        <w:t>ยังรองรับการถ่ายไฟล์</w:t>
      </w:r>
    </w:p>
    <w:p w14:paraId="2D1BA52C" w14:textId="189C569D" w:rsidR="00334AAB" w:rsidRDefault="00CF58EF" w:rsidP="003F5D87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 xml:space="preserve">อย่างปลอดภัยผ่าน </w:t>
      </w:r>
      <w:r w:rsidRPr="00334AAB">
        <w:rPr>
          <w:rFonts w:ascii="TH Sarabun New" w:hAnsi="TH Sarabun New" w:cs="TH Sarabun New"/>
          <w:sz w:val="32"/>
          <w:szCs w:val="32"/>
        </w:rPr>
        <w:t xml:space="preserve">SSH (SFTP)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อีกด้วย </w:t>
      </w:r>
      <w:r w:rsidRPr="00334AAB">
        <w:rPr>
          <w:rFonts w:ascii="TH Sarabun New" w:hAnsi="TH Sarabun New" w:cs="TH Sarabun New"/>
          <w:sz w:val="32"/>
          <w:szCs w:val="32"/>
        </w:rPr>
        <w:t xml:space="preserve">File Zilla </w:t>
      </w:r>
      <w:r w:rsidRPr="00334AAB">
        <w:rPr>
          <w:rFonts w:ascii="TH Sarabun New" w:hAnsi="TH Sarabun New" w:cs="TH Sarabun New"/>
          <w:sz w:val="32"/>
          <w:szCs w:val="32"/>
          <w:cs/>
        </w:rPr>
        <w:t>รองรับการกลับมาถ่ายไฟล์ต่อในกรณีที่อัปโหลด</w:t>
      </w:r>
    </w:p>
    <w:p w14:paraId="43AF02DC" w14:textId="678D26F0" w:rsidR="00334AAB" w:rsidRDefault="00CF58EF" w:rsidP="003F5D87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 xml:space="preserve">หรือดาวน์โหลดล้มเหลว และทำงานได้ดีผ่านไฟร์วอลและพรอกซี </w:t>
      </w:r>
      <w:r w:rsidRPr="00334AAB">
        <w:rPr>
          <w:rFonts w:ascii="TH Sarabun New" w:hAnsi="TH Sarabun New" w:cs="TH Sarabun New"/>
          <w:sz w:val="32"/>
          <w:szCs w:val="32"/>
        </w:rPr>
        <w:t xml:space="preserve">File Zilla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มีวิธีใช้งานที่สะดวก </w:t>
      </w:r>
    </w:p>
    <w:p w14:paraId="40CCC5C0" w14:textId="77777777" w:rsidR="00334AAB" w:rsidRDefault="00CF58EF" w:rsidP="003F5D87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 xml:space="preserve">แบ่งวินโดว์ออกเป็นสองส่วนคือแสดงฝั่ง </w:t>
      </w:r>
      <w:r w:rsidRPr="00334AAB">
        <w:rPr>
          <w:rFonts w:ascii="TH Sarabun New" w:hAnsi="TH Sarabun New" w:cs="TH Sarabun New"/>
          <w:sz w:val="32"/>
          <w:szCs w:val="32"/>
        </w:rPr>
        <w:t xml:space="preserve">local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กับ </w:t>
      </w:r>
      <w:r w:rsidRPr="00334AAB">
        <w:rPr>
          <w:rFonts w:ascii="TH Sarabun New" w:hAnsi="TH Sarabun New" w:cs="TH Sarabun New"/>
          <w:sz w:val="32"/>
          <w:szCs w:val="32"/>
        </w:rPr>
        <w:t xml:space="preserve">remote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จากนั้นก็สามารถ </w:t>
      </w:r>
      <w:r w:rsidRPr="00334AAB">
        <w:rPr>
          <w:rFonts w:ascii="TH Sarabun New" w:hAnsi="TH Sarabun New" w:cs="TH Sarabun New"/>
          <w:sz w:val="32"/>
          <w:szCs w:val="32"/>
        </w:rPr>
        <w:t>drag and drop</w:t>
      </w:r>
    </w:p>
    <w:p w14:paraId="2F420BF8" w14:textId="77777777" w:rsidR="00334AAB" w:rsidRDefault="00CF58EF" w:rsidP="003F5D87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ไฟล์ระหว่างสองฝั่งเพื่ออัปโหลดหรือดาวน์โหลดได้ทันที สามารถ </w:t>
      </w:r>
      <w:r w:rsidRPr="00334AAB">
        <w:rPr>
          <w:rFonts w:ascii="TH Sarabun New" w:hAnsi="TH Sarabun New" w:cs="TH Sarabun New"/>
          <w:sz w:val="32"/>
          <w:szCs w:val="32"/>
        </w:rPr>
        <w:t xml:space="preserve">login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อย่างรวดเร็วโดยป้อนข้อมูลของไซต์คือที่อยู่ ผู้ใช้ และรหัสผ่าน ได้บนทูลบาร์เลยทันที นอกจากนี้ </w:t>
      </w:r>
      <w:r w:rsidRPr="00334AAB">
        <w:rPr>
          <w:rFonts w:ascii="TH Sarabun New" w:hAnsi="TH Sarabun New" w:cs="TH Sarabun New"/>
          <w:sz w:val="32"/>
          <w:szCs w:val="32"/>
        </w:rPr>
        <w:t xml:space="preserve">File Zilla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ยังมี </w:t>
      </w:r>
      <w:r w:rsidRPr="00334AAB">
        <w:rPr>
          <w:rFonts w:ascii="TH Sarabun New" w:hAnsi="TH Sarabun New" w:cs="TH Sarabun New"/>
          <w:sz w:val="32"/>
          <w:szCs w:val="32"/>
        </w:rPr>
        <w:t xml:space="preserve">host manager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ที่เก็บรายละเอียดของ เซิร์ฟเวอร์ที่คุณใช้เป็นประจำ เพื่อให้เชื่อมต่อได้อย่างง่ายและรวดเร็ว... </w:t>
      </w:r>
    </w:p>
    <w:p w14:paraId="0AFA46D5" w14:textId="0ACB2B1F" w:rsidR="00CF58EF" w:rsidRPr="00334AAB" w:rsidRDefault="00CF58EF" w:rsidP="003F5D87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 xml:space="preserve">File Zilla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ทำงานได้เฉพาะระบบ </w:t>
      </w:r>
      <w:r w:rsidRPr="00334AAB">
        <w:rPr>
          <w:rFonts w:ascii="TH Sarabun New" w:hAnsi="TH Sarabun New" w:cs="TH Sarabun New"/>
          <w:sz w:val="32"/>
          <w:szCs w:val="32"/>
        </w:rPr>
        <w:t xml:space="preserve">Windows </w:t>
      </w:r>
      <w:r w:rsidRPr="00334AAB">
        <w:rPr>
          <w:rFonts w:ascii="TH Sarabun New" w:hAnsi="TH Sarabun New" w:cs="TH Sarabun New"/>
          <w:sz w:val="32"/>
          <w:szCs w:val="32"/>
          <w:cs/>
        </w:rPr>
        <w:t>เท่านั้น</w:t>
      </w:r>
    </w:p>
    <w:p w14:paraId="3E7C09EF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 xml:space="preserve">2.12.1 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วิธีการติดตั้ง </w:t>
      </w:r>
      <w:r w:rsidRPr="00334AAB">
        <w:rPr>
          <w:rFonts w:ascii="TH Sarabun New" w:hAnsi="TH Sarabun New" w:cs="TH Sarabun New"/>
          <w:sz w:val="32"/>
          <w:szCs w:val="32"/>
        </w:rPr>
        <w:t>File Zilla</w:t>
      </w:r>
    </w:p>
    <w:p w14:paraId="3795E446" w14:textId="0DE293DE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ab/>
      </w:r>
      <w:bookmarkStart w:id="25" w:name="_Hlk120355133"/>
      <w:r w:rsidRPr="00334AAB">
        <w:rPr>
          <w:rFonts w:ascii="TH Sarabun New" w:hAnsi="TH Sarabun New" w:cs="TH Sarabun New"/>
          <w:sz w:val="32"/>
          <w:szCs w:val="32"/>
          <w:cs/>
        </w:rPr>
        <w:t xml:space="preserve">2.12.1.1 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เข้าไปที่เว็บไซต์ </w:t>
      </w:r>
      <w:r w:rsidRPr="00334AAB">
        <w:rPr>
          <w:rFonts w:ascii="TH Sarabun New" w:hAnsi="TH Sarabun New" w:cs="TH Sarabun New"/>
          <w:sz w:val="32"/>
          <w:szCs w:val="32"/>
        </w:rPr>
        <w:t xml:space="preserve">File Zilla-project.org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คลิกที่ </w:t>
      </w:r>
      <w:r w:rsidRPr="00334AAB">
        <w:rPr>
          <w:rFonts w:ascii="TH Sarabun New" w:hAnsi="TH Sarabun New" w:cs="TH Sarabun New"/>
          <w:sz w:val="32"/>
          <w:szCs w:val="32"/>
        </w:rPr>
        <w:t>Download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bookmarkEnd w:id="25"/>
    <w:p w14:paraId="0C633217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4855BF8" w14:textId="3AD0AD4B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B261B1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FEA7E67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1FFF39D" w14:textId="484F6784" w:rsidR="00CF58EF" w:rsidRPr="00334AAB" w:rsidRDefault="006B04AD" w:rsidP="000E2F64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716608" behindDoc="0" locked="0" layoutInCell="1" allowOverlap="1" wp14:anchorId="001723D4" wp14:editId="067EC543">
            <wp:simplePos x="0" y="0"/>
            <wp:positionH relativeFrom="column">
              <wp:posOffset>15716</wp:posOffset>
            </wp:positionH>
            <wp:positionV relativeFrom="paragraph">
              <wp:posOffset>-801687</wp:posOffset>
            </wp:positionV>
            <wp:extent cx="5274310" cy="2966085"/>
            <wp:effectExtent l="19050" t="19050" r="21590" b="2476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331785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BE3A00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67F9412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7605AB7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6851910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B1F5AF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CF0D179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DA10DF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2-67 </w:t>
      </w:r>
      <w:r w:rsidRPr="00334AAB">
        <w:rPr>
          <w:rFonts w:ascii="TH Sarabun New" w:hAnsi="TH Sarabun New" w:cs="TH Sarabun New"/>
          <w:sz w:val="32"/>
          <w:szCs w:val="32"/>
        </w:rPr>
        <w:t>Website File Zilla</w:t>
      </w:r>
    </w:p>
    <w:p w14:paraId="66A16BB5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bookmarkStart w:id="26" w:name="_Hlk120355975"/>
      <w:r w:rsidRPr="00334AAB">
        <w:rPr>
          <w:rFonts w:ascii="TH Sarabun New" w:hAnsi="TH Sarabun New" w:cs="TH Sarabun New"/>
          <w:sz w:val="32"/>
          <w:szCs w:val="32"/>
          <w:cs/>
        </w:rPr>
        <w:t xml:space="preserve">2.12.1.2 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>เมื่อ</w:t>
      </w:r>
      <w:bookmarkEnd w:id="26"/>
      <w:r w:rsidRPr="00334AAB">
        <w:rPr>
          <w:rFonts w:ascii="TH Sarabun New" w:hAnsi="TH Sarabun New" w:cs="TH Sarabun New"/>
          <w:sz w:val="32"/>
          <w:szCs w:val="32"/>
          <w:cs/>
        </w:rPr>
        <w:t xml:space="preserve">ทำการดาวน์โหลดโปรแกรมเสร็จแล้วเปิดไฟล์ที่ดาวน์โหลดมา จากนั้นกด </w:t>
      </w:r>
      <w:r w:rsidRPr="00334AAB">
        <w:rPr>
          <w:rFonts w:ascii="TH Sarabun New" w:hAnsi="TH Sarabun New" w:cs="TH Sarabun New"/>
          <w:sz w:val="32"/>
          <w:szCs w:val="32"/>
        </w:rPr>
        <w:t>“Run”</w:t>
      </w: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71EB1B2" wp14:editId="4F93EDF9">
            <wp:extent cx="5274310" cy="2966720"/>
            <wp:effectExtent l="19050" t="19050" r="21590" b="241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ADFAAF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276F60D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2-68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คลิกปุ่ม </w:t>
      </w:r>
      <w:r w:rsidRPr="00334AAB">
        <w:rPr>
          <w:rFonts w:ascii="TH Sarabun New" w:hAnsi="TH Sarabun New" w:cs="TH Sarabun New"/>
          <w:sz w:val="32"/>
          <w:szCs w:val="32"/>
        </w:rPr>
        <w:t>Run</w:t>
      </w:r>
    </w:p>
    <w:p w14:paraId="28CA0879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bookmarkStart w:id="27" w:name="_Hlk120356626"/>
      <w:r w:rsidRPr="00334AAB">
        <w:rPr>
          <w:rFonts w:ascii="TH Sarabun New" w:hAnsi="TH Sarabun New" w:cs="TH Sarabun New"/>
          <w:sz w:val="32"/>
          <w:szCs w:val="32"/>
          <w:cs/>
        </w:rPr>
        <w:t>2.12.1.3</w:t>
      </w:r>
      <w:r w:rsidRPr="00334AAB">
        <w:rPr>
          <w:rFonts w:ascii="TH Sarabun New" w:hAnsi="TH Sarabun New" w:cs="TH Sarabun New"/>
          <w:sz w:val="32"/>
          <w:szCs w:val="32"/>
        </w:rPr>
        <w:t xml:space="preserve"> 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เมื่อ</w:t>
      </w:r>
      <w:bookmarkEnd w:id="27"/>
      <w:r w:rsidRPr="00334AAB">
        <w:rPr>
          <w:rFonts w:ascii="TH Sarabun New" w:hAnsi="TH Sarabun New" w:cs="TH Sarabun New"/>
          <w:sz w:val="32"/>
          <w:szCs w:val="32"/>
          <w:cs/>
        </w:rPr>
        <w:t xml:space="preserve">กด </w:t>
      </w:r>
      <w:r w:rsidRPr="00334AAB">
        <w:rPr>
          <w:rFonts w:ascii="TH Sarabun New" w:hAnsi="TH Sarabun New" w:cs="TH Sarabun New"/>
          <w:sz w:val="32"/>
          <w:szCs w:val="32"/>
        </w:rPr>
        <w:t xml:space="preserve">“Run”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แล้วให้กด </w:t>
      </w:r>
      <w:r w:rsidRPr="00334AAB">
        <w:rPr>
          <w:rFonts w:ascii="TH Sarabun New" w:hAnsi="TH Sarabun New" w:cs="TH Sarabun New"/>
          <w:sz w:val="32"/>
          <w:szCs w:val="32"/>
        </w:rPr>
        <w:t xml:space="preserve">“I Agree” </w:t>
      </w:r>
      <w:r w:rsidRPr="00334AAB">
        <w:rPr>
          <w:rFonts w:ascii="TH Sarabun New" w:hAnsi="TH Sarabun New" w:cs="TH Sarabun New"/>
          <w:sz w:val="32"/>
          <w:szCs w:val="32"/>
          <w:cs/>
        </w:rPr>
        <w:t>เพื่อดำเนินการต่อได้เลย</w:t>
      </w:r>
    </w:p>
    <w:p w14:paraId="69B3C2D4" w14:textId="13FE0C1E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0462AB0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EE07C7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51331CD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C6A6022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7F6F04F" w14:textId="1423A9E0" w:rsidR="00CF58EF" w:rsidRPr="00334AAB" w:rsidRDefault="000E2F64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717632" behindDoc="0" locked="0" layoutInCell="1" allowOverlap="1" wp14:anchorId="791D37D4" wp14:editId="2A3957E0">
            <wp:simplePos x="0" y="0"/>
            <wp:positionH relativeFrom="column">
              <wp:posOffset>292894</wp:posOffset>
            </wp:positionH>
            <wp:positionV relativeFrom="paragraph">
              <wp:posOffset>-1389380</wp:posOffset>
            </wp:positionV>
            <wp:extent cx="4823460" cy="3741420"/>
            <wp:effectExtent l="19050" t="19050" r="15240" b="1143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7414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76DFF7C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1EF0A65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A6E9012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E99D20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E1B98C2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3C01D1F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C2A158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588281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377E57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2-69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คลิกปุ่ม </w:t>
      </w:r>
      <w:r w:rsidRPr="00334AAB">
        <w:rPr>
          <w:rFonts w:ascii="TH Sarabun New" w:hAnsi="TH Sarabun New" w:cs="TH Sarabun New"/>
          <w:sz w:val="32"/>
          <w:szCs w:val="32"/>
        </w:rPr>
        <w:t>I Agree</w:t>
      </w:r>
    </w:p>
    <w:p w14:paraId="19AA9C30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>2.12.1.4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เเลือก </w:t>
      </w:r>
      <w:r w:rsidRPr="00334AAB">
        <w:rPr>
          <w:rFonts w:ascii="TH Sarabun New" w:hAnsi="TH Sarabun New" w:cs="TH Sarabun New"/>
          <w:sz w:val="32"/>
          <w:szCs w:val="32"/>
        </w:rPr>
        <w:t xml:space="preserve">“Anyone who uses this computer”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เป็นการระบุว่าใคร ๆ ก็ได้สามารถใช้โปรแกรมนี้ได้ กด </w:t>
      </w:r>
      <w:r w:rsidRPr="00334AAB">
        <w:rPr>
          <w:rFonts w:ascii="TH Sarabun New" w:hAnsi="TH Sarabun New" w:cs="TH Sarabun New"/>
          <w:sz w:val="32"/>
          <w:szCs w:val="32"/>
        </w:rPr>
        <w:t>“Next &gt;”</w:t>
      </w:r>
    </w:p>
    <w:p w14:paraId="4136996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21C3659" wp14:editId="1F5DDD02">
            <wp:extent cx="3804648" cy="2966720"/>
            <wp:effectExtent l="19050" t="19050" r="24765" b="24130"/>
            <wp:docPr id="234339395" name="Picture 23433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39395" name="Picture 23433939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648" cy="29667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A70410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2-70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เลือก </w:t>
      </w:r>
      <w:r w:rsidRPr="00334AAB">
        <w:rPr>
          <w:rFonts w:ascii="TH Sarabun New" w:hAnsi="TH Sarabun New" w:cs="TH Sarabun New"/>
          <w:sz w:val="32"/>
          <w:szCs w:val="32"/>
        </w:rPr>
        <w:t xml:space="preserve">Anyone who uses this computer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3053D43F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 xml:space="preserve">2.12.1.5 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เลือก </w:t>
      </w:r>
      <w:r w:rsidRPr="00334AAB">
        <w:rPr>
          <w:rFonts w:ascii="TH Sarabun New" w:hAnsi="TH Sarabun New" w:cs="TH Sarabun New"/>
          <w:sz w:val="32"/>
          <w:szCs w:val="32"/>
        </w:rPr>
        <w:t xml:space="preserve">Components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ต่างๆ ที่ต้องการทำการติดตั้ง จากนั้นคลิก </w:t>
      </w:r>
      <w:r w:rsidRPr="00334AAB">
        <w:rPr>
          <w:rFonts w:ascii="TH Sarabun New" w:hAnsi="TH Sarabun New" w:cs="TH Sarabun New"/>
          <w:sz w:val="32"/>
          <w:szCs w:val="32"/>
        </w:rPr>
        <w:t>“Next &gt;”</w:t>
      </w:r>
    </w:p>
    <w:p w14:paraId="1B024716" w14:textId="64413E2C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16DD46F" w14:textId="4BE7A474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D7B7E1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75A0208C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B0D9AEA" w14:textId="35FB0B02" w:rsidR="00CF58EF" w:rsidRPr="00334AAB" w:rsidRDefault="00D81C59" w:rsidP="00CF58EF">
      <w:pPr>
        <w:tabs>
          <w:tab w:val="left" w:pos="425"/>
          <w:tab w:val="left" w:pos="964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718656" behindDoc="0" locked="0" layoutInCell="1" allowOverlap="1" wp14:anchorId="6EF4660C" wp14:editId="557E967F">
            <wp:simplePos x="0" y="0"/>
            <wp:positionH relativeFrom="column">
              <wp:posOffset>156845</wp:posOffset>
            </wp:positionH>
            <wp:positionV relativeFrom="paragraph">
              <wp:posOffset>-1093787</wp:posOffset>
            </wp:positionV>
            <wp:extent cx="4772660" cy="3692525"/>
            <wp:effectExtent l="19050" t="19050" r="27940" b="2222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3692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3FCC6D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3642887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74738C65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FDDF83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5188948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7FB6AF25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E6A0FCF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65ED4B4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B6E66F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5701E9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ภาพที่ 2-71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เลือกตามที่กำหนดแล้วคลิกปุ่ม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2951738C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  <w:cs/>
        </w:rPr>
        <w:t xml:space="preserve">2.12.1.6 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>เลือกพื้นที่ในการจัดเก็บโปรแกรมและ</w:t>
      </w:r>
      <w:bookmarkStart w:id="28" w:name="_Hlk120359011"/>
      <w:r w:rsidRPr="00334AAB">
        <w:rPr>
          <w:rFonts w:ascii="TH Sarabun New" w:hAnsi="TH Sarabun New" w:cs="TH Sarabun New"/>
          <w:sz w:val="32"/>
          <w:szCs w:val="32"/>
          <w:cs/>
        </w:rPr>
        <w:t>คลิกปุ่ม “</w:t>
      </w:r>
      <w:r w:rsidRPr="00334AAB">
        <w:rPr>
          <w:rFonts w:ascii="TH Sarabun New" w:hAnsi="TH Sarabun New" w:cs="TH Sarabun New"/>
          <w:sz w:val="32"/>
          <w:szCs w:val="32"/>
        </w:rPr>
        <w:t>Next &gt; ”</w:t>
      </w:r>
      <w:bookmarkEnd w:id="28"/>
    </w:p>
    <w:p w14:paraId="34CA97A7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75EAAAF" wp14:editId="15C6C78E">
            <wp:extent cx="3878367" cy="2966720"/>
            <wp:effectExtent l="19050" t="19050" r="27305" b="24130"/>
            <wp:docPr id="234339403" name="Picture 234339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39403" name="Picture 23433940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367" cy="29667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28BAA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bookmarkStart w:id="29" w:name="_Hlk120358966"/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2-72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bookmarkEnd w:id="29"/>
      <w:r w:rsidRPr="00334AAB">
        <w:rPr>
          <w:rFonts w:ascii="TH Sarabun New" w:hAnsi="TH Sarabun New" w:cs="TH Sarabun New"/>
          <w:sz w:val="32"/>
          <w:szCs w:val="32"/>
          <w:cs/>
        </w:rPr>
        <w:t xml:space="preserve">เลือกพื้นที่ในการจัดเก็บโปรแกรมแล้วคลิกปุ่ม </w:t>
      </w:r>
      <w:r w:rsidRPr="00334AAB">
        <w:rPr>
          <w:rFonts w:ascii="TH Sarabun New" w:hAnsi="TH Sarabun New" w:cs="TH Sarabun New"/>
          <w:sz w:val="32"/>
          <w:szCs w:val="32"/>
        </w:rPr>
        <w:t>Next</w:t>
      </w:r>
    </w:p>
    <w:p w14:paraId="448E9D52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 xml:space="preserve">2.12.1.7 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ไม่ต้องไปแก้ไขอะไรเลยจ้า แล้วกด </w:t>
      </w:r>
      <w:r w:rsidRPr="00334AAB">
        <w:rPr>
          <w:rFonts w:ascii="TH Sarabun New" w:hAnsi="TH Sarabun New" w:cs="TH Sarabun New"/>
          <w:sz w:val="32"/>
          <w:szCs w:val="32"/>
        </w:rPr>
        <w:t xml:space="preserve">“Next &gt;” </w:t>
      </w:r>
    </w:p>
    <w:p w14:paraId="2E36332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5E24D1C" wp14:editId="55B4D954">
            <wp:extent cx="4779645" cy="3754755"/>
            <wp:effectExtent l="19050" t="19050" r="20955" b="17145"/>
            <wp:docPr id="234339392" name="Picture 234339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37547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5502E8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2-73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คลิกปุ่ม </w:t>
      </w:r>
      <w:r w:rsidRPr="00334AAB">
        <w:rPr>
          <w:rFonts w:ascii="TH Sarabun New" w:hAnsi="TH Sarabun New" w:cs="TH Sarabun New"/>
          <w:sz w:val="32"/>
          <w:szCs w:val="32"/>
        </w:rPr>
        <w:t xml:space="preserve">Next </w:t>
      </w:r>
    </w:p>
    <w:p w14:paraId="085D70C7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3BC246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 xml:space="preserve">2.12.1.8 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รอระบบทำการติดตั้ง </w:t>
      </w:r>
      <w:bookmarkStart w:id="30" w:name="_Hlk120359398"/>
      <w:r w:rsidRPr="00334AAB">
        <w:rPr>
          <w:rFonts w:ascii="TH Sarabun New" w:hAnsi="TH Sarabun New" w:cs="TH Sarabun New"/>
          <w:sz w:val="32"/>
          <w:szCs w:val="32"/>
        </w:rPr>
        <w:t xml:space="preserve">File Zilla </w:t>
      </w:r>
      <w:bookmarkEnd w:id="30"/>
      <w:r w:rsidRPr="00334AAB">
        <w:rPr>
          <w:rFonts w:ascii="TH Sarabun New" w:hAnsi="TH Sarabun New" w:cs="TH Sarabun New"/>
          <w:sz w:val="32"/>
          <w:szCs w:val="32"/>
          <w:cs/>
        </w:rPr>
        <w:t>จนเสร็จ</w:t>
      </w:r>
    </w:p>
    <w:p w14:paraId="63CCB63D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19680" behindDoc="0" locked="0" layoutInCell="1" allowOverlap="1" wp14:anchorId="16024129" wp14:editId="6F8A8CF8">
            <wp:simplePos x="0" y="0"/>
            <wp:positionH relativeFrom="column">
              <wp:posOffset>1003935</wp:posOffset>
            </wp:positionH>
            <wp:positionV relativeFrom="paragraph">
              <wp:posOffset>50165</wp:posOffset>
            </wp:positionV>
            <wp:extent cx="3324860" cy="2597785"/>
            <wp:effectExtent l="19050" t="19050" r="27940" b="12065"/>
            <wp:wrapNone/>
            <wp:docPr id="234339404" name="Picture 234339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860" cy="25977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F783EE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3128169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7FB49E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E4FC617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56F4BBA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9B903A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9CDD26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80E27E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21E1C11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8278CC6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2-74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>กำลังติดตั้งโปรแกรม</w:t>
      </w:r>
    </w:p>
    <w:p w14:paraId="40503E2E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 xml:space="preserve">2.12.1.9  </w:t>
      </w:r>
      <w:r w:rsidRPr="00334AAB">
        <w:rPr>
          <w:rFonts w:ascii="TH Sarabun New" w:hAnsi="TH Sarabun New" w:cs="TH Sarabun New"/>
          <w:sz w:val="32"/>
          <w:szCs w:val="32"/>
          <w:cs/>
        </w:rPr>
        <w:t>คลิกปุ่ม “</w:t>
      </w:r>
      <w:r w:rsidRPr="00334AAB">
        <w:rPr>
          <w:rFonts w:ascii="TH Sarabun New" w:hAnsi="TH Sarabun New" w:cs="TH Sarabun New"/>
          <w:sz w:val="32"/>
          <w:szCs w:val="32"/>
        </w:rPr>
        <w:t xml:space="preserve">Finish” </w:t>
      </w:r>
      <w:r w:rsidRPr="00334AAB">
        <w:rPr>
          <w:rFonts w:ascii="TH Sarabun New" w:hAnsi="TH Sarabun New" w:cs="TH Sarabun New"/>
          <w:sz w:val="32"/>
          <w:szCs w:val="32"/>
          <w:cs/>
        </w:rPr>
        <w:t>เสร็จสิ้นการติดตั้งโปรแกรม</w:t>
      </w:r>
      <w:r w:rsidRPr="00334AAB">
        <w:rPr>
          <w:rFonts w:ascii="TH Sarabun New" w:hAnsi="TH Sarabun New" w:cs="TH Sarabun New"/>
          <w:sz w:val="32"/>
          <w:szCs w:val="32"/>
        </w:rPr>
        <w:t xml:space="preserve"> File Zilla</w:t>
      </w:r>
    </w:p>
    <w:p w14:paraId="616E31AB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14F0672" wp14:editId="3FB72319">
            <wp:extent cx="4745355" cy="3664585"/>
            <wp:effectExtent l="19050" t="19050" r="17145" b="12065"/>
            <wp:docPr id="234339405" name="Picture 234339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36645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74477C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6E73C23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>2-75</w:t>
      </w:r>
      <w:r w:rsidRPr="00334AAB">
        <w:rPr>
          <w:rFonts w:ascii="TH Sarabun New" w:hAnsi="TH Sarabun New" w:cs="TH Sarabun New"/>
          <w:sz w:val="32"/>
          <w:szCs w:val="32"/>
        </w:rPr>
        <w:t xml:space="preserve"> 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เสร็จสิ้นการติดตั้งโปรแกรม </w:t>
      </w:r>
      <w:r w:rsidRPr="00334AAB">
        <w:rPr>
          <w:rFonts w:ascii="TH Sarabun New" w:hAnsi="TH Sarabun New" w:cs="TH Sarabun New"/>
          <w:sz w:val="32"/>
          <w:szCs w:val="32"/>
        </w:rPr>
        <w:t>File Zilla</w:t>
      </w:r>
    </w:p>
    <w:p w14:paraId="3FFAC742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2BAFFD4" w14:textId="77777777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0A83A08" w14:textId="77777777" w:rsidR="00806F2F" w:rsidRDefault="00806F2F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47E9D4C2" w14:textId="77777777" w:rsidR="001915C1" w:rsidRDefault="001915C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2.13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โปรแกรม </w:t>
      </w:r>
      <w:r>
        <w:rPr>
          <w:rFonts w:ascii="TH Sarabun New" w:hAnsi="TH Sarabun New" w:cs="TH Sarabun New"/>
          <w:b/>
          <w:bCs/>
          <w:sz w:val="32"/>
          <w:szCs w:val="32"/>
        </w:rPr>
        <w:t>draw.io</w:t>
      </w:r>
    </w:p>
    <w:p w14:paraId="654FD8B6" w14:textId="77777777" w:rsidR="001915C1" w:rsidRDefault="001915C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noProof/>
        </w:rPr>
        <w:drawing>
          <wp:inline distT="0" distB="0" distL="0" distR="0" wp14:anchorId="4D7F57EE" wp14:editId="295D2AB1">
            <wp:extent cx="1717675" cy="1717675"/>
            <wp:effectExtent l="0" t="0" r="0" b="0"/>
            <wp:docPr id="98271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</w:p>
    <w:p w14:paraId="07DED92A" w14:textId="77777777" w:rsidR="001915C1" w:rsidRDefault="001915C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2-75 </w:t>
      </w:r>
      <w:r>
        <w:rPr>
          <w:rFonts w:ascii="TH Sarabun New" w:hAnsi="TH Sarabun New" w:cs="TH Sarabun New"/>
          <w:b/>
          <w:bCs/>
          <w:sz w:val="32"/>
          <w:szCs w:val="32"/>
        </w:rPr>
        <w:t>Icon draw.io</w:t>
      </w:r>
    </w:p>
    <w:p w14:paraId="35735613" w14:textId="77777777" w:rsidR="001915C1" w:rsidRPr="001915C1" w:rsidRDefault="001915C1">
      <w:pPr>
        <w:rPr>
          <w:rFonts w:ascii="TH Sarabun New" w:hAnsi="TH Sarabun New" w:cs="TH Sarabun New"/>
          <w:sz w:val="32"/>
          <w:szCs w:val="32"/>
        </w:rPr>
      </w:pPr>
      <w:r w:rsidRPr="001915C1">
        <w:rPr>
          <w:rFonts w:ascii="TH Sarabun New" w:hAnsi="TH Sarabun New" w:cs="TH Sarabun New"/>
          <w:sz w:val="32"/>
          <w:szCs w:val="32"/>
          <w:cs/>
        </w:rPr>
        <w:t xml:space="preserve">โปรแกรม </w:t>
      </w:r>
      <w:r w:rsidRPr="001915C1">
        <w:rPr>
          <w:rFonts w:ascii="TH Sarabun New" w:hAnsi="TH Sarabun New" w:cs="TH Sarabun New"/>
          <w:sz w:val="32"/>
          <w:szCs w:val="32"/>
        </w:rPr>
        <w:t xml:space="preserve">draw.io </w:t>
      </w:r>
      <w:r w:rsidRPr="001915C1">
        <w:rPr>
          <w:rFonts w:ascii="TH Sarabun New" w:hAnsi="TH Sarabun New" w:cs="TH Sarabun New"/>
          <w:sz w:val="32"/>
          <w:szCs w:val="32"/>
          <w:cs/>
        </w:rPr>
        <w:t xml:space="preserve">เป็นโปรแกรมทำ </w:t>
      </w:r>
      <w:r w:rsidRPr="001915C1">
        <w:rPr>
          <w:rFonts w:ascii="TH Sarabun New" w:hAnsi="TH Sarabun New" w:cs="TH Sarabun New"/>
          <w:sz w:val="32"/>
          <w:szCs w:val="32"/>
        </w:rPr>
        <w:t xml:space="preserve">Diagram, Flow Chart </w:t>
      </w:r>
      <w:r w:rsidRPr="001915C1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1915C1">
        <w:rPr>
          <w:rFonts w:ascii="TH Sarabun New" w:hAnsi="TH Sarabun New" w:cs="TH Sarabun New"/>
          <w:sz w:val="32"/>
          <w:szCs w:val="32"/>
        </w:rPr>
        <w:t xml:space="preserve">Prototype </w:t>
      </w:r>
      <w:r w:rsidRPr="001915C1">
        <w:rPr>
          <w:rFonts w:ascii="TH Sarabun New" w:hAnsi="TH Sarabun New" w:cs="TH Sarabun New"/>
          <w:sz w:val="32"/>
          <w:szCs w:val="32"/>
          <w:cs/>
        </w:rPr>
        <w:t xml:space="preserve">บน </w:t>
      </w:r>
      <w:r w:rsidRPr="001915C1">
        <w:rPr>
          <w:rFonts w:ascii="TH Sarabun New" w:hAnsi="TH Sarabun New" w:cs="TH Sarabun New"/>
          <w:sz w:val="32"/>
          <w:szCs w:val="32"/>
        </w:rPr>
        <w:t xml:space="preserve">online </w:t>
      </w:r>
      <w:r w:rsidRPr="001915C1">
        <w:rPr>
          <w:rFonts w:ascii="TH Sarabun New" w:hAnsi="TH Sarabun New" w:cs="TH Sarabun New"/>
          <w:sz w:val="32"/>
          <w:szCs w:val="32"/>
          <w:cs/>
        </w:rPr>
        <w:t xml:space="preserve">ได้ และการใช้งานที่สะดวก ง่าย และรวดเร็วในการทำ รวมถึงการ </w:t>
      </w:r>
      <w:r w:rsidRPr="001915C1">
        <w:rPr>
          <w:rFonts w:ascii="TH Sarabun New" w:hAnsi="TH Sarabun New" w:cs="TH Sarabun New"/>
          <w:sz w:val="32"/>
          <w:szCs w:val="32"/>
        </w:rPr>
        <w:t xml:space="preserve">Export </w:t>
      </w:r>
      <w:r w:rsidRPr="001915C1">
        <w:rPr>
          <w:rFonts w:ascii="TH Sarabun New" w:hAnsi="TH Sarabun New" w:cs="TH Sarabun New"/>
          <w:sz w:val="32"/>
          <w:szCs w:val="32"/>
          <w:cs/>
        </w:rPr>
        <w:t xml:space="preserve">ออกมาได้หลากหลายรูปแบบ อาทิเช่นรูปภาพ </w:t>
      </w:r>
      <w:r w:rsidRPr="001915C1">
        <w:rPr>
          <w:rFonts w:ascii="TH Sarabun New" w:hAnsi="TH Sarabun New" w:cs="TH Sarabun New"/>
          <w:sz w:val="32"/>
          <w:szCs w:val="32"/>
        </w:rPr>
        <w:t xml:space="preserve">JPG, SVG, PNG, </w:t>
      </w:r>
      <w:r w:rsidRPr="001915C1">
        <w:rPr>
          <w:rFonts w:ascii="TH Sarabun New" w:hAnsi="TH Sarabun New" w:cs="TH Sarabun New"/>
          <w:sz w:val="32"/>
          <w:szCs w:val="32"/>
          <w:cs/>
        </w:rPr>
        <w:t xml:space="preserve">เอกสาร </w:t>
      </w:r>
      <w:r w:rsidRPr="001915C1">
        <w:rPr>
          <w:rFonts w:ascii="TH Sarabun New" w:hAnsi="TH Sarabun New" w:cs="TH Sarabun New"/>
          <w:sz w:val="32"/>
          <w:szCs w:val="32"/>
        </w:rPr>
        <w:t xml:space="preserve">PDF, HTML </w:t>
      </w:r>
      <w:r w:rsidRPr="001915C1">
        <w:rPr>
          <w:rFonts w:ascii="TH Sarabun New" w:hAnsi="TH Sarabun New" w:cs="TH Sarabun New"/>
          <w:sz w:val="32"/>
          <w:szCs w:val="32"/>
          <w:cs/>
        </w:rPr>
        <w:t xml:space="preserve">ที่สามารถ </w:t>
      </w:r>
      <w:r w:rsidRPr="001915C1">
        <w:rPr>
          <w:rFonts w:ascii="TH Sarabun New" w:hAnsi="TH Sarabun New" w:cs="TH Sarabun New"/>
          <w:sz w:val="32"/>
          <w:szCs w:val="32"/>
        </w:rPr>
        <w:t xml:space="preserve">Copy </w:t>
      </w:r>
      <w:r w:rsidRPr="001915C1">
        <w:rPr>
          <w:rFonts w:ascii="TH Sarabun New" w:hAnsi="TH Sarabun New" w:cs="TH Sarabun New"/>
          <w:sz w:val="32"/>
          <w:szCs w:val="32"/>
          <w:cs/>
        </w:rPr>
        <w:t xml:space="preserve">ไปวางในหน้าเพจของเราได้ อีกทั้งยังสามารถแชร์งานของเราให้คนอื่นดูได้ผ่านทาง </w:t>
      </w:r>
      <w:r w:rsidRPr="001915C1">
        <w:rPr>
          <w:rFonts w:ascii="TH Sarabun New" w:hAnsi="TH Sarabun New" w:cs="TH Sarabun New"/>
          <w:sz w:val="32"/>
          <w:szCs w:val="32"/>
        </w:rPr>
        <w:t xml:space="preserve">online  </w:t>
      </w:r>
    </w:p>
    <w:p w14:paraId="58B2F61B" w14:textId="77777777" w:rsidR="001915C1" w:rsidRDefault="001915C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2.13.1 การเข้าใช้งาน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</w:p>
    <w:p w14:paraId="5D237FED" w14:textId="77777777" w:rsidR="0091741A" w:rsidRDefault="001915C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1915C1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3A47132A" wp14:editId="007FF65C">
            <wp:extent cx="5274310" cy="257810"/>
            <wp:effectExtent l="0" t="0" r="2540" b="8890"/>
            <wp:docPr id="1487290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9077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51A8" w14:textId="6F138251" w:rsidR="00346925" w:rsidRDefault="0091741A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A61A17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2-76 เข้า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Google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เพื่อค้นหา</w:t>
      </w:r>
      <w:r w:rsidR="001915C1">
        <w:rPr>
          <w:rFonts w:ascii="TH Sarabun New" w:hAnsi="TH Sarabun New" w:cs="TH Sarabun New"/>
          <w:b/>
          <w:bCs/>
          <w:sz w:val="32"/>
          <w:szCs w:val="32"/>
        </w:rPr>
        <w:tab/>
      </w:r>
      <w:r w:rsidR="001915C1">
        <w:rPr>
          <w:rFonts w:ascii="TH Sarabun New" w:hAnsi="TH Sarabun New" w:cs="TH Sarabun New"/>
          <w:b/>
          <w:bCs/>
          <w:sz w:val="32"/>
          <w:szCs w:val="32"/>
        </w:rPr>
        <w:tab/>
      </w:r>
    </w:p>
    <w:p w14:paraId="16BB1543" w14:textId="77777777" w:rsidR="0091741A" w:rsidRDefault="00346925">
      <w:pPr>
        <w:rPr>
          <w:rFonts w:ascii="TH Sarabun New" w:hAnsi="TH Sarabun New" w:cs="TH Sarabun New"/>
          <w:sz w:val="32"/>
          <w:szCs w:val="32"/>
        </w:rPr>
      </w:pPr>
      <w:r w:rsidRPr="00346925">
        <w:rPr>
          <w:rFonts w:ascii="TH Sarabun New" w:hAnsi="TH Sarabun New" w:cs="TH Sarabun New"/>
          <w:sz w:val="32"/>
          <w:szCs w:val="32"/>
        </w:rPr>
        <w:t>2.13.1.</w:t>
      </w:r>
      <w:r>
        <w:rPr>
          <w:rFonts w:ascii="TH Sarabun New" w:hAnsi="TH Sarabun New" w:cs="TH Sarabun New" w:hint="cs"/>
          <w:sz w:val="32"/>
          <w:szCs w:val="32"/>
          <w:cs/>
        </w:rPr>
        <w:t>1  เปิด</w:t>
      </w:r>
      <w:r>
        <w:rPr>
          <w:rFonts w:ascii="TH Sarabun New" w:hAnsi="TH Sarabun New" w:cs="TH Sarabun New"/>
          <w:sz w:val="32"/>
          <w:szCs w:val="32"/>
        </w:rPr>
        <w:t xml:space="preserve"> Google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ขึ้นมาและพิม</w:t>
      </w:r>
      <w:r w:rsidR="0091741A">
        <w:rPr>
          <w:rFonts w:ascii="TH Sarabun New" w:hAnsi="TH Sarabun New" w:cs="TH Sarabun New" w:hint="cs"/>
          <w:sz w:val="32"/>
          <w:szCs w:val="32"/>
          <w:cs/>
        </w:rPr>
        <w:t xml:space="preserve">พ์คำว่า </w:t>
      </w:r>
      <w:r w:rsidR="0091741A">
        <w:rPr>
          <w:rFonts w:ascii="TH Sarabun New" w:hAnsi="TH Sarabun New" w:cs="TH Sarabun New"/>
          <w:sz w:val="32"/>
          <w:szCs w:val="32"/>
        </w:rPr>
        <w:t xml:space="preserve">draw.io </w:t>
      </w:r>
      <w:r w:rsidR="0091741A">
        <w:rPr>
          <w:rFonts w:ascii="TH Sarabun New" w:hAnsi="TH Sarabun New" w:cs="TH Sarabun New" w:hint="cs"/>
          <w:sz w:val="32"/>
          <w:szCs w:val="32"/>
          <w:cs/>
        </w:rPr>
        <w:t>ในช่องค้นหา</w:t>
      </w:r>
      <w:r w:rsidR="001915C1" w:rsidRPr="00346925">
        <w:rPr>
          <w:rFonts w:ascii="TH Sarabun New" w:hAnsi="TH Sarabun New" w:cs="TH Sarabun New"/>
          <w:sz w:val="32"/>
          <w:szCs w:val="32"/>
        </w:rPr>
        <w:tab/>
      </w:r>
    </w:p>
    <w:p w14:paraId="32FB92F8" w14:textId="7AA8FA3D" w:rsidR="000B51F1" w:rsidRDefault="000B51F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0B51F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F94EDE5" wp14:editId="43CA6B55">
            <wp:extent cx="5274310" cy="2481580"/>
            <wp:effectExtent l="0" t="0" r="2540" b="0"/>
            <wp:docPr id="207694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4790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5BB0" w14:textId="49697DFF" w:rsidR="000B51F1" w:rsidRDefault="000B51F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A61A17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ภาพที่ 2-77 สร้างแผนภาพใหม่</w:t>
      </w:r>
    </w:p>
    <w:p w14:paraId="6851BC36" w14:textId="77777777" w:rsidR="004D26CF" w:rsidRDefault="0091741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2.13.1.2</w:t>
      </w:r>
      <w:r w:rsidR="00A61A17">
        <w:rPr>
          <w:rFonts w:ascii="TH Sarabun New" w:hAnsi="TH Sarabun New" w:cs="TH Sarabun New" w:hint="cs"/>
          <w:sz w:val="32"/>
          <w:szCs w:val="32"/>
          <w:cs/>
        </w:rPr>
        <w:t xml:space="preserve">  คลิกที่สร้างแผนภาพใหม่</w:t>
      </w:r>
    </w:p>
    <w:p w14:paraId="6DA3CB78" w14:textId="77777777" w:rsidR="004D26CF" w:rsidRDefault="004D26CF">
      <w:pPr>
        <w:rPr>
          <w:rFonts w:ascii="TH Sarabun New" w:hAnsi="TH Sarabun New" w:cs="TH Sarabun New"/>
          <w:sz w:val="32"/>
          <w:szCs w:val="32"/>
        </w:rPr>
      </w:pPr>
      <w:r w:rsidRPr="004D26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219F965" wp14:editId="36FB01AC">
            <wp:extent cx="5274310" cy="2259330"/>
            <wp:effectExtent l="0" t="0" r="2540" b="7620"/>
            <wp:docPr id="65243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3843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B02E" w14:textId="77777777" w:rsidR="00CA7D1D" w:rsidRDefault="004D26C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ภาพที่ 2-78 เลือกแผนภาพ</w:t>
      </w:r>
      <w:r w:rsidR="00116C60">
        <w:rPr>
          <w:rFonts w:ascii="TH Sarabun New" w:hAnsi="TH Sarabun New" w:cs="TH Sarabun New" w:hint="cs"/>
          <w:sz w:val="32"/>
          <w:szCs w:val="32"/>
          <w:cs/>
        </w:rPr>
        <w:t>ที่ตรงกับการใช้งาน</w:t>
      </w:r>
    </w:p>
    <w:p w14:paraId="390B86AF" w14:textId="49CA7A52" w:rsidR="008D1A84" w:rsidRDefault="00CA7D1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2.13.1.3  เลือกแผนภาพแบบที่เราต้องการใช้หรือสร้างแผนภาพเปล่า</w:t>
      </w:r>
      <w:r w:rsidR="00604FCC">
        <w:rPr>
          <w:rFonts w:ascii="TH Sarabun New" w:hAnsi="TH Sarabun New" w:cs="TH Sarabun New" w:hint="cs"/>
          <w:sz w:val="32"/>
          <w:szCs w:val="32"/>
          <w:cs/>
        </w:rPr>
        <w:t>จากนั้น</w:t>
      </w:r>
      <w:r w:rsidR="00994AE2">
        <w:rPr>
          <w:rFonts w:ascii="TH Sarabun New" w:hAnsi="TH Sarabun New" w:cs="TH Sarabun New" w:hint="cs"/>
          <w:sz w:val="32"/>
          <w:szCs w:val="32"/>
          <w:cs/>
        </w:rPr>
        <w:t>คลิกปุ่ม</w:t>
      </w:r>
      <w:r w:rsidR="00604FCC">
        <w:rPr>
          <w:rFonts w:ascii="TH Sarabun New" w:hAnsi="TH Sarabun New" w:cs="TH Sarabun New" w:hint="cs"/>
          <w:sz w:val="32"/>
          <w:szCs w:val="32"/>
          <w:cs/>
        </w:rPr>
        <w:t>สร้าง</w:t>
      </w:r>
    </w:p>
    <w:p w14:paraId="48F2CD83" w14:textId="77777777" w:rsidR="00AD3845" w:rsidRDefault="00AD3845">
      <w:pPr>
        <w:rPr>
          <w:rFonts w:ascii="TH Sarabun New" w:hAnsi="TH Sarabun New" w:cs="TH Sarabun New"/>
          <w:sz w:val="32"/>
          <w:szCs w:val="32"/>
        </w:rPr>
      </w:pPr>
    </w:p>
    <w:p w14:paraId="4333711E" w14:textId="77777777" w:rsidR="00AD3845" w:rsidRDefault="00AD3845">
      <w:pPr>
        <w:rPr>
          <w:rFonts w:ascii="TH Sarabun New" w:hAnsi="TH Sarabun New" w:cs="TH Sarabun New"/>
          <w:sz w:val="32"/>
          <w:szCs w:val="32"/>
        </w:rPr>
      </w:pPr>
    </w:p>
    <w:p w14:paraId="08329FF8" w14:textId="192F9DE0" w:rsidR="00AD3845" w:rsidRDefault="00AD3845">
      <w:pPr>
        <w:rPr>
          <w:rFonts w:ascii="TH Sarabun New" w:hAnsi="TH Sarabun New" w:cs="TH Sarabun New"/>
          <w:sz w:val="32"/>
          <w:szCs w:val="32"/>
        </w:rPr>
      </w:pPr>
      <w:r w:rsidRPr="00AD3845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5C0D750A" wp14:editId="17DB8925">
            <wp:extent cx="5274310" cy="3698875"/>
            <wp:effectExtent l="0" t="0" r="2540" b="0"/>
            <wp:docPr id="92327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7465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CF46" w14:textId="34816744" w:rsidR="006E002A" w:rsidRDefault="00AD3845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10CCA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ภาพที่ 2-79 กำลังสร้างแผนภาพ</w:t>
      </w:r>
    </w:p>
    <w:p w14:paraId="15F053AB" w14:textId="0703459F" w:rsidR="006E002A" w:rsidRDefault="006E002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2.13.1.4  คลิกปุ่มใช่เพื่อไปหน้าถัดไป</w:t>
      </w:r>
    </w:p>
    <w:p w14:paraId="060ED554" w14:textId="47E8D270" w:rsidR="00010CCA" w:rsidRDefault="00010CCA">
      <w:pPr>
        <w:rPr>
          <w:rFonts w:ascii="TH Sarabun New" w:hAnsi="TH Sarabun New" w:cs="TH Sarabun New"/>
          <w:sz w:val="32"/>
          <w:szCs w:val="32"/>
        </w:rPr>
      </w:pPr>
      <w:r w:rsidRPr="00010CCA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9DDDF57" wp14:editId="2678A8F9">
            <wp:extent cx="5274310" cy="2246630"/>
            <wp:effectExtent l="0" t="0" r="2540" b="1270"/>
            <wp:docPr id="32081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1837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B640" w14:textId="2B31098B" w:rsidR="00010CCA" w:rsidRDefault="00010CC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2-80 เสร็จสิ้นการเข้าโปรแกรม </w:t>
      </w:r>
      <w:r>
        <w:rPr>
          <w:rFonts w:ascii="TH Sarabun New" w:hAnsi="TH Sarabun New" w:cs="TH Sarabun New"/>
          <w:sz w:val="32"/>
          <w:szCs w:val="32"/>
        </w:rPr>
        <w:t>draw.io</w:t>
      </w:r>
    </w:p>
    <w:p w14:paraId="1A0E202A" w14:textId="77777777" w:rsidR="00F00259" w:rsidRDefault="00F00259">
      <w:pPr>
        <w:rPr>
          <w:rFonts w:ascii="TH Sarabun New" w:hAnsi="TH Sarabun New" w:cs="TH Sarabun New"/>
          <w:sz w:val="32"/>
          <w:szCs w:val="32"/>
        </w:rPr>
      </w:pPr>
    </w:p>
    <w:p w14:paraId="08A7DF60" w14:textId="59491633" w:rsidR="00F00259" w:rsidRDefault="00506DC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2.14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โปรแกรม</w:t>
      </w:r>
      <w:r>
        <w:rPr>
          <w:rFonts w:ascii="TH Sarabun New" w:hAnsi="TH Sarabun New" w:cs="TH Sarabun New"/>
          <w:sz w:val="32"/>
          <w:szCs w:val="32"/>
        </w:rPr>
        <w:t xml:space="preserve"> Figma</w:t>
      </w:r>
    </w:p>
    <w:p w14:paraId="4C08B4BA" w14:textId="00A297CC" w:rsidR="00F516B9" w:rsidRDefault="00506DCE">
      <w:pPr>
        <w:rPr>
          <w:rFonts w:ascii="TH Sarabun New" w:hAnsi="TH Sarabun New" w:cs="TH Sarabun New"/>
          <w:sz w:val="32"/>
          <w:szCs w:val="32"/>
        </w:rPr>
      </w:pPr>
      <w:r w:rsidRPr="005D4703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23776" behindDoc="0" locked="0" layoutInCell="1" allowOverlap="1" wp14:anchorId="3B297DAC" wp14:editId="2620BAAE">
            <wp:simplePos x="0" y="0"/>
            <wp:positionH relativeFrom="column">
              <wp:posOffset>1577514</wp:posOffset>
            </wp:positionH>
            <wp:positionV relativeFrom="paragraph">
              <wp:posOffset>98949</wp:posOffset>
            </wp:positionV>
            <wp:extent cx="1865649" cy="2138901"/>
            <wp:effectExtent l="0" t="0" r="1270" b="0"/>
            <wp:wrapThrough wrapText="bothSides">
              <wp:wrapPolygon edited="0">
                <wp:start x="0" y="0"/>
                <wp:lineTo x="0" y="21356"/>
                <wp:lineTo x="21394" y="21356"/>
                <wp:lineTo x="21394" y="0"/>
                <wp:lineTo x="0" y="0"/>
              </wp:wrapPolygon>
            </wp:wrapThrough>
            <wp:docPr id="1893512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12856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649" cy="2138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11B02" w14:textId="77777777" w:rsidR="00F516B9" w:rsidRDefault="00F516B9">
      <w:pPr>
        <w:rPr>
          <w:rFonts w:ascii="TH Sarabun New" w:hAnsi="TH Sarabun New" w:cs="TH Sarabun New"/>
          <w:sz w:val="32"/>
          <w:szCs w:val="32"/>
        </w:rPr>
      </w:pPr>
    </w:p>
    <w:p w14:paraId="44FC323F" w14:textId="77777777" w:rsidR="00F516B9" w:rsidRDefault="00F516B9">
      <w:pPr>
        <w:rPr>
          <w:rFonts w:ascii="TH Sarabun New" w:hAnsi="TH Sarabun New" w:cs="TH Sarabun New"/>
          <w:sz w:val="32"/>
          <w:szCs w:val="32"/>
        </w:rPr>
      </w:pPr>
    </w:p>
    <w:p w14:paraId="69927C18" w14:textId="77777777" w:rsidR="00F516B9" w:rsidRDefault="00F516B9">
      <w:pPr>
        <w:rPr>
          <w:rFonts w:ascii="TH Sarabun New" w:hAnsi="TH Sarabun New" w:cs="TH Sarabun New"/>
          <w:sz w:val="32"/>
          <w:szCs w:val="32"/>
        </w:rPr>
      </w:pPr>
    </w:p>
    <w:p w14:paraId="2C13D0C4" w14:textId="77777777" w:rsidR="00F516B9" w:rsidRDefault="00F516B9">
      <w:pPr>
        <w:rPr>
          <w:rFonts w:ascii="TH Sarabun New" w:hAnsi="TH Sarabun New" w:cs="TH Sarabun New"/>
          <w:sz w:val="32"/>
          <w:szCs w:val="32"/>
        </w:rPr>
      </w:pPr>
    </w:p>
    <w:p w14:paraId="1531EF37" w14:textId="77777777" w:rsidR="00506DCE" w:rsidRDefault="00F516B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</w:p>
    <w:p w14:paraId="0B234D9F" w14:textId="77777777" w:rsidR="00237089" w:rsidRDefault="00506DC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F516B9">
        <w:rPr>
          <w:rFonts w:ascii="TH Sarabun New" w:hAnsi="TH Sarabun New" w:cs="TH Sarabun New"/>
          <w:sz w:val="32"/>
          <w:szCs w:val="32"/>
        </w:rPr>
        <w:tab/>
      </w:r>
      <w:r w:rsidR="00F516B9">
        <w:rPr>
          <w:rFonts w:ascii="TH Sarabun New" w:hAnsi="TH Sarabun New" w:cs="TH Sarabun New" w:hint="cs"/>
          <w:sz w:val="32"/>
          <w:szCs w:val="32"/>
          <w:cs/>
        </w:rPr>
        <w:t xml:space="preserve">ภาพที่ 2-81 </w:t>
      </w:r>
      <w:r w:rsidR="00F516B9">
        <w:rPr>
          <w:rFonts w:ascii="TH Sarabun New" w:hAnsi="TH Sarabun New" w:cs="TH Sarabun New"/>
          <w:sz w:val="32"/>
          <w:szCs w:val="32"/>
        </w:rPr>
        <w:t>Icon Figma</w:t>
      </w:r>
    </w:p>
    <w:p w14:paraId="5EDBEB5B" w14:textId="77777777" w:rsidR="004A5FE5" w:rsidRDefault="004A5FE5">
      <w:pPr>
        <w:rPr>
          <w:rFonts w:ascii="TH Sarabun New" w:hAnsi="TH Sarabun New" w:cs="TH Sarabun New"/>
          <w:sz w:val="32"/>
          <w:szCs w:val="32"/>
        </w:rPr>
      </w:pPr>
      <w:r w:rsidRPr="004A5FE5">
        <w:rPr>
          <w:rFonts w:ascii="TH Sarabun New" w:hAnsi="TH Sarabun New" w:cs="TH Sarabun New"/>
          <w:sz w:val="32"/>
          <w:szCs w:val="32"/>
        </w:rPr>
        <w:t xml:space="preserve">Figma </w:t>
      </w:r>
      <w:r w:rsidRPr="004A5FE5">
        <w:rPr>
          <w:rFonts w:ascii="TH Sarabun New" w:hAnsi="TH Sarabun New" w:cs="TH Sarabun New"/>
          <w:sz w:val="32"/>
          <w:szCs w:val="32"/>
          <w:cs/>
        </w:rPr>
        <w:t xml:space="preserve">คือเครื่องมือออกแบบที่ขึ้นแท่นอันดับ </w:t>
      </w:r>
      <w:r w:rsidRPr="004A5FE5">
        <w:rPr>
          <w:rFonts w:ascii="TH Sarabun New" w:hAnsi="TH Sarabun New" w:cs="TH Sarabun New"/>
          <w:sz w:val="32"/>
          <w:szCs w:val="32"/>
        </w:rPr>
        <w:t xml:space="preserve">1 </w:t>
      </w:r>
      <w:r w:rsidRPr="004A5FE5">
        <w:rPr>
          <w:rFonts w:ascii="TH Sarabun New" w:hAnsi="TH Sarabun New" w:cs="TH Sarabun New"/>
          <w:sz w:val="32"/>
          <w:szCs w:val="32"/>
          <w:cs/>
        </w:rPr>
        <w:t xml:space="preserve">ในปี </w:t>
      </w:r>
      <w:r w:rsidRPr="004A5FE5">
        <w:rPr>
          <w:rFonts w:ascii="TH Sarabun New" w:hAnsi="TH Sarabun New" w:cs="TH Sarabun New"/>
          <w:sz w:val="32"/>
          <w:szCs w:val="32"/>
        </w:rPr>
        <w:t xml:space="preserve">2022 </w:t>
      </w:r>
      <w:r w:rsidRPr="004A5FE5">
        <w:rPr>
          <w:rFonts w:ascii="TH Sarabun New" w:hAnsi="TH Sarabun New" w:cs="TH Sarabun New"/>
          <w:sz w:val="32"/>
          <w:szCs w:val="32"/>
          <w:cs/>
        </w:rPr>
        <w:t>โดยสามารถใช้ออกแบบได้ตั้งแต่เว็บไซต์</w:t>
      </w:r>
      <w:r w:rsidRPr="004A5FE5">
        <w:rPr>
          <w:rFonts w:ascii="TH Sarabun New" w:hAnsi="TH Sarabun New" w:cs="TH Sarabun New"/>
          <w:sz w:val="32"/>
          <w:szCs w:val="32"/>
        </w:rPr>
        <w:t xml:space="preserve">, </w:t>
      </w:r>
      <w:r w:rsidRPr="004A5FE5">
        <w:rPr>
          <w:rFonts w:ascii="TH Sarabun New" w:hAnsi="TH Sarabun New" w:cs="TH Sarabun New"/>
          <w:sz w:val="32"/>
          <w:szCs w:val="32"/>
          <w:cs/>
        </w:rPr>
        <w:t xml:space="preserve">แอปพลิเคชัน สำหรับเหล่า </w:t>
      </w:r>
      <w:r w:rsidRPr="004A5FE5">
        <w:rPr>
          <w:rFonts w:ascii="TH Sarabun New" w:hAnsi="TH Sarabun New" w:cs="TH Sarabun New"/>
          <w:sz w:val="32"/>
          <w:szCs w:val="32"/>
        </w:rPr>
        <w:t xml:space="preserve">UX/UI Designer </w:t>
      </w:r>
      <w:r w:rsidRPr="004A5FE5">
        <w:rPr>
          <w:rFonts w:ascii="TH Sarabun New" w:hAnsi="TH Sarabun New" w:cs="TH Sarabun New"/>
          <w:sz w:val="32"/>
          <w:szCs w:val="32"/>
          <w:cs/>
        </w:rPr>
        <w:t>ทั่วโลก หรือใช้สำหรับการแบบโลโก้</w:t>
      </w:r>
      <w:r w:rsidRPr="004A5FE5">
        <w:rPr>
          <w:rFonts w:ascii="TH Sarabun New" w:hAnsi="TH Sarabun New" w:cs="TH Sarabun New"/>
          <w:sz w:val="32"/>
          <w:szCs w:val="32"/>
        </w:rPr>
        <w:t xml:space="preserve">, artwork </w:t>
      </w:r>
      <w:r w:rsidRPr="004A5FE5">
        <w:rPr>
          <w:rFonts w:ascii="TH Sarabun New" w:hAnsi="TH Sarabun New" w:cs="TH Sarabun New"/>
          <w:sz w:val="32"/>
          <w:szCs w:val="32"/>
          <w:cs/>
        </w:rPr>
        <w:t xml:space="preserve">ต่างๆ ของสายงาน </w:t>
      </w:r>
      <w:r w:rsidRPr="004A5FE5">
        <w:rPr>
          <w:rFonts w:ascii="TH Sarabun New" w:hAnsi="TH Sarabun New" w:cs="TH Sarabun New"/>
          <w:sz w:val="32"/>
          <w:szCs w:val="32"/>
        </w:rPr>
        <w:t xml:space="preserve">Graphic Design </w:t>
      </w:r>
      <w:r w:rsidRPr="004A5FE5">
        <w:rPr>
          <w:rFonts w:ascii="TH Sarabun New" w:hAnsi="TH Sarabun New" w:cs="TH Sarabun New"/>
          <w:sz w:val="32"/>
          <w:szCs w:val="32"/>
          <w:cs/>
        </w:rPr>
        <w:t xml:space="preserve">รวมไปถึงคนทั่วไปที่ใช้ในการออกแบบ </w:t>
      </w:r>
      <w:r w:rsidRPr="004A5FE5">
        <w:rPr>
          <w:rFonts w:ascii="TH Sarabun New" w:hAnsi="TH Sarabun New" w:cs="TH Sarabun New"/>
          <w:sz w:val="32"/>
          <w:szCs w:val="32"/>
        </w:rPr>
        <w:t xml:space="preserve">Presentation </w:t>
      </w:r>
      <w:r w:rsidRPr="004A5FE5">
        <w:rPr>
          <w:rFonts w:ascii="TH Sarabun New" w:hAnsi="TH Sarabun New" w:cs="TH Sarabun New"/>
          <w:sz w:val="32"/>
          <w:szCs w:val="32"/>
          <w:cs/>
        </w:rPr>
        <w:t xml:space="preserve">ในรูปแบบที่มีลูกเล่นมากกว่าที่เราเคยเห็นในอดีต </w:t>
      </w:r>
    </w:p>
    <w:p w14:paraId="210BD76F" w14:textId="4226FE70" w:rsidR="004A5FE5" w:rsidRDefault="004A5FE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A5FE5">
        <w:rPr>
          <w:rFonts w:ascii="TH Sarabun New" w:hAnsi="TH Sarabun New" w:cs="TH Sarabun New"/>
          <w:b/>
          <w:bCs/>
          <w:sz w:val="32"/>
          <w:szCs w:val="32"/>
        </w:rPr>
        <w:t xml:space="preserve">2.14.1 </w:t>
      </w:r>
      <w:r w:rsidRPr="004A5FE5">
        <w:rPr>
          <w:rFonts w:ascii="TH Sarabun New" w:hAnsi="TH Sarabun New" w:cs="TH Sarabun New" w:hint="cs"/>
          <w:b/>
          <w:bCs/>
          <w:sz w:val="32"/>
          <w:szCs w:val="32"/>
          <w:cs/>
        </w:rPr>
        <w:t>การ</w:t>
      </w:r>
      <w:r w:rsidR="00923E59">
        <w:rPr>
          <w:rFonts w:ascii="TH Sarabun New" w:hAnsi="TH Sarabun New" w:cs="TH Sarabun New" w:hint="cs"/>
          <w:b/>
          <w:bCs/>
          <w:sz w:val="32"/>
          <w:szCs w:val="32"/>
          <w:cs/>
        </w:rPr>
        <w:t>เข้า</w:t>
      </w:r>
      <w:r w:rsidRPr="004A5FE5">
        <w:rPr>
          <w:rFonts w:ascii="TH Sarabun New" w:hAnsi="TH Sarabun New" w:cs="TH Sarabun New" w:hint="cs"/>
          <w:b/>
          <w:bCs/>
          <w:sz w:val="32"/>
          <w:szCs w:val="32"/>
          <w:cs/>
        </w:rPr>
        <w:t>ใช้งาน</w:t>
      </w:r>
    </w:p>
    <w:p w14:paraId="5FFC8596" w14:textId="595B5126" w:rsidR="00FA5F18" w:rsidRDefault="00AF0B1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F0B1B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1F45120C" wp14:editId="0DCAE27F">
            <wp:extent cx="5274310" cy="477520"/>
            <wp:effectExtent l="0" t="0" r="2540" b="0"/>
            <wp:docPr id="212924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4641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212F" w14:textId="2C8DBE9A" w:rsidR="00FA5F18" w:rsidRDefault="00FA5F1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ภาพที่ 2-82 ค้นหาคำว่า</w:t>
      </w:r>
      <w:r w:rsidR="00AF0B1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Figma</w:t>
      </w:r>
      <w:r w:rsidR="00AF0B1B">
        <w:rPr>
          <w:rFonts w:ascii="TH Sarabun New" w:hAnsi="TH Sarabun New" w:cs="TH Sarabun New"/>
          <w:sz w:val="32"/>
          <w:szCs w:val="32"/>
        </w:rPr>
        <w:t>.com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</w:t>
      </w:r>
      <w:r>
        <w:rPr>
          <w:rFonts w:ascii="TH Sarabun New" w:hAnsi="TH Sarabun New" w:cs="TH Sarabun New"/>
          <w:sz w:val="32"/>
          <w:szCs w:val="32"/>
        </w:rPr>
        <w:t xml:space="preserve"> Google </w:t>
      </w:r>
    </w:p>
    <w:p w14:paraId="5DA1B4AF" w14:textId="5021961E" w:rsidR="00C84412" w:rsidRDefault="00FA5F1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2.14.1.1</w:t>
      </w:r>
      <w:r w:rsidR="00C84412">
        <w:rPr>
          <w:rFonts w:ascii="TH Sarabun New" w:hAnsi="TH Sarabun New" w:cs="TH Sarabun New"/>
          <w:sz w:val="32"/>
          <w:szCs w:val="32"/>
        </w:rPr>
        <w:t xml:space="preserve"> </w:t>
      </w:r>
      <w:r w:rsidR="00C84412">
        <w:rPr>
          <w:rFonts w:ascii="TH Sarabun New" w:hAnsi="TH Sarabun New" w:cs="TH Sarabun New" w:hint="cs"/>
          <w:sz w:val="32"/>
          <w:szCs w:val="32"/>
          <w:cs/>
        </w:rPr>
        <w:t xml:space="preserve">เข้า </w:t>
      </w:r>
      <w:r w:rsidR="00C84412">
        <w:rPr>
          <w:rFonts w:ascii="TH Sarabun New" w:hAnsi="TH Sarabun New" w:cs="TH Sarabun New"/>
          <w:sz w:val="32"/>
          <w:szCs w:val="32"/>
        </w:rPr>
        <w:t>Google</w:t>
      </w:r>
      <w:r w:rsidR="00C84412">
        <w:rPr>
          <w:rFonts w:ascii="TH Sarabun New" w:hAnsi="TH Sarabun New" w:cs="TH Sarabun New" w:hint="cs"/>
          <w:sz w:val="32"/>
          <w:szCs w:val="32"/>
          <w:cs/>
        </w:rPr>
        <w:t xml:space="preserve"> เพื่อค้นหาคำว่า</w:t>
      </w:r>
      <w:r w:rsidR="004F7107">
        <w:rPr>
          <w:rFonts w:ascii="TH Sarabun New" w:hAnsi="TH Sarabun New" w:cs="TH Sarabun New"/>
          <w:sz w:val="32"/>
          <w:szCs w:val="32"/>
        </w:rPr>
        <w:t xml:space="preserve"> </w:t>
      </w:r>
      <w:r w:rsidR="00C84412">
        <w:rPr>
          <w:rFonts w:ascii="TH Sarabun New" w:hAnsi="TH Sarabun New" w:cs="TH Sarabun New"/>
          <w:sz w:val="32"/>
          <w:szCs w:val="32"/>
        </w:rPr>
        <w:t>Figma</w:t>
      </w:r>
      <w:r w:rsidR="004F7107">
        <w:rPr>
          <w:rFonts w:ascii="TH Sarabun New" w:hAnsi="TH Sarabun New" w:cs="TH Sarabun New"/>
          <w:sz w:val="32"/>
          <w:szCs w:val="32"/>
        </w:rPr>
        <w:t>.com</w:t>
      </w:r>
    </w:p>
    <w:p w14:paraId="2C68D744" w14:textId="3C6315A7" w:rsidR="001F1636" w:rsidRDefault="001F1636">
      <w:pPr>
        <w:rPr>
          <w:rFonts w:ascii="TH Sarabun New" w:hAnsi="TH Sarabun New" w:cs="TH Sarabun New"/>
          <w:sz w:val="32"/>
          <w:szCs w:val="32"/>
        </w:rPr>
      </w:pPr>
      <w:r w:rsidRPr="001F1636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0428883" wp14:editId="276028EF">
            <wp:extent cx="5274310" cy="2480310"/>
            <wp:effectExtent l="0" t="0" r="2540" b="0"/>
            <wp:docPr id="15513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95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9DD5" w14:textId="1BF19A1F" w:rsidR="001F1636" w:rsidRDefault="001F163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2-83 คลิกปุ่ม </w:t>
      </w:r>
      <w:r>
        <w:rPr>
          <w:rFonts w:ascii="TH Sarabun New" w:hAnsi="TH Sarabun New" w:cs="TH Sarabun New"/>
          <w:sz w:val="32"/>
          <w:szCs w:val="32"/>
        </w:rPr>
        <w:t>Get started for free</w:t>
      </w:r>
    </w:p>
    <w:p w14:paraId="3BC9E53A" w14:textId="00E857B4" w:rsidR="001F1636" w:rsidRDefault="009F51A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2.14.1.2</w:t>
      </w:r>
      <w:r w:rsidR="00AA7F77">
        <w:rPr>
          <w:rFonts w:ascii="TH Sarabun New" w:hAnsi="TH Sarabun New" w:cs="TH Sarabun New" w:hint="cs"/>
          <w:sz w:val="32"/>
          <w:szCs w:val="32"/>
          <w:cs/>
        </w:rPr>
        <w:t xml:space="preserve">  คลิกปุ่ม </w:t>
      </w:r>
      <w:r w:rsidR="00AA7F77">
        <w:rPr>
          <w:rFonts w:ascii="TH Sarabun New" w:hAnsi="TH Sarabun New" w:cs="TH Sarabun New"/>
          <w:sz w:val="32"/>
          <w:szCs w:val="32"/>
        </w:rPr>
        <w:t>Get started for free</w:t>
      </w:r>
      <w:r w:rsidR="00AA7F77">
        <w:rPr>
          <w:rFonts w:ascii="TH Sarabun New" w:hAnsi="TH Sarabun New" w:cs="TH Sarabun New" w:hint="cs"/>
          <w:sz w:val="32"/>
          <w:szCs w:val="32"/>
          <w:cs/>
        </w:rPr>
        <w:t xml:space="preserve"> เพื่อเข้า</w:t>
      </w:r>
      <w:r w:rsidR="00AA7F77">
        <w:rPr>
          <w:rFonts w:ascii="TH Sarabun New" w:hAnsi="TH Sarabun New" w:cs="TH Sarabun New"/>
          <w:sz w:val="32"/>
          <w:szCs w:val="32"/>
        </w:rPr>
        <w:t xml:space="preserve"> Figma</w:t>
      </w:r>
    </w:p>
    <w:p w14:paraId="20B5590D" w14:textId="0ED976BE" w:rsidR="00E870F0" w:rsidRDefault="00E870F0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E870F0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7AD2001" wp14:editId="57B19D0E">
            <wp:extent cx="3924640" cy="5425910"/>
            <wp:effectExtent l="0" t="0" r="0" b="3810"/>
            <wp:docPr id="716124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2428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54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5A4B" w14:textId="7951C413" w:rsidR="00E870F0" w:rsidRDefault="00E870F0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2-84 ใส่ </w:t>
      </w:r>
      <w:r>
        <w:rPr>
          <w:rFonts w:ascii="TH Sarabun New" w:hAnsi="TH Sarabun New" w:cs="TH Sarabun New"/>
          <w:sz w:val="32"/>
          <w:szCs w:val="32"/>
        </w:rPr>
        <w:t xml:space="preserve">E-mail </w:t>
      </w:r>
      <w:r>
        <w:rPr>
          <w:rFonts w:ascii="TH Sarabun New" w:hAnsi="TH Sarabun New" w:cs="TH Sarabun New" w:hint="cs"/>
          <w:sz w:val="32"/>
          <w:szCs w:val="32"/>
          <w:cs/>
        </w:rPr>
        <w:t>ของเรา</w:t>
      </w:r>
    </w:p>
    <w:p w14:paraId="223DB599" w14:textId="5BD903F6" w:rsidR="00E870F0" w:rsidRDefault="00D26B5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2.14.1.3  ใส่ </w:t>
      </w:r>
      <w:r>
        <w:rPr>
          <w:rFonts w:ascii="TH Sarabun New" w:hAnsi="TH Sarabun New" w:cs="TH Sarabun New"/>
          <w:sz w:val="32"/>
          <w:szCs w:val="32"/>
        </w:rPr>
        <w:t xml:space="preserve">E-mail </w:t>
      </w:r>
      <w:r>
        <w:rPr>
          <w:rFonts w:ascii="TH Sarabun New" w:hAnsi="TH Sarabun New" w:cs="TH Sarabun New" w:hint="cs"/>
          <w:sz w:val="32"/>
          <w:szCs w:val="32"/>
          <w:cs/>
        </w:rPr>
        <w:t>ของเราเพื่อลงชื่อเข้าใช้</w:t>
      </w:r>
      <w:r w:rsidR="000B61C7">
        <w:rPr>
          <w:rFonts w:ascii="TH Sarabun New" w:hAnsi="TH Sarabun New" w:cs="TH Sarabun New" w:hint="cs"/>
          <w:sz w:val="32"/>
          <w:szCs w:val="32"/>
          <w:cs/>
        </w:rPr>
        <w:t xml:space="preserve">จากนั้นคลิก </w:t>
      </w:r>
      <w:r w:rsidR="000B61C7">
        <w:rPr>
          <w:rFonts w:ascii="TH Sarabun New" w:hAnsi="TH Sarabun New" w:cs="TH Sarabun New"/>
          <w:sz w:val="32"/>
          <w:szCs w:val="32"/>
        </w:rPr>
        <w:t>Crate account</w:t>
      </w:r>
    </w:p>
    <w:p w14:paraId="47561D2E" w14:textId="21D82384" w:rsidR="002B3FDA" w:rsidRDefault="002B3FDA">
      <w:pPr>
        <w:rPr>
          <w:rFonts w:ascii="TH Sarabun New" w:hAnsi="TH Sarabun New" w:cs="TH Sarabun New"/>
          <w:sz w:val="32"/>
          <w:szCs w:val="32"/>
        </w:rPr>
      </w:pPr>
      <w:r w:rsidRPr="002B3FDA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7BD739FE" wp14:editId="30CA1EAA">
            <wp:extent cx="5274310" cy="2193925"/>
            <wp:effectExtent l="0" t="0" r="2540" b="0"/>
            <wp:docPr id="154107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7058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FBF6" w14:textId="57B4166C" w:rsidR="002B3FDA" w:rsidRDefault="002B3F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ภาพที่ 2-85 กำลังเข้า</w:t>
      </w:r>
      <w:r>
        <w:rPr>
          <w:rFonts w:ascii="TH Sarabun New" w:hAnsi="TH Sarabun New" w:cs="TH Sarabun New"/>
          <w:sz w:val="32"/>
          <w:szCs w:val="32"/>
        </w:rPr>
        <w:t xml:space="preserve"> Figma</w:t>
      </w:r>
    </w:p>
    <w:p w14:paraId="577C3A82" w14:textId="6B5125E9" w:rsidR="001021B6" w:rsidRDefault="001021B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2.14.1.4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คลิกปุ่ม </w:t>
      </w:r>
      <w:r>
        <w:rPr>
          <w:rFonts w:ascii="TH Sarabun New" w:hAnsi="TH Sarabun New" w:cs="TH Sarabun New"/>
          <w:sz w:val="32"/>
          <w:szCs w:val="32"/>
        </w:rPr>
        <w:t>design File</w:t>
      </w:r>
    </w:p>
    <w:p w14:paraId="2D090F67" w14:textId="1EB3505B" w:rsidR="00577806" w:rsidRDefault="00577806">
      <w:pPr>
        <w:rPr>
          <w:rFonts w:ascii="TH Sarabun New" w:hAnsi="TH Sarabun New" w:cs="TH Sarabun New"/>
          <w:sz w:val="32"/>
          <w:szCs w:val="32"/>
        </w:rPr>
      </w:pPr>
      <w:r w:rsidRPr="0057780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01E72D2" wp14:editId="01111C11">
            <wp:extent cx="5274310" cy="2254885"/>
            <wp:effectExtent l="0" t="0" r="2540" b="0"/>
            <wp:docPr id="952350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5073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8BF5" w14:textId="691251B9" w:rsidR="00577806" w:rsidRDefault="00577806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2-86 เข้าโปรแกรม </w:t>
      </w:r>
      <w:r>
        <w:rPr>
          <w:rFonts w:ascii="TH Sarabun New" w:hAnsi="TH Sarabun New" w:cs="TH Sarabun New"/>
          <w:sz w:val="32"/>
          <w:szCs w:val="32"/>
        </w:rPr>
        <w:t>Figma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สำเร็จ</w:t>
      </w:r>
    </w:p>
    <w:p w14:paraId="3B20683F" w14:textId="77777777" w:rsidR="002B3FDA" w:rsidRDefault="002B3FDA">
      <w:pPr>
        <w:rPr>
          <w:rFonts w:ascii="TH Sarabun New" w:hAnsi="TH Sarabun New" w:cs="TH Sarabun New"/>
          <w:sz w:val="32"/>
          <w:szCs w:val="32"/>
        </w:rPr>
      </w:pPr>
    </w:p>
    <w:p w14:paraId="463FABCA" w14:textId="77777777" w:rsidR="000B61C7" w:rsidRDefault="000B61C7">
      <w:pPr>
        <w:rPr>
          <w:rFonts w:ascii="TH Sarabun New" w:hAnsi="TH Sarabun New" w:cs="TH Sarabun New"/>
          <w:sz w:val="32"/>
          <w:szCs w:val="32"/>
          <w:cs/>
        </w:rPr>
      </w:pPr>
    </w:p>
    <w:p w14:paraId="149D2D20" w14:textId="124F2840" w:rsidR="00AF0B1B" w:rsidRDefault="00AF0B1B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7EE2E3A" w14:textId="542B0AEE" w:rsidR="00F516B9" w:rsidRPr="00C84412" w:rsidRDefault="00806F2F">
      <w:pPr>
        <w:rPr>
          <w:rFonts w:ascii="TH Sarabun New" w:hAnsi="TH Sarabun New" w:cs="TH Sarabun New"/>
          <w:sz w:val="32"/>
          <w:szCs w:val="32"/>
        </w:rPr>
      </w:pPr>
      <w:r w:rsidRPr="004A5FE5"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2AF51B1E" w14:textId="04EF3B1B" w:rsidR="00CF58EF" w:rsidRPr="00334AAB" w:rsidRDefault="00CF58EF" w:rsidP="00CF58EF">
      <w:pPr>
        <w:tabs>
          <w:tab w:val="left" w:pos="425"/>
          <w:tab w:val="left" w:pos="964"/>
        </w:tabs>
        <w:spacing w:before="240"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</w:rPr>
        <w:lastRenderedPageBreak/>
        <w:t>2.</w:t>
      </w:r>
      <w:r w:rsidR="006D12B5">
        <w:rPr>
          <w:rFonts w:ascii="TH Sarabun New" w:hAnsi="TH Sarabun New" w:cs="TH Sarabun New"/>
          <w:b/>
          <w:bCs/>
          <w:sz w:val="32"/>
          <w:szCs w:val="32"/>
        </w:rPr>
        <w:t>15</w:t>
      </w:r>
      <w:r w:rsidRPr="00334AAB">
        <w:rPr>
          <w:rFonts w:ascii="TH Sarabun New" w:hAnsi="TH Sarabun New" w:cs="TH Sarabun New"/>
          <w:b/>
          <w:bCs/>
          <w:sz w:val="32"/>
          <w:szCs w:val="32"/>
        </w:rPr>
        <w:t xml:space="preserve">  </w:t>
      </w:r>
      <w:r w:rsidRPr="00334AAB">
        <w:rPr>
          <w:rFonts w:ascii="TH Sarabun New" w:hAnsi="TH Sarabun New" w:cs="TH Sarabun New"/>
          <w:b/>
          <w:bCs/>
          <w:sz w:val="32"/>
          <w:szCs w:val="32"/>
          <w:cs/>
        </w:rPr>
        <w:t>เอกสารและทฤษฎีที่เกี่ยวข้อง</w:t>
      </w:r>
    </w:p>
    <w:p w14:paraId="181E2318" w14:textId="38226EA2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334AAB">
        <w:rPr>
          <w:rFonts w:ascii="TH Sarabun New" w:hAnsi="TH Sarabun New" w:cs="TH Sarabun New"/>
          <w:sz w:val="32"/>
          <w:szCs w:val="32"/>
        </w:rPr>
        <w:t>2</w:t>
      </w:r>
      <w:r w:rsidR="006D12B5">
        <w:rPr>
          <w:rFonts w:ascii="TH Sarabun New" w:hAnsi="TH Sarabun New" w:cs="TH Sarabun New"/>
          <w:sz w:val="32"/>
          <w:szCs w:val="32"/>
        </w:rPr>
        <w:t>.15</w:t>
      </w:r>
      <w:r w:rsidRPr="00334AAB">
        <w:rPr>
          <w:rFonts w:ascii="TH Sarabun New" w:hAnsi="TH Sarabun New" w:cs="TH Sarabun New"/>
          <w:sz w:val="32"/>
          <w:szCs w:val="32"/>
        </w:rPr>
        <w:t xml:space="preserve">.1  </w:t>
      </w:r>
      <w:r w:rsidRPr="00334AAB">
        <w:rPr>
          <w:rFonts w:ascii="TH Sarabun New" w:hAnsi="TH Sarabun New" w:cs="TH Sarabun New"/>
          <w:sz w:val="32"/>
          <w:szCs w:val="32"/>
          <w:cs/>
        </w:rPr>
        <w:t>เอกสารเกี่ยวกับการออกแบบฐานข้อมูล</w:t>
      </w:r>
    </w:p>
    <w:p w14:paraId="41606F20" w14:textId="36566655" w:rsidR="00884284" w:rsidRPr="00884284" w:rsidRDefault="00CF58EF" w:rsidP="00884284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ab/>
      </w:r>
      <w:r w:rsidRPr="00334AAB">
        <w:rPr>
          <w:rFonts w:ascii="TH Sarabun New" w:hAnsi="TH Sarabun New" w:cs="TH Sarabun New"/>
          <w:sz w:val="32"/>
          <w:szCs w:val="32"/>
        </w:rPr>
        <w:tab/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="00884284" w:rsidRPr="00884284">
        <w:rPr>
          <w:rFonts w:ascii="TH Sarabun New" w:hAnsi="TH Sarabun New" w:cs="TH Sarabun New"/>
          <w:sz w:val="32"/>
          <w:szCs w:val="32"/>
          <w:cs/>
        </w:rPr>
        <w:t>ภณิดา วงศ์วิริยะ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334AAB">
        <w:rPr>
          <w:rFonts w:ascii="TH Sarabun New" w:hAnsi="TH Sarabun New" w:cs="TH Sarabun New"/>
          <w:sz w:val="32"/>
          <w:szCs w:val="32"/>
        </w:rPr>
        <w:t>255</w:t>
      </w:r>
      <w:r w:rsidR="00884284">
        <w:rPr>
          <w:rFonts w:ascii="TH Sarabun New" w:hAnsi="TH Sarabun New" w:cs="TH Sarabun New" w:hint="cs"/>
          <w:sz w:val="32"/>
          <w:szCs w:val="32"/>
          <w:cs/>
        </w:rPr>
        <w:t>9</w:t>
      </w:r>
      <w:r w:rsidRPr="00334AAB">
        <w:rPr>
          <w:rFonts w:ascii="TH Sarabun New" w:hAnsi="TH Sarabun New" w:cs="TH Sarabun New"/>
          <w:sz w:val="32"/>
          <w:szCs w:val="32"/>
        </w:rPr>
        <w:t xml:space="preserve"> : </w:t>
      </w:r>
      <w:r w:rsidR="00884284">
        <w:rPr>
          <w:rFonts w:ascii="TH Sarabun New" w:hAnsi="TH Sarabun New" w:cs="TH Sarabun New" w:hint="cs"/>
          <w:sz w:val="32"/>
          <w:szCs w:val="32"/>
          <w:cs/>
        </w:rPr>
        <w:t>13</w:t>
      </w:r>
      <w:r w:rsidRPr="00334AAB">
        <w:rPr>
          <w:rFonts w:ascii="TH Sarabun New" w:hAnsi="TH Sarabun New" w:cs="TH Sarabun New"/>
          <w:sz w:val="32"/>
          <w:szCs w:val="32"/>
        </w:rPr>
        <w:t xml:space="preserve">) </w:t>
      </w:r>
      <w:r w:rsidRPr="00334AAB">
        <w:rPr>
          <w:rFonts w:ascii="TH Sarabun New" w:hAnsi="TH Sarabun New" w:cs="TH Sarabun New"/>
          <w:sz w:val="32"/>
          <w:szCs w:val="32"/>
          <w:cs/>
        </w:rPr>
        <w:t>หนังสือเล่มนี้กล่าวว่า</w:t>
      </w:r>
      <w:r w:rsidR="00884284" w:rsidRPr="00884284">
        <w:rPr>
          <w:rFonts w:ascii="TH Sarabun New" w:hAnsi="TH Sarabun New" w:cs="TH Sarabun New"/>
          <w:sz w:val="32"/>
          <w:szCs w:val="32"/>
          <w:cs/>
        </w:rPr>
        <w:t xml:space="preserve"> เป็นร้านค้าแบบมีหน้าร้าน (</w:t>
      </w:r>
      <w:r w:rsidR="00884284" w:rsidRPr="00884284">
        <w:rPr>
          <w:rFonts w:ascii="TH Sarabun New" w:hAnsi="TH Sarabun New" w:cs="TH Sarabun New"/>
          <w:sz w:val="32"/>
          <w:szCs w:val="32"/>
        </w:rPr>
        <w:t>Store</w:t>
      </w:r>
    </w:p>
    <w:p w14:paraId="504033F9" w14:textId="7B693422" w:rsidR="00A80E32" w:rsidRPr="00334AAB" w:rsidRDefault="00884284" w:rsidP="00884284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84284">
        <w:rPr>
          <w:rFonts w:ascii="TH Sarabun New" w:hAnsi="TH Sarabun New" w:cs="TH Sarabun New"/>
          <w:sz w:val="32"/>
          <w:szCs w:val="32"/>
        </w:rPr>
        <w:t xml:space="preserve">Retailing) </w:t>
      </w:r>
      <w:r w:rsidRPr="00884284">
        <w:rPr>
          <w:rFonts w:ascii="TH Sarabun New" w:hAnsi="TH Sarabun New" w:cs="TH Sarabun New"/>
          <w:sz w:val="32"/>
          <w:szCs w:val="32"/>
          <w:cs/>
        </w:rPr>
        <w:t>เปิดเป็นร้านค้าปลีกขนาดเล็ก (</w:t>
      </w:r>
      <w:r w:rsidRPr="00884284">
        <w:rPr>
          <w:rFonts w:ascii="TH Sarabun New" w:hAnsi="TH Sarabun New" w:cs="TH Sarabun New"/>
          <w:sz w:val="32"/>
          <w:szCs w:val="32"/>
        </w:rPr>
        <w:t xml:space="preserve">Small Retailing) </w:t>
      </w:r>
      <w:r w:rsidRPr="00884284">
        <w:rPr>
          <w:rFonts w:ascii="TH Sarabun New" w:hAnsi="TH Sarabun New" w:cs="TH Sarabun New"/>
          <w:sz w:val="32"/>
          <w:szCs w:val="32"/>
          <w:cs/>
        </w:rPr>
        <w:t>หรือถูกเรียกอีกชื่อวา ่ “ร้านโชห่วย” ที่ตั้งของร้านอยูหน้า ่โรงเรียน บริเวณโดยรอบมีตลาด และเป็นแหล่งชุมชน มีการบริหารธุรกิจในรูปแบบครอบครัว สินค้าที่จําหน่ายเป็นสินค้าอุปโภคที่ใช้ในชีวิตประจ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884284">
        <w:rPr>
          <w:rFonts w:ascii="TH Sarabun New" w:hAnsi="TH Sarabun New" w:cs="TH Sarabun New"/>
          <w:sz w:val="32"/>
          <w:szCs w:val="32"/>
          <w:cs/>
        </w:rPr>
        <w:t>วัน เครื่องครัว อุปกรณ์ท</w:t>
      </w:r>
      <w:r w:rsidR="00A80E32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884284">
        <w:rPr>
          <w:rFonts w:ascii="TH Sarabun New" w:hAnsi="TH Sarabun New" w:cs="TH Sarabun New"/>
          <w:sz w:val="32"/>
          <w:szCs w:val="32"/>
          <w:cs/>
        </w:rPr>
        <w:t>การเกษตร เครื่องบวช เครื่องหอ เครื่องเขียน และสินค้าอื่นๆที่ลูกค้าต้องการให้ทางร้านจัดหามาให้เป็</w:t>
      </w:r>
      <w:r w:rsidR="00A80E32">
        <w:rPr>
          <w:rFonts w:ascii="TH Sarabun New" w:hAnsi="TH Sarabun New" w:cs="TH Sarabun New" w:hint="cs"/>
          <w:sz w:val="32"/>
          <w:szCs w:val="32"/>
          <w:cs/>
        </w:rPr>
        <w:t>น</w:t>
      </w:r>
      <w:r w:rsidRPr="00884284">
        <w:rPr>
          <w:rFonts w:ascii="TH Sarabun New" w:hAnsi="TH Sarabun New" w:cs="TH Sarabun New"/>
          <w:sz w:val="32"/>
          <w:szCs w:val="32"/>
          <w:cs/>
        </w:rPr>
        <w:t>พิเศษโดยเฉพาะทางร้านก็มีบริการ เมื่อปี พ.ศ. 2519 ได้แยกออกจากร้านสาขาและเริ่มมีการเปลี่ยนแปลงประเภทสินค้าที่นํามาจําหน่าย จนปัจจุบันเป็นร้านค้าปลีกประเภท (</w:t>
      </w:r>
      <w:r w:rsidRPr="00884284">
        <w:rPr>
          <w:rFonts w:ascii="TH Sarabun New" w:hAnsi="TH Sarabun New" w:cs="TH Sarabun New"/>
          <w:sz w:val="32"/>
          <w:szCs w:val="32"/>
        </w:rPr>
        <w:t>Specialty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884284">
        <w:rPr>
          <w:rFonts w:ascii="TH Sarabun New" w:hAnsi="TH Sarabun New" w:cs="TH Sarabun New"/>
          <w:sz w:val="32"/>
          <w:szCs w:val="32"/>
        </w:rPr>
        <w:t xml:space="preserve">Store) </w:t>
      </w:r>
      <w:r w:rsidRPr="00884284">
        <w:rPr>
          <w:rFonts w:ascii="TH Sarabun New" w:hAnsi="TH Sarabun New" w:cs="TH Sarabun New"/>
          <w:sz w:val="32"/>
          <w:szCs w:val="32"/>
          <w:cs/>
        </w:rPr>
        <w:t>จําหน่ายสินค้าประเภทเครื่องเขียน (</w:t>
      </w:r>
      <w:r w:rsidRPr="00884284">
        <w:rPr>
          <w:rFonts w:ascii="TH Sarabun New" w:hAnsi="TH Sarabun New" w:cs="TH Sarabun New"/>
          <w:sz w:val="32"/>
          <w:szCs w:val="32"/>
        </w:rPr>
        <w:t xml:space="preserve">Stationery) </w:t>
      </w:r>
      <w:r w:rsidRPr="00884284">
        <w:rPr>
          <w:rFonts w:ascii="TH Sarabun New" w:hAnsi="TH Sarabun New" w:cs="TH Sarabun New"/>
          <w:sz w:val="32"/>
          <w:szCs w:val="32"/>
          <w:cs/>
        </w:rPr>
        <w:t>อุปกรณ์ที่ใช้ในการศึกษา เครื่องแบบนักเรียน อุปกรณ์ที่ใช้ใน</w:t>
      </w:r>
      <w:r w:rsidR="00A80E32">
        <w:rPr>
          <w:rFonts w:ascii="TH Sarabun New" w:hAnsi="TH Sarabun New" w:cs="TH Sarabun New" w:hint="cs"/>
          <w:sz w:val="32"/>
          <w:szCs w:val="32"/>
          <w:cs/>
        </w:rPr>
        <w:t>สำนักงาน</w:t>
      </w:r>
      <w:r w:rsidRPr="00884284">
        <w:rPr>
          <w:rFonts w:ascii="TH Sarabun New" w:hAnsi="TH Sarabun New" w:cs="TH Sarabun New"/>
          <w:sz w:val="32"/>
          <w:szCs w:val="32"/>
          <w:cs/>
        </w:rPr>
        <w:t>เพื่อการท</w:t>
      </w:r>
      <w:r w:rsidR="00A80E32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884284">
        <w:rPr>
          <w:rFonts w:ascii="TH Sarabun New" w:hAnsi="TH Sarabun New" w:cs="TH Sarabun New"/>
          <w:sz w:val="32"/>
          <w:szCs w:val="32"/>
          <w:cs/>
        </w:rPr>
        <w:t>งา</w:t>
      </w:r>
      <w:r w:rsidR="00A80E32">
        <w:rPr>
          <w:rFonts w:ascii="TH Sarabun New" w:hAnsi="TH Sarabun New" w:cs="TH Sarabun New" w:hint="cs"/>
          <w:sz w:val="32"/>
          <w:szCs w:val="32"/>
          <w:cs/>
        </w:rPr>
        <w:t>น</w:t>
      </w:r>
      <w:r w:rsidRPr="00884284">
        <w:rPr>
          <w:rFonts w:ascii="TH Sarabun New" w:hAnsi="TH Sarabun New" w:cs="TH Sarabun New"/>
          <w:sz w:val="32"/>
          <w:szCs w:val="32"/>
          <w:cs/>
        </w:rPr>
        <w:t xml:space="preserve"> งานฝี มือเพื่อการศึกษาและงานอดิเรก</w:t>
      </w:r>
      <w:r w:rsidR="00A80E32">
        <w:rPr>
          <w:rFonts w:ascii="TH Sarabun New" w:hAnsi="TH Sarabun New" w:cs="TH Sarabun New" w:hint="cs"/>
          <w:sz w:val="32"/>
          <w:szCs w:val="32"/>
          <w:cs/>
        </w:rPr>
        <w:t>เท่านั้นทำให้การออกแบบระบบฐานข้อมูลของทางร้านนั้นมีความเรียบง่ายเพราะเป็นการจดบันทึกการสั่งซื้อสินค้าการเช็คสินค้า การเปลี่ยนราคาสินค้า การจัดการบัญชีของลูกค้า</w:t>
      </w:r>
    </w:p>
    <w:p w14:paraId="2ACDA40D" w14:textId="49116395" w:rsidR="00CF58EF" w:rsidRPr="00334AAB" w:rsidRDefault="00CF58EF" w:rsidP="00CF58EF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34AAB">
        <w:rPr>
          <w:rFonts w:ascii="TH Sarabun New" w:hAnsi="TH Sarabun New" w:cs="TH Sarabun New"/>
          <w:sz w:val="32"/>
          <w:szCs w:val="32"/>
        </w:rPr>
        <w:tab/>
        <w:t>2.</w:t>
      </w:r>
      <w:r w:rsidR="006D12B5">
        <w:rPr>
          <w:rFonts w:ascii="TH Sarabun New" w:hAnsi="TH Sarabun New" w:cs="TH Sarabun New"/>
          <w:sz w:val="32"/>
          <w:szCs w:val="32"/>
        </w:rPr>
        <w:t>15</w:t>
      </w:r>
      <w:r w:rsidRPr="00334AAB">
        <w:rPr>
          <w:rFonts w:ascii="TH Sarabun New" w:hAnsi="TH Sarabun New" w:cs="TH Sarabun New"/>
          <w:sz w:val="32"/>
          <w:szCs w:val="32"/>
        </w:rPr>
        <w:t xml:space="preserve">.2  </w:t>
      </w:r>
      <w:r w:rsidRPr="00334AAB">
        <w:rPr>
          <w:rFonts w:ascii="TH Sarabun New" w:hAnsi="TH Sarabun New" w:cs="TH Sarabun New"/>
          <w:sz w:val="32"/>
          <w:szCs w:val="32"/>
          <w:cs/>
        </w:rPr>
        <w:t>ทฤษฎีที่เกี่ยวข้องกับการวิเคราะห์และออกแบบระบบ</w:t>
      </w:r>
    </w:p>
    <w:p w14:paraId="3E308C26" w14:textId="0E29AF13" w:rsidR="004A5F3E" w:rsidRPr="008E6B14" w:rsidRDefault="00CF58EF" w:rsidP="004A5F3E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334AAB">
        <w:rPr>
          <w:rFonts w:ascii="TH Sarabun New" w:hAnsi="TH Sarabun New" w:cs="TH Sarabun New"/>
          <w:sz w:val="32"/>
          <w:szCs w:val="32"/>
        </w:rPr>
        <w:tab/>
      </w:r>
      <w:r w:rsidRPr="00334AAB">
        <w:rPr>
          <w:rFonts w:ascii="TH Sarabun New" w:hAnsi="TH Sarabun New" w:cs="TH Sarabun New"/>
          <w:sz w:val="32"/>
          <w:szCs w:val="32"/>
        </w:rPr>
        <w:tab/>
      </w:r>
      <w:r w:rsidR="004A5F3E" w:rsidRPr="00884284">
        <w:rPr>
          <w:rFonts w:ascii="TH Sarabun New" w:hAnsi="TH Sarabun New" w:cs="TH Sarabun New"/>
          <w:sz w:val="32"/>
          <w:szCs w:val="32"/>
          <w:cs/>
        </w:rPr>
        <w:t>ภณิดา วงศ์วิริยะ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   (</w:t>
      </w:r>
      <w:r w:rsidRPr="00334AAB">
        <w:rPr>
          <w:rFonts w:ascii="TH Sarabun New" w:hAnsi="TH Sarabun New" w:cs="TH Sarabun New"/>
          <w:sz w:val="32"/>
          <w:szCs w:val="32"/>
        </w:rPr>
        <w:t>255</w:t>
      </w:r>
      <w:r w:rsidR="004A5F3E">
        <w:rPr>
          <w:rFonts w:ascii="TH Sarabun New" w:hAnsi="TH Sarabun New" w:cs="TH Sarabun New" w:hint="cs"/>
          <w:sz w:val="32"/>
          <w:szCs w:val="32"/>
          <w:cs/>
        </w:rPr>
        <w:t>9</w:t>
      </w:r>
      <w:r w:rsidRPr="00334AAB">
        <w:rPr>
          <w:rFonts w:ascii="TH Sarabun New" w:hAnsi="TH Sarabun New" w:cs="TH Sarabun New"/>
          <w:sz w:val="32"/>
          <w:szCs w:val="32"/>
        </w:rPr>
        <w:t xml:space="preserve"> : </w:t>
      </w:r>
      <w:r w:rsidR="002419B1">
        <w:rPr>
          <w:rFonts w:ascii="TH Sarabun New" w:hAnsi="TH Sarabun New" w:cs="TH Sarabun New"/>
          <w:sz w:val="32"/>
          <w:szCs w:val="32"/>
        </w:rPr>
        <w:t>18</w:t>
      </w:r>
      <w:r w:rsidRPr="00334AAB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4A5F3E" w:rsidRPr="00FB02A1">
        <w:rPr>
          <w:rFonts w:ascii="TH SarabunPSK" w:hAnsi="TH SarabunPSK" w:cs="TH SarabunPSK"/>
          <w:noProof/>
          <w:sz w:val="32"/>
          <w:szCs w:val="32"/>
          <w:cs/>
        </w:rPr>
        <w:t>ค</w:t>
      </w:r>
      <w:r w:rsidR="004A5F3E">
        <w:rPr>
          <w:rFonts w:ascii="TH SarabunPSK" w:hAnsi="TH SarabunPSK" w:cs="TH SarabunPSK" w:hint="cs"/>
          <w:noProof/>
          <w:sz w:val="32"/>
          <w:szCs w:val="32"/>
          <w:cs/>
        </w:rPr>
        <w:t>ำ</w:t>
      </w:r>
      <w:r w:rsidR="004A5F3E" w:rsidRPr="00FB02A1">
        <w:rPr>
          <w:rFonts w:ascii="TH SarabunPSK" w:hAnsi="TH SarabunPSK" w:cs="TH SarabunPSK"/>
          <w:noProof/>
          <w:sz w:val="32"/>
          <w:szCs w:val="32"/>
          <w:cs/>
        </w:rPr>
        <w:t>อธิบายการประมวลผล(</w:t>
      </w:r>
      <w:r w:rsidR="004A5F3E" w:rsidRPr="00FB02A1">
        <w:rPr>
          <w:rFonts w:ascii="TH SarabunPSK" w:hAnsi="TH SarabunPSK" w:cs="TH SarabunPSK"/>
          <w:noProof/>
          <w:sz w:val="32"/>
          <w:szCs w:val="32"/>
        </w:rPr>
        <w:t xml:space="preserve">Process Description) </w:t>
      </w:r>
      <w:r w:rsidR="004A5F3E" w:rsidRPr="00FB02A1">
        <w:rPr>
          <w:rFonts w:ascii="TH SarabunPSK" w:hAnsi="TH SarabunPSK" w:cs="TH SarabunPSK"/>
          <w:noProof/>
          <w:sz w:val="32"/>
          <w:szCs w:val="32"/>
          <w:cs/>
        </w:rPr>
        <w:t>และแบบจ</w:t>
      </w:r>
      <w:r w:rsidR="004A5F3E">
        <w:rPr>
          <w:rFonts w:ascii="TH SarabunPSK" w:hAnsi="TH SarabunPSK" w:cs="TH SarabunPSK" w:hint="cs"/>
          <w:noProof/>
          <w:sz w:val="32"/>
          <w:szCs w:val="32"/>
          <w:cs/>
        </w:rPr>
        <w:t>ำ</w:t>
      </w:r>
      <w:r w:rsidR="004A5F3E" w:rsidRPr="00FB02A1">
        <w:rPr>
          <w:rFonts w:ascii="TH SarabunPSK" w:hAnsi="TH SarabunPSK" w:cs="TH SarabunPSK"/>
          <w:noProof/>
          <w:sz w:val="32"/>
          <w:szCs w:val="32"/>
          <w:cs/>
        </w:rPr>
        <w:t>ลองข้อมูล (</w:t>
      </w:r>
      <w:r w:rsidR="004A5F3E" w:rsidRPr="00FB02A1">
        <w:rPr>
          <w:rFonts w:ascii="TH SarabunPSK" w:hAnsi="TH SarabunPSK" w:cs="TH SarabunPSK"/>
          <w:noProof/>
          <w:sz w:val="32"/>
          <w:szCs w:val="32"/>
        </w:rPr>
        <w:t xml:space="preserve">Data Model) </w:t>
      </w:r>
      <w:r w:rsidR="004A5F3E" w:rsidRPr="00FB02A1">
        <w:rPr>
          <w:rFonts w:ascii="TH SarabunPSK" w:hAnsi="TH SarabunPSK" w:cs="TH SarabunPSK"/>
          <w:noProof/>
          <w:sz w:val="32"/>
          <w:szCs w:val="32"/>
          <w:cs/>
        </w:rPr>
        <w:t xml:space="preserve">ในรูปแบบของ </w:t>
      </w:r>
      <w:r w:rsidR="004A5F3E" w:rsidRPr="00FB02A1">
        <w:rPr>
          <w:rFonts w:ascii="TH SarabunPSK" w:hAnsi="TH SarabunPSK" w:cs="TH SarabunPSK"/>
          <w:noProof/>
          <w:sz w:val="32"/>
          <w:szCs w:val="32"/>
        </w:rPr>
        <w:t xml:space="preserve">ER-Diagram </w:t>
      </w:r>
      <w:r w:rsidR="004A5F3E" w:rsidRPr="00FB02A1">
        <w:rPr>
          <w:rFonts w:ascii="TH SarabunPSK" w:hAnsi="TH SarabunPSK" w:cs="TH SarabunPSK"/>
          <w:noProof/>
          <w:sz w:val="32"/>
          <w:szCs w:val="32"/>
          <w:cs/>
        </w:rPr>
        <w:t>ท</w:t>
      </w:r>
      <w:r w:rsidR="004A5F3E">
        <w:rPr>
          <w:rFonts w:ascii="TH SarabunPSK" w:hAnsi="TH SarabunPSK" w:cs="TH SarabunPSK" w:hint="cs"/>
          <w:noProof/>
          <w:sz w:val="32"/>
          <w:szCs w:val="32"/>
          <w:cs/>
        </w:rPr>
        <w:t>ำ</w:t>
      </w:r>
      <w:r w:rsidR="004A5F3E" w:rsidRPr="00FB02A1">
        <w:rPr>
          <w:rFonts w:ascii="TH SarabunPSK" w:hAnsi="TH SarabunPSK" w:cs="TH SarabunPSK"/>
          <w:noProof/>
          <w:sz w:val="32"/>
          <w:szCs w:val="32"/>
          <w:cs/>
        </w:rPr>
        <w:t>ให้ทราบถึงรายละเอียดขั</w:t>
      </w:r>
      <w:r w:rsidR="004A5F3E">
        <w:rPr>
          <w:rFonts w:ascii="TH SarabunPSK" w:hAnsi="TH SarabunPSK" w:cs="TH SarabunPSK" w:hint="cs"/>
          <w:noProof/>
          <w:sz w:val="32"/>
          <w:szCs w:val="32"/>
          <w:cs/>
        </w:rPr>
        <w:t>้</w:t>
      </w:r>
      <w:r w:rsidR="004A5F3E" w:rsidRPr="00FB02A1">
        <w:rPr>
          <w:rFonts w:ascii="TH SarabunPSK" w:hAnsi="TH SarabunPSK" w:cs="TH SarabunPSK"/>
          <w:noProof/>
          <w:sz w:val="32"/>
          <w:szCs w:val="32"/>
          <w:cs/>
        </w:rPr>
        <w:t>นตอนการด</w:t>
      </w:r>
      <w:r w:rsidR="004A5F3E">
        <w:rPr>
          <w:rFonts w:ascii="TH SarabunPSK" w:hAnsi="TH SarabunPSK" w:cs="TH SarabunPSK" w:hint="cs"/>
          <w:noProof/>
          <w:sz w:val="32"/>
          <w:szCs w:val="32"/>
          <w:cs/>
        </w:rPr>
        <w:t>ำ</w:t>
      </w:r>
      <w:r w:rsidR="004A5F3E" w:rsidRPr="00FB02A1">
        <w:rPr>
          <w:rFonts w:ascii="TH SarabunPSK" w:hAnsi="TH SarabunPSK" w:cs="TH SarabunPSK"/>
          <w:noProof/>
          <w:sz w:val="32"/>
          <w:szCs w:val="32"/>
          <w:cs/>
        </w:rPr>
        <w:t>เนินงานในระบบว่าประกอบด้วยอะไรบ้างมีความเกี่ยวข้องหรือสัมพันธ์กับสิ่งใดออกแบ</w:t>
      </w:r>
      <w:r w:rsidR="004A5F3E">
        <w:rPr>
          <w:rFonts w:ascii="TH SarabunPSK" w:hAnsi="TH SarabunPSK" w:cs="TH SarabunPSK" w:hint="cs"/>
          <w:noProof/>
          <w:sz w:val="32"/>
          <w:szCs w:val="32"/>
          <w:cs/>
        </w:rPr>
        <w:t>บ</w:t>
      </w:r>
      <w:r w:rsidR="004A5F3E" w:rsidRPr="00FB02A1">
        <w:rPr>
          <w:rFonts w:ascii="TH SarabunPSK" w:hAnsi="TH SarabunPSK" w:cs="TH SarabunPSK"/>
          <w:noProof/>
          <w:sz w:val="32"/>
          <w:szCs w:val="32"/>
          <w:cs/>
        </w:rPr>
        <w:t>(</w:t>
      </w:r>
      <w:r w:rsidR="004A5F3E" w:rsidRPr="00FB02A1">
        <w:rPr>
          <w:rFonts w:ascii="TH SarabunPSK" w:hAnsi="TH SarabunPSK" w:cs="TH SarabunPSK"/>
          <w:noProof/>
          <w:sz w:val="32"/>
          <w:szCs w:val="32"/>
        </w:rPr>
        <w:t>Design)</w:t>
      </w:r>
      <w:r w:rsidR="004A5F3E" w:rsidRPr="00FB02A1">
        <w:rPr>
          <w:rFonts w:ascii="TH SarabunPSK" w:hAnsi="TH SarabunPSK" w:cs="TH SarabunPSK"/>
          <w:noProof/>
          <w:sz w:val="32"/>
          <w:szCs w:val="32"/>
          <w:cs/>
        </w:rPr>
        <w:t>การออกแบบเป็นขั</w:t>
      </w:r>
      <w:r w:rsidR="004A5F3E">
        <w:rPr>
          <w:rFonts w:ascii="TH SarabunPSK" w:hAnsi="TH SarabunPSK" w:cs="TH SarabunPSK" w:hint="cs"/>
          <w:noProof/>
          <w:sz w:val="32"/>
          <w:szCs w:val="32"/>
          <w:cs/>
        </w:rPr>
        <w:t>้</w:t>
      </w:r>
      <w:r w:rsidR="004A5F3E" w:rsidRPr="00FB02A1">
        <w:rPr>
          <w:rFonts w:ascii="TH SarabunPSK" w:hAnsi="TH SarabunPSK" w:cs="TH SarabunPSK"/>
          <w:noProof/>
          <w:sz w:val="32"/>
          <w:szCs w:val="32"/>
          <w:cs/>
        </w:rPr>
        <w:t>นตอนของการน</w:t>
      </w:r>
      <w:r w:rsidR="004A5F3E">
        <w:rPr>
          <w:rFonts w:ascii="TH SarabunPSK" w:hAnsi="TH SarabunPSK" w:cs="TH SarabunPSK" w:hint="cs"/>
          <w:noProof/>
          <w:sz w:val="32"/>
          <w:szCs w:val="32"/>
          <w:cs/>
        </w:rPr>
        <w:t>ำ</w:t>
      </w:r>
      <w:r w:rsidR="004A5F3E" w:rsidRPr="00FB02A1">
        <w:rPr>
          <w:rFonts w:ascii="TH SarabunPSK" w:hAnsi="TH SarabunPSK" w:cs="TH SarabunPSK"/>
          <w:noProof/>
          <w:sz w:val="32"/>
          <w:szCs w:val="32"/>
          <w:cs/>
        </w:rPr>
        <w:t xml:space="preserve">ผลลัพธ์ที่ได้จากการวิเคราะห์มาพัฒนาเป็น </w:t>
      </w:r>
      <w:r w:rsidR="004A5F3E" w:rsidRPr="00FB02A1">
        <w:rPr>
          <w:rFonts w:ascii="TH SarabunPSK" w:hAnsi="TH SarabunPSK" w:cs="TH SarabunPSK"/>
          <w:noProof/>
          <w:sz w:val="32"/>
          <w:szCs w:val="32"/>
        </w:rPr>
        <w:t xml:space="preserve">Physical Model </w:t>
      </w:r>
      <w:r w:rsidR="004A5F3E" w:rsidRPr="00FB02A1">
        <w:rPr>
          <w:rFonts w:ascii="TH SarabunPSK" w:hAnsi="TH SarabunPSK" w:cs="TH SarabunPSK"/>
          <w:noProof/>
          <w:sz w:val="32"/>
          <w:szCs w:val="32"/>
          <w:cs/>
        </w:rPr>
        <w:t>ให้สอดคล้องกัน โดยการออกแบบจะเริ่มจากส่วนของอุปกรณ์และเทคโนโลยีต่างๆ และโปรแกรมคอมพิวเตอร์ที่น ามาพัฒนา การออกแบบจ</w:t>
      </w:r>
      <w:r w:rsidR="004A5F3E">
        <w:rPr>
          <w:rFonts w:ascii="TH SarabunPSK" w:hAnsi="TH SarabunPSK" w:cs="TH SarabunPSK" w:hint="cs"/>
          <w:noProof/>
          <w:sz w:val="32"/>
          <w:szCs w:val="32"/>
          <w:cs/>
        </w:rPr>
        <w:t>ำ</w:t>
      </w:r>
      <w:r w:rsidR="004A5F3E" w:rsidRPr="00FB02A1">
        <w:rPr>
          <w:rFonts w:ascii="TH SarabunPSK" w:hAnsi="TH SarabunPSK" w:cs="TH SarabunPSK"/>
          <w:noProof/>
          <w:sz w:val="32"/>
          <w:szCs w:val="32"/>
          <w:cs/>
        </w:rPr>
        <w:t>ลองข้อมูล (</w:t>
      </w:r>
      <w:r w:rsidR="004A5F3E" w:rsidRPr="00FB02A1">
        <w:rPr>
          <w:rFonts w:ascii="TH SarabunPSK" w:hAnsi="TH SarabunPSK" w:cs="TH SarabunPSK"/>
          <w:noProof/>
          <w:sz w:val="32"/>
          <w:szCs w:val="32"/>
        </w:rPr>
        <w:t xml:space="preserve">DataModel) </w:t>
      </w:r>
      <w:r w:rsidR="004A5F3E" w:rsidRPr="00FB02A1">
        <w:rPr>
          <w:rFonts w:ascii="TH SarabunPSK" w:hAnsi="TH SarabunPSK" w:cs="TH SarabunPSK"/>
          <w:noProof/>
          <w:sz w:val="32"/>
          <w:szCs w:val="32"/>
          <w:cs/>
        </w:rPr>
        <w:t>การออกแบบรายงาน (</w:t>
      </w:r>
      <w:r w:rsidR="004A5F3E" w:rsidRPr="00FB02A1">
        <w:rPr>
          <w:rFonts w:ascii="TH SarabunPSK" w:hAnsi="TH SarabunPSK" w:cs="TH SarabunPSK"/>
          <w:noProof/>
          <w:sz w:val="32"/>
          <w:szCs w:val="32"/>
        </w:rPr>
        <w:t xml:space="preserve">Output Design) </w:t>
      </w:r>
      <w:r w:rsidR="004A5F3E" w:rsidRPr="00FB02A1">
        <w:rPr>
          <w:rFonts w:ascii="TH SarabunPSK" w:hAnsi="TH SarabunPSK" w:cs="TH SarabunPSK"/>
          <w:noProof/>
          <w:sz w:val="32"/>
          <w:szCs w:val="32"/>
          <w:cs/>
        </w:rPr>
        <w:t>และการออกแบบจอภาพในการติดต่อกับผู้ใช้งาน (</w:t>
      </w:r>
      <w:r w:rsidR="004A5F3E" w:rsidRPr="00FB02A1">
        <w:rPr>
          <w:rFonts w:ascii="TH SarabunPSK" w:hAnsi="TH SarabunPSK" w:cs="TH SarabunPSK"/>
          <w:noProof/>
          <w:sz w:val="32"/>
          <w:szCs w:val="32"/>
        </w:rPr>
        <w:t xml:space="preserve">User Interface) </w:t>
      </w:r>
      <w:r w:rsidR="004A5F3E" w:rsidRPr="00FB02A1">
        <w:rPr>
          <w:rFonts w:ascii="TH SarabunPSK" w:hAnsi="TH SarabunPSK" w:cs="TH SarabunPSK"/>
          <w:noProof/>
          <w:sz w:val="32"/>
          <w:szCs w:val="32"/>
          <w:cs/>
        </w:rPr>
        <w:t>การจัดท</w:t>
      </w:r>
      <w:r w:rsidR="004A5F3E">
        <w:rPr>
          <w:rFonts w:ascii="TH SarabunPSK" w:hAnsi="TH SarabunPSK" w:cs="TH SarabunPSK" w:hint="cs"/>
          <w:noProof/>
          <w:sz w:val="32"/>
          <w:szCs w:val="32"/>
          <w:cs/>
        </w:rPr>
        <w:t>ำ</w:t>
      </w:r>
      <w:r w:rsidR="004A5F3E" w:rsidRPr="00FB02A1">
        <w:rPr>
          <w:rFonts w:ascii="TH SarabunPSK" w:hAnsi="TH SarabunPSK" w:cs="TH SarabunPSK"/>
          <w:noProof/>
          <w:sz w:val="32"/>
          <w:szCs w:val="32"/>
          <w:cs/>
        </w:rPr>
        <w:t>พจนานุกรมข้อมูล (</w:t>
      </w:r>
      <w:r w:rsidR="004A5F3E" w:rsidRPr="00FB02A1">
        <w:rPr>
          <w:rFonts w:ascii="TH SarabunPSK" w:hAnsi="TH SarabunPSK" w:cs="TH SarabunPSK"/>
          <w:noProof/>
          <w:sz w:val="32"/>
          <w:szCs w:val="32"/>
        </w:rPr>
        <w:t>Data Dictionary)</w:t>
      </w:r>
    </w:p>
    <w:p w14:paraId="661BA21E" w14:textId="677D622C" w:rsidR="00CF58EF" w:rsidRPr="004A5F3E" w:rsidRDefault="00CF58EF" w:rsidP="004A5F3E">
      <w:pPr>
        <w:tabs>
          <w:tab w:val="left" w:pos="425"/>
          <w:tab w:val="left" w:pos="964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6F2C01B4" w14:textId="77777777" w:rsidR="00CF58EF" w:rsidRPr="00334AAB" w:rsidRDefault="00CF58EF" w:rsidP="00410EDD">
      <w:pPr>
        <w:tabs>
          <w:tab w:val="left" w:pos="425"/>
          <w:tab w:val="left" w:pos="964"/>
        </w:tabs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E90612E" w14:textId="77777777" w:rsidR="00410EDD" w:rsidRPr="00334AAB" w:rsidRDefault="00410EDD" w:rsidP="00A57898">
      <w:pPr>
        <w:tabs>
          <w:tab w:val="left" w:pos="851"/>
        </w:tabs>
        <w:spacing w:after="60" w:line="240" w:lineRule="auto"/>
        <w:rPr>
          <w:rFonts w:ascii="TH Sarabun New" w:hAnsi="TH Sarabun New" w:cs="TH Sarabun New"/>
          <w:sz w:val="32"/>
          <w:szCs w:val="32"/>
          <w:cs/>
        </w:rPr>
      </w:pPr>
    </w:p>
    <w:sectPr w:rsidR="00410EDD" w:rsidRPr="00334AAB" w:rsidSect="00A57898">
      <w:pgSz w:w="11906" w:h="16838"/>
      <w:pgMar w:top="2880" w:right="1440" w:bottom="1440" w:left="2160" w:header="1440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072239" w14:textId="77777777" w:rsidR="004E0C62" w:rsidRDefault="004E0C62" w:rsidP="00DB4E66">
      <w:pPr>
        <w:spacing w:after="0" w:line="240" w:lineRule="auto"/>
      </w:pPr>
      <w:r>
        <w:separator/>
      </w:r>
    </w:p>
  </w:endnote>
  <w:endnote w:type="continuationSeparator" w:id="0">
    <w:p w14:paraId="057A6DBD" w14:textId="77777777" w:rsidR="004E0C62" w:rsidRDefault="004E0C62" w:rsidP="00DB4E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subsetted="1" w:fontKey="{B1FC96BB-0314-4434-AAA7-FE0DE7E6DB4E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2" w:fontKey="{6D1A894F-7EEB-4EB3-92B7-D334830B5CDB}"/>
    <w:embedBold r:id="rId3" w:fontKey="{103E07C2-C7A4-42F1-8546-6F95C59ECC26}"/>
  </w:font>
  <w:font w:name="TH SarabunPSK">
    <w:charset w:val="DE"/>
    <w:family w:val="swiss"/>
    <w:pitch w:val="variable"/>
    <w:sig w:usb0="01000003" w:usb1="00000000" w:usb2="00000000" w:usb3="00000000" w:csb0="00010111" w:csb1="00000000"/>
    <w:embedRegular r:id="rId4" w:fontKey="{D21B74AF-0731-4017-9AD9-36CF7F5C964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C3E033" w14:textId="77777777" w:rsidR="004E0C62" w:rsidRDefault="004E0C62" w:rsidP="00DB4E66">
      <w:pPr>
        <w:spacing w:after="0" w:line="240" w:lineRule="auto"/>
      </w:pPr>
      <w:r>
        <w:separator/>
      </w:r>
    </w:p>
  </w:footnote>
  <w:footnote w:type="continuationSeparator" w:id="0">
    <w:p w14:paraId="015A4E9A" w14:textId="77777777" w:rsidR="004E0C62" w:rsidRDefault="004E0C62" w:rsidP="00DB4E6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aveSubsetFonts/>
  <w:attachedTemplate r:id="rId1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17E4"/>
    <w:rsid w:val="00005C44"/>
    <w:rsid w:val="00010CCA"/>
    <w:rsid w:val="00023C2E"/>
    <w:rsid w:val="000447EC"/>
    <w:rsid w:val="0005105B"/>
    <w:rsid w:val="00067974"/>
    <w:rsid w:val="000A58FF"/>
    <w:rsid w:val="000B1FD3"/>
    <w:rsid w:val="000B51F1"/>
    <w:rsid w:val="000B61C7"/>
    <w:rsid w:val="000C48AC"/>
    <w:rsid w:val="000C7351"/>
    <w:rsid w:val="000E0DA3"/>
    <w:rsid w:val="000E2F64"/>
    <w:rsid w:val="000F48EB"/>
    <w:rsid w:val="001021B6"/>
    <w:rsid w:val="00116C60"/>
    <w:rsid w:val="00127BA3"/>
    <w:rsid w:val="001762CC"/>
    <w:rsid w:val="001915C1"/>
    <w:rsid w:val="001A2D1E"/>
    <w:rsid w:val="001A7F3A"/>
    <w:rsid w:val="001F1636"/>
    <w:rsid w:val="00207865"/>
    <w:rsid w:val="00237089"/>
    <w:rsid w:val="002419B1"/>
    <w:rsid w:val="002765BF"/>
    <w:rsid w:val="002942C9"/>
    <w:rsid w:val="002B3FDA"/>
    <w:rsid w:val="00334AAB"/>
    <w:rsid w:val="00346925"/>
    <w:rsid w:val="00360F9F"/>
    <w:rsid w:val="003D7B05"/>
    <w:rsid w:val="003F21E9"/>
    <w:rsid w:val="003F2BD0"/>
    <w:rsid w:val="003F5D87"/>
    <w:rsid w:val="0040457D"/>
    <w:rsid w:val="00410EDD"/>
    <w:rsid w:val="0041168E"/>
    <w:rsid w:val="004131B9"/>
    <w:rsid w:val="00416B88"/>
    <w:rsid w:val="004243EC"/>
    <w:rsid w:val="00430768"/>
    <w:rsid w:val="00433F79"/>
    <w:rsid w:val="00442C50"/>
    <w:rsid w:val="00481AFE"/>
    <w:rsid w:val="004A5F3E"/>
    <w:rsid w:val="004A5FE5"/>
    <w:rsid w:val="004B5554"/>
    <w:rsid w:val="004D26CF"/>
    <w:rsid w:val="004E0C62"/>
    <w:rsid w:val="004F7107"/>
    <w:rsid w:val="00506DCE"/>
    <w:rsid w:val="00577806"/>
    <w:rsid w:val="005900F1"/>
    <w:rsid w:val="0059751D"/>
    <w:rsid w:val="005B1CC6"/>
    <w:rsid w:val="005B50C1"/>
    <w:rsid w:val="005B756E"/>
    <w:rsid w:val="005C3D63"/>
    <w:rsid w:val="005D062F"/>
    <w:rsid w:val="005D4703"/>
    <w:rsid w:val="00604FCC"/>
    <w:rsid w:val="00610131"/>
    <w:rsid w:val="00650DA9"/>
    <w:rsid w:val="00654093"/>
    <w:rsid w:val="00664847"/>
    <w:rsid w:val="00693881"/>
    <w:rsid w:val="006B04AD"/>
    <w:rsid w:val="006D12B5"/>
    <w:rsid w:val="006E002A"/>
    <w:rsid w:val="006F7754"/>
    <w:rsid w:val="00732462"/>
    <w:rsid w:val="00740B60"/>
    <w:rsid w:val="00784410"/>
    <w:rsid w:val="007C3CF1"/>
    <w:rsid w:val="00806F2F"/>
    <w:rsid w:val="0084585C"/>
    <w:rsid w:val="00851F14"/>
    <w:rsid w:val="00852DEF"/>
    <w:rsid w:val="0086690C"/>
    <w:rsid w:val="008671BC"/>
    <w:rsid w:val="00884284"/>
    <w:rsid w:val="0088605E"/>
    <w:rsid w:val="008A0BE1"/>
    <w:rsid w:val="008C5198"/>
    <w:rsid w:val="008D1A84"/>
    <w:rsid w:val="008E136B"/>
    <w:rsid w:val="00915F4E"/>
    <w:rsid w:val="00915FED"/>
    <w:rsid w:val="0091741A"/>
    <w:rsid w:val="00923E59"/>
    <w:rsid w:val="00936FC6"/>
    <w:rsid w:val="009814E8"/>
    <w:rsid w:val="00994AE2"/>
    <w:rsid w:val="009C7115"/>
    <w:rsid w:val="009F51A6"/>
    <w:rsid w:val="00A13CB5"/>
    <w:rsid w:val="00A57898"/>
    <w:rsid w:val="00A61A17"/>
    <w:rsid w:val="00A80E32"/>
    <w:rsid w:val="00A83EAD"/>
    <w:rsid w:val="00AA17E4"/>
    <w:rsid w:val="00AA7F77"/>
    <w:rsid w:val="00AD3845"/>
    <w:rsid w:val="00AD3A0D"/>
    <w:rsid w:val="00AF0B1B"/>
    <w:rsid w:val="00B1207D"/>
    <w:rsid w:val="00B14B88"/>
    <w:rsid w:val="00B353B6"/>
    <w:rsid w:val="00B6657B"/>
    <w:rsid w:val="00B71E36"/>
    <w:rsid w:val="00B81172"/>
    <w:rsid w:val="00B90E00"/>
    <w:rsid w:val="00BA54C8"/>
    <w:rsid w:val="00BB77E3"/>
    <w:rsid w:val="00BE520E"/>
    <w:rsid w:val="00C01E06"/>
    <w:rsid w:val="00C840A0"/>
    <w:rsid w:val="00C84412"/>
    <w:rsid w:val="00CA31E1"/>
    <w:rsid w:val="00CA7D1D"/>
    <w:rsid w:val="00CC19B1"/>
    <w:rsid w:val="00CC4D5B"/>
    <w:rsid w:val="00CD41E0"/>
    <w:rsid w:val="00CE5905"/>
    <w:rsid w:val="00CF58EF"/>
    <w:rsid w:val="00CF7CA6"/>
    <w:rsid w:val="00D07446"/>
    <w:rsid w:val="00D13978"/>
    <w:rsid w:val="00D26B57"/>
    <w:rsid w:val="00D77A47"/>
    <w:rsid w:val="00D81C59"/>
    <w:rsid w:val="00DA15E4"/>
    <w:rsid w:val="00DA573D"/>
    <w:rsid w:val="00DB4E66"/>
    <w:rsid w:val="00DC743F"/>
    <w:rsid w:val="00DE0CBA"/>
    <w:rsid w:val="00DE4A39"/>
    <w:rsid w:val="00DF1A39"/>
    <w:rsid w:val="00DF7A86"/>
    <w:rsid w:val="00E016F7"/>
    <w:rsid w:val="00E034BF"/>
    <w:rsid w:val="00E51BA4"/>
    <w:rsid w:val="00E870F0"/>
    <w:rsid w:val="00ED537E"/>
    <w:rsid w:val="00F00259"/>
    <w:rsid w:val="00F433F5"/>
    <w:rsid w:val="00F47498"/>
    <w:rsid w:val="00F516B9"/>
    <w:rsid w:val="00F60A5A"/>
    <w:rsid w:val="00F66623"/>
    <w:rsid w:val="00F95164"/>
    <w:rsid w:val="00FA5F18"/>
    <w:rsid w:val="00FE7E9B"/>
    <w:rsid w:val="00FF0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C35D15"/>
  <w15:chartTrackingRefBased/>
  <w15:docId w15:val="{3FD1D0BA-526D-4516-A18F-426EA61F2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B4E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4E66"/>
  </w:style>
  <w:style w:type="paragraph" w:styleId="Footer">
    <w:name w:val="footer"/>
    <w:basedOn w:val="Normal"/>
    <w:link w:val="FooterChar"/>
    <w:uiPriority w:val="99"/>
    <w:unhideWhenUsed/>
    <w:rsid w:val="00DB4E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4E66"/>
  </w:style>
  <w:style w:type="character" w:styleId="Hyperlink">
    <w:name w:val="Hyperlink"/>
    <w:basedOn w:val="DefaultParagraphFont"/>
    <w:uiPriority w:val="99"/>
    <w:unhideWhenUsed/>
    <w:rsid w:val="00410EDD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F58EF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CF58E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F58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tyles" Target="styles.xml"/><Relationship Id="rId90" Type="http://schemas.openxmlformats.org/officeDocument/2006/relationships/image" Target="media/image80.png"/><Relationship Id="rId95" Type="http://schemas.openxmlformats.org/officeDocument/2006/relationships/fontTable" Target="fontTable.xml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jpe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://127.0.0.1:8000" TargetMode="Externa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20.jpg"/><Relationship Id="rId24" Type="http://schemas.openxmlformats.org/officeDocument/2006/relationships/image" Target="media/image15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4403-00\Desktop\&#3649;&#3610;&#3610;&#3615;&#3629;&#3619;&#3660;&#3617;&#3650;&#3588;&#3619;&#3591;&#3585;&#3634;&#3619;%20&#3611;&#3623;&#3594;3-&#3611;&#3623;&#3626;2\&#3649;&#3610;&#3610;&#3615;&#3629;&#3619;&#3660;&#3617;&#3650;&#3588;&#3619;&#3591;&#3585;&#3634;&#3619;%20&#3611;&#3623;&#3594;3-&#3611;&#3623;&#3626;2\13-&#3610;&#3607;&#3607;&#3637;&#3656;2.dotx" TargetMode="Externa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เอกสาร" ma:contentTypeID="0x010100BEFE3B52DEEA9148A186CCA9A9828F35" ma:contentTypeVersion="12" ma:contentTypeDescription="สร้างเอกสารใหม่" ma:contentTypeScope="" ma:versionID="fb2a440006c1465d0db28518bbfccfaf">
  <xsd:schema xmlns:xsd="http://www.w3.org/2001/XMLSchema" xmlns:xs="http://www.w3.org/2001/XMLSchema" xmlns:p="http://schemas.microsoft.com/office/2006/metadata/properties" xmlns:ns2="a7bf4ce6-49ff-4d17-ba41-d7ce6c776ba7" xmlns:ns3="dc3da83b-b40b-4845-bd07-5a840ddd9010" targetNamespace="http://schemas.microsoft.com/office/2006/metadata/properties" ma:root="true" ma:fieldsID="1e229e2d23c1f0e470f7711a86019ead" ns2:_="" ns3:_="">
    <xsd:import namespace="a7bf4ce6-49ff-4d17-ba41-d7ce6c776ba7"/>
    <xsd:import namespace="dc3da83b-b40b-4845-bd07-5a840ddd9010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lcf76f155ced4ddcb4097134ff3c332f" minOccurs="0"/>
                <xsd:element ref="ns2:TaxCatchAll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bf4ce6-49ff-4d17-ba41-d7ce6c776ba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แชร์กับ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แชร์พร้อมกับรายละเอียด" ma:internalName="SharedWithDetails" ma:readOnly="true">
      <xsd:simpleType>
        <xsd:restriction base="dms:Note">
          <xsd:maxLength value="255"/>
        </xsd:restriction>
      </xsd:simpleType>
    </xsd:element>
    <xsd:element name="TaxCatchAll" ma:index="12" nillable="true" ma:displayName="Taxonomy Catch All Column" ma:hidden="true" ma:list="{7fa3ad19-e672-4442-b25c-22fe06a86aac}" ma:internalName="TaxCatchAll" ma:showField="CatchAllData" ma:web="a7bf4ce6-49ff-4d17-ba41-d7ce6c776ba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3da83b-b40b-4845-bd07-5a840ddd9010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11" nillable="true" ma:taxonomy="true" ma:internalName="lcf76f155ced4ddcb4097134ff3c332f" ma:taxonomyFieldName="MediaServiceImageTags" ma:displayName="แท็กรูป" ma:readOnly="false" ma:fieldId="{5cf76f15-5ced-4ddc-b409-7134ff3c332f}" ma:taxonomyMulti="true" ma:sspId="45bd3eb9-22a4-4016-b3a0-abc86bd3bad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ชนิดเนื้อหา"/>
        <xsd:element ref="dc:title" minOccurs="0" maxOccurs="1" ma:index="4" ma:displayName="ชื่อเรื่อง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c3da83b-b40b-4845-bd07-5a840ddd9010">
      <Terms xmlns="http://schemas.microsoft.com/office/infopath/2007/PartnerControls"/>
    </lcf76f155ced4ddcb4097134ff3c332f>
    <TaxCatchAll xmlns="a7bf4ce6-49ff-4d17-ba41-d7ce6c776ba7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D1FE4A-DB16-4407-A7AF-FDF61428CE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7bf4ce6-49ff-4d17-ba41-d7ce6c776ba7"/>
    <ds:schemaRef ds:uri="dc3da83b-b40b-4845-bd07-5a840ddd901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E67ACA8-9454-4DA7-BAC9-6F5B2F62B77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D54C313-9BAC-4289-9AD0-257BFCE94510}">
  <ds:schemaRefs>
    <ds:schemaRef ds:uri="http://schemas.microsoft.com/office/2006/metadata/properties"/>
    <ds:schemaRef ds:uri="http://schemas.microsoft.com/office/infopath/2007/PartnerControls"/>
    <ds:schemaRef ds:uri="dc3da83b-b40b-4845-bd07-5a840ddd9010"/>
    <ds:schemaRef ds:uri="a7bf4ce6-49ff-4d17-ba41-d7ce6c776ba7"/>
  </ds:schemaRefs>
</ds:datastoreItem>
</file>

<file path=customXml/itemProps4.xml><?xml version="1.0" encoding="utf-8"?>
<ds:datastoreItem xmlns:ds="http://schemas.openxmlformats.org/officeDocument/2006/customXml" ds:itemID="{27C586D0-3B59-4905-8E9B-6F2E23DDA9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13-บทที่2</Template>
  <TotalTime>159</TotalTime>
  <Pages>53</Pages>
  <Words>2710</Words>
  <Characters>15452</Characters>
  <Application>Microsoft Office Word</Application>
  <DocSecurity>0</DocSecurity>
  <Lines>128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4403-00</dc:creator>
  <cp:keywords/>
  <dc:description/>
  <cp:lastModifiedBy>kakawow th</cp:lastModifiedBy>
  <cp:revision>131</cp:revision>
  <dcterms:created xsi:type="dcterms:W3CDTF">2023-07-03T06:54:00Z</dcterms:created>
  <dcterms:modified xsi:type="dcterms:W3CDTF">2023-08-04T02:42:00Z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0x010100BEFE3B52DEEA9148A186CCA9A9828F35</vt:lpwstr>
  </property>
</Properties>
</file>